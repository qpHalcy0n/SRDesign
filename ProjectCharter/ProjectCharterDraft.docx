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3A346" w14:textId="77777777" w:rsidR="001414E7" w:rsidRDefault="00036A39" w:rsidP="00036A39">
      <w:pPr>
        <w:pStyle w:val="Institution"/>
      </w:pPr>
      <w:r>
        <w:t>Department of Computer Science and Engineering</w:t>
      </w:r>
      <w:r>
        <w:br/>
        <w:t>The University of Texas at Arlington</w:t>
      </w:r>
    </w:p>
    <w:p w14:paraId="524B8E91" w14:textId="77777777" w:rsidR="001E4DA6" w:rsidRDefault="008D575B" w:rsidP="001E4DA6">
      <w:pPr>
        <w:pStyle w:val="Title"/>
      </w:pPr>
      <w:r>
        <w:t>Ink3d</w:t>
      </w:r>
    </w:p>
    <w:p w14:paraId="37A93E39" w14:textId="4DB609F9" w:rsidR="001E4DA6" w:rsidRPr="001E4DA6" w:rsidRDefault="00CD4AB4" w:rsidP="001E4DA6">
      <w:pPr>
        <w:pStyle w:val="Title"/>
      </w:pPr>
      <w:r>
        <w:t>3-D Printer</w:t>
      </w:r>
      <w:r w:rsidR="008D575B">
        <w:t xml:space="preserve"> Fabrication System</w:t>
      </w:r>
    </w:p>
    <w:p w14:paraId="72C4D99C" w14:textId="77777777" w:rsidR="001E4DA6" w:rsidRPr="001E4DA6" w:rsidRDefault="001E4DA6" w:rsidP="001E4DA6"/>
    <w:p w14:paraId="04DD2BC3" w14:textId="77777777" w:rsidR="00036A39" w:rsidRDefault="00036A39" w:rsidP="008D575B">
      <w:pPr>
        <w:pStyle w:val="MemberNames"/>
      </w:pPr>
      <w:r>
        <w:t>Team Members</w:t>
      </w:r>
      <w:r w:rsidR="00E924E9">
        <w:t xml:space="preserve">: </w:t>
      </w:r>
      <w:r>
        <w:br/>
      </w:r>
      <w:r w:rsidR="008D575B">
        <w:t>Daniel Lain</w:t>
      </w:r>
      <w:r>
        <w:br/>
      </w:r>
      <w:r w:rsidR="008D575B">
        <w:t>Tim Edmondson</w:t>
      </w:r>
      <w:r>
        <w:br/>
      </w:r>
      <w:r w:rsidR="008D575B">
        <w:t>Shawn Simonson</w:t>
      </w:r>
      <w:r>
        <w:br/>
      </w:r>
      <w:r w:rsidR="008D575B">
        <w:t>Jesse Bowles</w:t>
      </w:r>
    </w:p>
    <w:p w14:paraId="33E49582" w14:textId="77777777" w:rsidR="00383C1B" w:rsidRDefault="00383C1B" w:rsidP="00883383">
      <w:pPr>
        <w:pStyle w:val="MemberNames"/>
      </w:pPr>
    </w:p>
    <w:p w14:paraId="63486282" w14:textId="77777777" w:rsidR="00383C1B" w:rsidRDefault="00383C1B" w:rsidP="00883383">
      <w:pPr>
        <w:pStyle w:val="MemberNames"/>
      </w:pPr>
    </w:p>
    <w:p w14:paraId="6AF7FD99" w14:textId="77777777" w:rsidR="00383C1B" w:rsidRDefault="00383C1B" w:rsidP="00883383">
      <w:pPr>
        <w:pStyle w:val="MemberNames"/>
      </w:pPr>
    </w:p>
    <w:p w14:paraId="46C8D7C2" w14:textId="77777777" w:rsidR="00383C1B" w:rsidRDefault="00383C1B" w:rsidP="00883383">
      <w:pPr>
        <w:pStyle w:val="MemberNames"/>
      </w:pPr>
    </w:p>
    <w:p w14:paraId="220A0D03" w14:textId="77777777" w:rsidR="00036A39" w:rsidRPr="00036A39" w:rsidRDefault="00036A39" w:rsidP="00883383">
      <w:pPr>
        <w:pStyle w:val="RecordDates"/>
      </w:pPr>
      <w:r w:rsidRPr="00036A39">
        <w:t xml:space="preserve">Late Updated: </w:t>
      </w:r>
      <w:r w:rsidRPr="00036A39">
        <w:fldChar w:fldCharType="begin"/>
      </w:r>
      <w:r w:rsidRPr="00036A39">
        <w:instrText xml:space="preserve"> SAVEDATE  \@ "d MMMM yyyy @ h:mm:ss am/pm"  \* MERGEFORMAT </w:instrText>
      </w:r>
      <w:r w:rsidRPr="00036A39">
        <w:fldChar w:fldCharType="separate"/>
      </w:r>
      <w:r w:rsidR="002941A6">
        <w:t>15 October 2013 @ 12:38:00 PM</w:t>
      </w:r>
      <w:r w:rsidRPr="00036A39">
        <w:fldChar w:fldCharType="end"/>
      </w:r>
    </w:p>
    <w:p w14:paraId="76A1F644" w14:textId="77777777" w:rsidR="00036A39" w:rsidRDefault="00036A39" w:rsidP="001B4682"/>
    <w:p w14:paraId="3E71882A" w14:textId="77777777" w:rsidR="00036A39" w:rsidRDefault="00036A39" w:rsidP="001B4682">
      <w:pPr>
        <w:sectPr w:rsidR="00036A39" w:rsidSect="001B4682">
          <w:headerReference w:type="default" r:id="rId8"/>
          <w:footerReference w:type="even" r:id="rId9"/>
          <w:footerReference w:type="default" r:id="rId10"/>
          <w:pgSz w:w="12240" w:h="15840" w:code="1"/>
          <w:pgMar w:top="288" w:right="1440" w:bottom="792" w:left="1440" w:header="720" w:footer="720" w:gutter="0"/>
          <w:cols w:space="720"/>
          <w:docGrid w:linePitch="360"/>
        </w:sectPr>
      </w:pPr>
    </w:p>
    <w:p w14:paraId="248177AB" w14:textId="77777777" w:rsidR="001414E7" w:rsidRDefault="00883383" w:rsidP="00883383">
      <w:pPr>
        <w:pStyle w:val="PseudoHeading1"/>
      </w:pPr>
      <w:r>
        <w:lastRenderedPageBreak/>
        <w:t>Table of Contents</w:t>
      </w:r>
    </w:p>
    <w:p w14:paraId="15D8AEBE" w14:textId="77777777" w:rsidR="00F800ED" w:rsidRDefault="00DB1889">
      <w:pPr>
        <w:pStyle w:val="TOC1"/>
        <w:rPr>
          <w:rFonts w:asciiTheme="minorHAnsi" w:eastAsiaTheme="minorEastAsia" w:hAnsiTheme="minorHAnsi" w:cstheme="minorBidi"/>
          <w:b w:val="0"/>
          <w:bCs w:val="0"/>
          <w:color w:val="auto"/>
          <w:sz w:val="22"/>
        </w:rPr>
      </w:pPr>
      <w:r>
        <w:rPr>
          <w:b w:val="0"/>
          <w:bCs w:val="0"/>
        </w:rPr>
        <w:fldChar w:fldCharType="begin"/>
      </w:r>
      <w:r>
        <w:rPr>
          <w:b w:val="0"/>
          <w:bCs w:val="0"/>
        </w:rPr>
        <w:instrText xml:space="preserve"> TOC \o "1-2" \h \z \u </w:instrText>
      </w:r>
      <w:r>
        <w:rPr>
          <w:b w:val="0"/>
          <w:bCs w:val="0"/>
        </w:rPr>
        <w:fldChar w:fldCharType="separate"/>
      </w:r>
      <w:hyperlink w:anchor="_Toc317666943" w:history="1">
        <w:r w:rsidR="00F800ED" w:rsidRPr="0089230F">
          <w:rPr>
            <w:rStyle w:val="Hyperlink"/>
          </w:rPr>
          <w:t>1</w:t>
        </w:r>
        <w:r w:rsidR="00F800ED">
          <w:rPr>
            <w:rFonts w:asciiTheme="minorHAnsi" w:eastAsiaTheme="minorEastAsia" w:hAnsiTheme="minorHAnsi" w:cstheme="minorBidi"/>
            <w:b w:val="0"/>
            <w:bCs w:val="0"/>
            <w:color w:val="auto"/>
            <w:sz w:val="22"/>
          </w:rPr>
          <w:tab/>
        </w:r>
        <w:r w:rsidR="00F800ED" w:rsidRPr="0089230F">
          <w:rPr>
            <w:rStyle w:val="Hyperlink"/>
          </w:rPr>
          <w:t>General Organization</w:t>
        </w:r>
        <w:r w:rsidR="00F800ED">
          <w:rPr>
            <w:webHidden/>
          </w:rPr>
          <w:tab/>
        </w:r>
        <w:r w:rsidR="00F800ED">
          <w:rPr>
            <w:webHidden/>
          </w:rPr>
          <w:fldChar w:fldCharType="begin"/>
        </w:r>
        <w:r w:rsidR="00F800ED">
          <w:rPr>
            <w:webHidden/>
          </w:rPr>
          <w:instrText xml:space="preserve"> PAGEREF _Toc317666943 \h </w:instrText>
        </w:r>
        <w:r w:rsidR="00F800ED">
          <w:rPr>
            <w:webHidden/>
          </w:rPr>
        </w:r>
        <w:r w:rsidR="00F800ED">
          <w:rPr>
            <w:webHidden/>
          </w:rPr>
          <w:fldChar w:fldCharType="separate"/>
        </w:r>
        <w:r w:rsidR="00531B84">
          <w:rPr>
            <w:webHidden/>
          </w:rPr>
          <w:t>1</w:t>
        </w:r>
        <w:r w:rsidR="00F800ED">
          <w:rPr>
            <w:webHidden/>
          </w:rPr>
          <w:fldChar w:fldCharType="end"/>
        </w:r>
      </w:hyperlink>
    </w:p>
    <w:p w14:paraId="34B47DC6" w14:textId="77777777" w:rsidR="00F800ED" w:rsidRDefault="00852C60">
      <w:pPr>
        <w:pStyle w:val="TOC2"/>
        <w:tabs>
          <w:tab w:val="left" w:pos="1440"/>
        </w:tabs>
        <w:rPr>
          <w:rFonts w:asciiTheme="minorHAnsi" w:eastAsiaTheme="minorEastAsia" w:hAnsiTheme="minorHAnsi" w:cstheme="minorBidi"/>
          <w:color w:val="auto"/>
        </w:rPr>
      </w:pPr>
      <w:hyperlink w:anchor="_Toc317666944" w:history="1">
        <w:r w:rsidR="00F800ED" w:rsidRPr="0089230F">
          <w:rPr>
            <w:rStyle w:val="Hyperlink"/>
          </w:rPr>
          <w:t>1.1</w:t>
        </w:r>
        <w:r w:rsidR="00F800ED">
          <w:rPr>
            <w:rFonts w:asciiTheme="minorHAnsi" w:eastAsiaTheme="minorEastAsia" w:hAnsiTheme="minorHAnsi" w:cstheme="minorBidi"/>
            <w:color w:val="auto"/>
          </w:rPr>
          <w:tab/>
        </w:r>
        <w:r w:rsidR="00F800ED" w:rsidRPr="0089230F">
          <w:rPr>
            <w:rStyle w:val="Hyperlink"/>
          </w:rPr>
          <w:t>Project Manager</w:t>
        </w:r>
        <w:r w:rsidR="00F800ED">
          <w:rPr>
            <w:webHidden/>
          </w:rPr>
          <w:tab/>
        </w:r>
        <w:r w:rsidR="00F800ED">
          <w:rPr>
            <w:webHidden/>
          </w:rPr>
          <w:fldChar w:fldCharType="begin"/>
        </w:r>
        <w:r w:rsidR="00F800ED">
          <w:rPr>
            <w:webHidden/>
          </w:rPr>
          <w:instrText xml:space="preserve"> PAGEREF _Toc317666944 \h </w:instrText>
        </w:r>
        <w:r w:rsidR="00F800ED">
          <w:rPr>
            <w:webHidden/>
          </w:rPr>
        </w:r>
        <w:r w:rsidR="00F800ED">
          <w:rPr>
            <w:webHidden/>
          </w:rPr>
          <w:fldChar w:fldCharType="separate"/>
        </w:r>
        <w:r w:rsidR="00531B84">
          <w:rPr>
            <w:webHidden/>
          </w:rPr>
          <w:t>1</w:t>
        </w:r>
        <w:r w:rsidR="00F800ED">
          <w:rPr>
            <w:webHidden/>
          </w:rPr>
          <w:fldChar w:fldCharType="end"/>
        </w:r>
      </w:hyperlink>
    </w:p>
    <w:p w14:paraId="0B49EB1A" w14:textId="77777777" w:rsidR="00F800ED" w:rsidRDefault="00852C60">
      <w:pPr>
        <w:pStyle w:val="TOC2"/>
        <w:tabs>
          <w:tab w:val="left" w:pos="1440"/>
        </w:tabs>
        <w:rPr>
          <w:rFonts w:asciiTheme="minorHAnsi" w:eastAsiaTheme="minorEastAsia" w:hAnsiTheme="minorHAnsi" w:cstheme="minorBidi"/>
          <w:color w:val="auto"/>
        </w:rPr>
      </w:pPr>
      <w:hyperlink w:anchor="_Toc317666945" w:history="1">
        <w:r w:rsidR="00F800ED" w:rsidRPr="0089230F">
          <w:rPr>
            <w:rStyle w:val="Hyperlink"/>
          </w:rPr>
          <w:t>1.2</w:t>
        </w:r>
        <w:r w:rsidR="00F800ED">
          <w:rPr>
            <w:rFonts w:asciiTheme="minorHAnsi" w:eastAsiaTheme="minorEastAsia" w:hAnsiTheme="minorHAnsi" w:cstheme="minorBidi"/>
            <w:color w:val="auto"/>
          </w:rPr>
          <w:tab/>
        </w:r>
        <w:r w:rsidR="00F800ED" w:rsidRPr="0089230F">
          <w:rPr>
            <w:rStyle w:val="Hyperlink"/>
          </w:rPr>
          <w:t>Project Oversight</w:t>
        </w:r>
        <w:r w:rsidR="00F800ED">
          <w:rPr>
            <w:webHidden/>
          </w:rPr>
          <w:tab/>
        </w:r>
        <w:r w:rsidR="00F800ED">
          <w:rPr>
            <w:webHidden/>
          </w:rPr>
          <w:fldChar w:fldCharType="begin"/>
        </w:r>
        <w:r w:rsidR="00F800ED">
          <w:rPr>
            <w:webHidden/>
          </w:rPr>
          <w:instrText xml:space="preserve"> PAGEREF _Toc317666945 \h </w:instrText>
        </w:r>
        <w:r w:rsidR="00F800ED">
          <w:rPr>
            <w:webHidden/>
          </w:rPr>
        </w:r>
        <w:r w:rsidR="00F800ED">
          <w:rPr>
            <w:webHidden/>
          </w:rPr>
          <w:fldChar w:fldCharType="separate"/>
        </w:r>
        <w:r w:rsidR="00531B84">
          <w:rPr>
            <w:webHidden/>
          </w:rPr>
          <w:t>1</w:t>
        </w:r>
        <w:r w:rsidR="00F800ED">
          <w:rPr>
            <w:webHidden/>
          </w:rPr>
          <w:fldChar w:fldCharType="end"/>
        </w:r>
      </w:hyperlink>
    </w:p>
    <w:p w14:paraId="2DCCF394" w14:textId="77777777" w:rsidR="00F800ED" w:rsidRDefault="00852C60">
      <w:pPr>
        <w:pStyle w:val="TOC2"/>
        <w:tabs>
          <w:tab w:val="left" w:pos="1440"/>
        </w:tabs>
        <w:rPr>
          <w:rFonts w:asciiTheme="minorHAnsi" w:eastAsiaTheme="minorEastAsia" w:hAnsiTheme="minorHAnsi" w:cstheme="minorBidi"/>
          <w:color w:val="auto"/>
        </w:rPr>
      </w:pPr>
      <w:hyperlink w:anchor="_Toc317666946" w:history="1">
        <w:r w:rsidR="00F800ED" w:rsidRPr="0089230F">
          <w:rPr>
            <w:rStyle w:val="Hyperlink"/>
          </w:rPr>
          <w:t>1.3</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_Toc317666946 \h </w:instrText>
        </w:r>
        <w:r w:rsidR="00F800ED">
          <w:rPr>
            <w:webHidden/>
          </w:rPr>
        </w:r>
        <w:r w:rsidR="00F800ED">
          <w:rPr>
            <w:webHidden/>
          </w:rPr>
          <w:fldChar w:fldCharType="separate"/>
        </w:r>
        <w:r w:rsidR="00531B84">
          <w:rPr>
            <w:webHidden/>
          </w:rPr>
          <w:t>1</w:t>
        </w:r>
        <w:r w:rsidR="00F800ED">
          <w:rPr>
            <w:webHidden/>
          </w:rPr>
          <w:fldChar w:fldCharType="end"/>
        </w:r>
      </w:hyperlink>
    </w:p>
    <w:p w14:paraId="2AA931E9" w14:textId="77777777" w:rsidR="00F800ED" w:rsidRDefault="00852C60">
      <w:pPr>
        <w:pStyle w:val="TOC2"/>
        <w:tabs>
          <w:tab w:val="left" w:pos="1440"/>
        </w:tabs>
        <w:rPr>
          <w:rFonts w:asciiTheme="minorHAnsi" w:eastAsiaTheme="minorEastAsia" w:hAnsiTheme="minorHAnsi" w:cstheme="minorBidi"/>
          <w:color w:val="auto"/>
        </w:rPr>
      </w:pPr>
      <w:hyperlink w:anchor="_Toc317666947" w:history="1">
        <w:r w:rsidR="00F800ED" w:rsidRPr="0089230F">
          <w:rPr>
            <w:rStyle w:val="Hyperlink"/>
          </w:rPr>
          <w:t>1.4</w:t>
        </w:r>
        <w:r w:rsidR="00F800ED">
          <w:rPr>
            <w:rFonts w:asciiTheme="minorHAnsi" w:eastAsiaTheme="minorEastAsia" w:hAnsiTheme="minorHAnsi" w:cstheme="minorBidi"/>
            <w:color w:val="auto"/>
          </w:rPr>
          <w:tab/>
        </w:r>
        <w:r w:rsidR="00F800ED" w:rsidRPr="0089230F">
          <w:rPr>
            <w:rStyle w:val="Hyperlink"/>
          </w:rPr>
          <w:t>Project Constraints</w:t>
        </w:r>
        <w:r w:rsidR="00F800ED">
          <w:rPr>
            <w:webHidden/>
          </w:rPr>
          <w:tab/>
        </w:r>
        <w:r w:rsidR="00F800ED">
          <w:rPr>
            <w:webHidden/>
          </w:rPr>
          <w:fldChar w:fldCharType="begin"/>
        </w:r>
        <w:r w:rsidR="00F800ED">
          <w:rPr>
            <w:webHidden/>
          </w:rPr>
          <w:instrText xml:space="preserve"> PAGEREF _Toc317666947 \h </w:instrText>
        </w:r>
        <w:r w:rsidR="00F800ED">
          <w:rPr>
            <w:webHidden/>
          </w:rPr>
        </w:r>
        <w:r w:rsidR="00F800ED">
          <w:rPr>
            <w:webHidden/>
          </w:rPr>
          <w:fldChar w:fldCharType="separate"/>
        </w:r>
        <w:r w:rsidR="00531B84">
          <w:rPr>
            <w:webHidden/>
          </w:rPr>
          <w:t>1</w:t>
        </w:r>
        <w:r w:rsidR="00F800ED">
          <w:rPr>
            <w:webHidden/>
          </w:rPr>
          <w:fldChar w:fldCharType="end"/>
        </w:r>
      </w:hyperlink>
    </w:p>
    <w:p w14:paraId="37EC7383" w14:textId="77777777" w:rsidR="00F800ED" w:rsidRDefault="00852C60">
      <w:pPr>
        <w:pStyle w:val="TOC2"/>
        <w:tabs>
          <w:tab w:val="left" w:pos="1440"/>
        </w:tabs>
        <w:rPr>
          <w:rFonts w:asciiTheme="minorHAnsi" w:eastAsiaTheme="minorEastAsia" w:hAnsiTheme="minorHAnsi" w:cstheme="minorBidi"/>
          <w:color w:val="auto"/>
        </w:rPr>
      </w:pPr>
      <w:hyperlink w:anchor="_Toc317666948" w:history="1">
        <w:r w:rsidR="00F800ED" w:rsidRPr="0089230F">
          <w:rPr>
            <w:rStyle w:val="Hyperlink"/>
          </w:rPr>
          <w:t>1.5</w:t>
        </w:r>
        <w:r w:rsidR="00F800ED">
          <w:rPr>
            <w:rFonts w:asciiTheme="minorHAnsi" w:eastAsiaTheme="minorEastAsia" w:hAnsiTheme="minorHAnsi" w:cstheme="minorBidi"/>
            <w:color w:val="auto"/>
          </w:rPr>
          <w:tab/>
        </w:r>
        <w:r w:rsidR="00F800ED" w:rsidRPr="0089230F">
          <w:rPr>
            <w:rStyle w:val="Hyperlink"/>
          </w:rPr>
          <w:t>Project Assumptions</w:t>
        </w:r>
        <w:r w:rsidR="00F800ED">
          <w:rPr>
            <w:webHidden/>
          </w:rPr>
          <w:tab/>
        </w:r>
        <w:r w:rsidR="00F800ED">
          <w:rPr>
            <w:webHidden/>
          </w:rPr>
          <w:fldChar w:fldCharType="begin"/>
        </w:r>
        <w:r w:rsidR="00F800ED">
          <w:rPr>
            <w:webHidden/>
          </w:rPr>
          <w:instrText xml:space="preserve"> PAGEREF _Toc317666948 \h </w:instrText>
        </w:r>
        <w:r w:rsidR="00F800ED">
          <w:rPr>
            <w:webHidden/>
          </w:rPr>
        </w:r>
        <w:r w:rsidR="00F800ED">
          <w:rPr>
            <w:webHidden/>
          </w:rPr>
          <w:fldChar w:fldCharType="separate"/>
        </w:r>
        <w:r w:rsidR="00531B84">
          <w:rPr>
            <w:webHidden/>
          </w:rPr>
          <w:t>1</w:t>
        </w:r>
        <w:r w:rsidR="00F800ED">
          <w:rPr>
            <w:webHidden/>
          </w:rPr>
          <w:fldChar w:fldCharType="end"/>
        </w:r>
      </w:hyperlink>
    </w:p>
    <w:p w14:paraId="05184774" w14:textId="77777777" w:rsidR="00F800ED" w:rsidRDefault="00852C60">
      <w:pPr>
        <w:pStyle w:val="TOC2"/>
        <w:tabs>
          <w:tab w:val="left" w:pos="1440"/>
        </w:tabs>
        <w:rPr>
          <w:rFonts w:asciiTheme="minorHAnsi" w:eastAsiaTheme="minorEastAsia" w:hAnsiTheme="minorHAnsi" w:cstheme="minorBidi"/>
          <w:color w:val="auto"/>
        </w:rPr>
      </w:pPr>
      <w:hyperlink w:anchor="_Toc317666949" w:history="1">
        <w:r w:rsidR="00F800ED" w:rsidRPr="0089230F">
          <w:rPr>
            <w:rStyle w:val="Hyperlink"/>
          </w:rPr>
          <w:t>1.6</w:t>
        </w:r>
        <w:r w:rsidR="00F800ED">
          <w:rPr>
            <w:rFonts w:asciiTheme="minorHAnsi" w:eastAsiaTheme="minorEastAsia" w:hAnsiTheme="minorHAnsi" w:cstheme="minorBidi"/>
            <w:color w:val="auto"/>
          </w:rPr>
          <w:tab/>
        </w:r>
        <w:r w:rsidR="00F800ED" w:rsidRPr="0089230F">
          <w:rPr>
            <w:rStyle w:val="Hyperlink"/>
          </w:rPr>
          <w:t>Preliminary Schedule and Cost Estimates</w:t>
        </w:r>
        <w:r w:rsidR="00F800ED">
          <w:rPr>
            <w:webHidden/>
          </w:rPr>
          <w:tab/>
        </w:r>
        <w:r w:rsidR="00F800ED">
          <w:rPr>
            <w:webHidden/>
          </w:rPr>
          <w:fldChar w:fldCharType="begin"/>
        </w:r>
        <w:r w:rsidR="00F800ED">
          <w:rPr>
            <w:webHidden/>
          </w:rPr>
          <w:instrText xml:space="preserve"> PAGEREF _Toc317666949 \h </w:instrText>
        </w:r>
        <w:r w:rsidR="00F800ED">
          <w:rPr>
            <w:webHidden/>
          </w:rPr>
        </w:r>
        <w:r w:rsidR="00F800ED">
          <w:rPr>
            <w:webHidden/>
          </w:rPr>
          <w:fldChar w:fldCharType="separate"/>
        </w:r>
        <w:r w:rsidR="00531B84">
          <w:rPr>
            <w:webHidden/>
          </w:rPr>
          <w:t>1</w:t>
        </w:r>
        <w:r w:rsidR="00F800ED">
          <w:rPr>
            <w:webHidden/>
          </w:rPr>
          <w:fldChar w:fldCharType="end"/>
        </w:r>
      </w:hyperlink>
    </w:p>
    <w:p w14:paraId="0F79DEF9" w14:textId="77777777" w:rsidR="00F800ED" w:rsidRDefault="00852C60">
      <w:pPr>
        <w:pStyle w:val="TOC1"/>
        <w:rPr>
          <w:rFonts w:asciiTheme="minorHAnsi" w:eastAsiaTheme="minorEastAsia" w:hAnsiTheme="minorHAnsi" w:cstheme="minorBidi"/>
          <w:b w:val="0"/>
          <w:bCs w:val="0"/>
          <w:color w:val="auto"/>
          <w:sz w:val="22"/>
        </w:rPr>
      </w:pPr>
      <w:hyperlink w:anchor="_Toc317666950" w:history="1">
        <w:r w:rsidR="00F800ED" w:rsidRPr="0089230F">
          <w:rPr>
            <w:rStyle w:val="Hyperlink"/>
          </w:rPr>
          <w:t>2</w:t>
        </w:r>
        <w:r w:rsidR="00F800ED">
          <w:rPr>
            <w:rFonts w:asciiTheme="minorHAnsi" w:eastAsiaTheme="minorEastAsia" w:hAnsiTheme="minorHAnsi" w:cstheme="minorBidi"/>
            <w:b w:val="0"/>
            <w:bCs w:val="0"/>
            <w:color w:val="auto"/>
            <w:sz w:val="22"/>
          </w:rPr>
          <w:tab/>
        </w:r>
        <w:r w:rsidR="00F800ED" w:rsidRPr="0089230F">
          <w:rPr>
            <w:rStyle w:val="Hyperlink"/>
          </w:rPr>
          <w:t>Scope Statement</w:t>
        </w:r>
        <w:r w:rsidR="00F800ED">
          <w:rPr>
            <w:webHidden/>
          </w:rPr>
          <w:tab/>
        </w:r>
        <w:r w:rsidR="00F800ED">
          <w:rPr>
            <w:webHidden/>
          </w:rPr>
          <w:fldChar w:fldCharType="begin"/>
        </w:r>
        <w:r w:rsidR="00F800ED">
          <w:rPr>
            <w:webHidden/>
          </w:rPr>
          <w:instrText xml:space="preserve"> PAGEREF _Toc317666950 \h </w:instrText>
        </w:r>
        <w:r w:rsidR="00F800ED">
          <w:rPr>
            <w:webHidden/>
          </w:rPr>
        </w:r>
        <w:r w:rsidR="00F800ED">
          <w:rPr>
            <w:webHidden/>
          </w:rPr>
          <w:fldChar w:fldCharType="separate"/>
        </w:r>
        <w:r w:rsidR="00531B84">
          <w:rPr>
            <w:webHidden/>
          </w:rPr>
          <w:t>2</w:t>
        </w:r>
        <w:r w:rsidR="00F800ED">
          <w:rPr>
            <w:webHidden/>
          </w:rPr>
          <w:fldChar w:fldCharType="end"/>
        </w:r>
      </w:hyperlink>
    </w:p>
    <w:p w14:paraId="516BA1EA" w14:textId="77777777" w:rsidR="00F800ED" w:rsidRDefault="00852C60">
      <w:pPr>
        <w:pStyle w:val="TOC1"/>
        <w:rPr>
          <w:rFonts w:asciiTheme="minorHAnsi" w:eastAsiaTheme="minorEastAsia" w:hAnsiTheme="minorHAnsi" w:cstheme="minorBidi"/>
          <w:b w:val="0"/>
          <w:bCs w:val="0"/>
          <w:color w:val="auto"/>
          <w:sz w:val="22"/>
        </w:rPr>
      </w:pPr>
      <w:hyperlink w:anchor="_Toc317666951" w:history="1">
        <w:r w:rsidR="00F800ED" w:rsidRPr="0089230F">
          <w:rPr>
            <w:rStyle w:val="Hyperlink"/>
          </w:rPr>
          <w:t>3</w:t>
        </w:r>
        <w:r w:rsidR="00F800ED">
          <w:rPr>
            <w:rFonts w:asciiTheme="minorHAnsi" w:eastAsiaTheme="minorEastAsia" w:hAnsiTheme="minorHAnsi" w:cstheme="minorBidi"/>
            <w:b w:val="0"/>
            <w:bCs w:val="0"/>
            <w:color w:val="auto"/>
            <w:sz w:val="22"/>
          </w:rPr>
          <w:tab/>
        </w:r>
        <w:r w:rsidR="00F800ED" w:rsidRPr="0089230F">
          <w:rPr>
            <w:rStyle w:val="Hyperlink"/>
          </w:rPr>
          <w:t>Cost Management Plan</w:t>
        </w:r>
        <w:r w:rsidR="00F800ED">
          <w:rPr>
            <w:webHidden/>
          </w:rPr>
          <w:tab/>
        </w:r>
        <w:r w:rsidR="00F800ED">
          <w:rPr>
            <w:webHidden/>
          </w:rPr>
          <w:fldChar w:fldCharType="begin"/>
        </w:r>
        <w:r w:rsidR="00F800ED">
          <w:rPr>
            <w:webHidden/>
          </w:rPr>
          <w:instrText xml:space="preserve"> PAGEREF _Toc317666951 \h </w:instrText>
        </w:r>
        <w:r w:rsidR="00F800ED">
          <w:rPr>
            <w:webHidden/>
          </w:rPr>
        </w:r>
        <w:r w:rsidR="00F800ED">
          <w:rPr>
            <w:webHidden/>
          </w:rPr>
          <w:fldChar w:fldCharType="separate"/>
        </w:r>
        <w:r w:rsidR="00531B84">
          <w:rPr>
            <w:webHidden/>
          </w:rPr>
          <w:t>3</w:t>
        </w:r>
        <w:r w:rsidR="00F800ED">
          <w:rPr>
            <w:webHidden/>
          </w:rPr>
          <w:fldChar w:fldCharType="end"/>
        </w:r>
      </w:hyperlink>
    </w:p>
    <w:p w14:paraId="292F7556" w14:textId="77777777" w:rsidR="00F800ED" w:rsidRDefault="00852C60">
      <w:pPr>
        <w:pStyle w:val="TOC1"/>
        <w:rPr>
          <w:rFonts w:asciiTheme="minorHAnsi" w:eastAsiaTheme="minorEastAsia" w:hAnsiTheme="minorHAnsi" w:cstheme="minorBidi"/>
          <w:b w:val="0"/>
          <w:bCs w:val="0"/>
          <w:color w:val="auto"/>
          <w:sz w:val="22"/>
        </w:rPr>
      </w:pPr>
      <w:hyperlink w:anchor="_Toc317666952" w:history="1">
        <w:r w:rsidR="00F800ED" w:rsidRPr="0089230F">
          <w:rPr>
            <w:rStyle w:val="Hyperlink"/>
          </w:rPr>
          <w:t>4</w:t>
        </w:r>
        <w:r w:rsidR="00F800ED">
          <w:rPr>
            <w:rFonts w:asciiTheme="minorHAnsi" w:eastAsiaTheme="minorEastAsia" w:hAnsiTheme="minorHAnsi" w:cstheme="minorBidi"/>
            <w:b w:val="0"/>
            <w:bCs w:val="0"/>
            <w:color w:val="auto"/>
            <w:sz w:val="22"/>
          </w:rPr>
          <w:tab/>
        </w:r>
        <w:r w:rsidR="00F800ED" w:rsidRPr="0089230F">
          <w:rPr>
            <w:rStyle w:val="Hyperlink"/>
          </w:rPr>
          <w:t>Earned Value Management</w:t>
        </w:r>
        <w:r w:rsidR="00F800ED">
          <w:rPr>
            <w:webHidden/>
          </w:rPr>
          <w:tab/>
        </w:r>
        <w:r w:rsidR="00F800ED">
          <w:rPr>
            <w:webHidden/>
          </w:rPr>
          <w:fldChar w:fldCharType="begin"/>
        </w:r>
        <w:r w:rsidR="00F800ED">
          <w:rPr>
            <w:webHidden/>
          </w:rPr>
          <w:instrText xml:space="preserve"> PAGEREF _Toc317666952 \h </w:instrText>
        </w:r>
        <w:r w:rsidR="00F800ED">
          <w:rPr>
            <w:webHidden/>
          </w:rPr>
        </w:r>
        <w:r w:rsidR="00F800ED">
          <w:rPr>
            <w:webHidden/>
          </w:rPr>
          <w:fldChar w:fldCharType="separate"/>
        </w:r>
        <w:r w:rsidR="00531B84">
          <w:rPr>
            <w:webHidden/>
          </w:rPr>
          <w:t>4</w:t>
        </w:r>
        <w:r w:rsidR="00F800ED">
          <w:rPr>
            <w:webHidden/>
          </w:rPr>
          <w:fldChar w:fldCharType="end"/>
        </w:r>
      </w:hyperlink>
    </w:p>
    <w:p w14:paraId="1CB52A3A" w14:textId="77777777" w:rsidR="00F800ED" w:rsidRDefault="00852C60">
      <w:pPr>
        <w:pStyle w:val="TOC1"/>
        <w:rPr>
          <w:rFonts w:asciiTheme="minorHAnsi" w:eastAsiaTheme="minorEastAsia" w:hAnsiTheme="minorHAnsi" w:cstheme="minorBidi"/>
          <w:b w:val="0"/>
          <w:bCs w:val="0"/>
          <w:color w:val="auto"/>
          <w:sz w:val="22"/>
        </w:rPr>
      </w:pPr>
      <w:hyperlink w:anchor="_Toc317666953" w:history="1">
        <w:r w:rsidR="00F800ED" w:rsidRPr="0089230F">
          <w:rPr>
            <w:rStyle w:val="Hyperlink"/>
          </w:rPr>
          <w:t>5</w:t>
        </w:r>
        <w:r w:rsidR="00F800ED">
          <w:rPr>
            <w:rFonts w:asciiTheme="minorHAnsi" w:eastAsiaTheme="minorEastAsia" w:hAnsiTheme="minorHAnsi" w:cstheme="minorBidi"/>
            <w:b w:val="0"/>
            <w:bCs w:val="0"/>
            <w:color w:val="auto"/>
            <w:sz w:val="22"/>
          </w:rPr>
          <w:tab/>
        </w:r>
        <w:r w:rsidR="00F800ED" w:rsidRPr="0089230F">
          <w:rPr>
            <w:rStyle w:val="Hyperlink"/>
          </w:rPr>
          <w:t>Scope Management Plan</w:t>
        </w:r>
        <w:r w:rsidR="00F800ED">
          <w:rPr>
            <w:webHidden/>
          </w:rPr>
          <w:tab/>
        </w:r>
        <w:r w:rsidR="00F800ED">
          <w:rPr>
            <w:webHidden/>
          </w:rPr>
          <w:fldChar w:fldCharType="begin"/>
        </w:r>
        <w:r w:rsidR="00F800ED">
          <w:rPr>
            <w:webHidden/>
          </w:rPr>
          <w:instrText xml:space="preserve"> PAGEREF _Toc317666953 \h </w:instrText>
        </w:r>
        <w:r w:rsidR="00F800ED">
          <w:rPr>
            <w:webHidden/>
          </w:rPr>
        </w:r>
        <w:r w:rsidR="00F800ED">
          <w:rPr>
            <w:webHidden/>
          </w:rPr>
          <w:fldChar w:fldCharType="separate"/>
        </w:r>
        <w:r w:rsidR="00531B84">
          <w:rPr>
            <w:webHidden/>
          </w:rPr>
          <w:t>5</w:t>
        </w:r>
        <w:r w:rsidR="00F800ED">
          <w:rPr>
            <w:webHidden/>
          </w:rPr>
          <w:fldChar w:fldCharType="end"/>
        </w:r>
      </w:hyperlink>
    </w:p>
    <w:p w14:paraId="6D21BF92" w14:textId="77777777" w:rsidR="00F800ED" w:rsidRDefault="00852C60">
      <w:pPr>
        <w:pStyle w:val="TOC1"/>
        <w:rPr>
          <w:rFonts w:asciiTheme="minorHAnsi" w:eastAsiaTheme="minorEastAsia" w:hAnsiTheme="minorHAnsi" w:cstheme="minorBidi"/>
          <w:b w:val="0"/>
          <w:bCs w:val="0"/>
          <w:color w:val="auto"/>
          <w:sz w:val="22"/>
        </w:rPr>
      </w:pPr>
      <w:hyperlink w:anchor="_Toc317666954" w:history="1">
        <w:r w:rsidR="00F800ED" w:rsidRPr="0089230F">
          <w:rPr>
            <w:rStyle w:val="Hyperlink"/>
          </w:rPr>
          <w:t>6</w:t>
        </w:r>
        <w:r w:rsidR="00F800ED">
          <w:rPr>
            <w:rFonts w:asciiTheme="minorHAnsi" w:eastAsiaTheme="minorEastAsia" w:hAnsiTheme="minorHAnsi" w:cstheme="minorBidi"/>
            <w:b w:val="0"/>
            <w:bCs w:val="0"/>
            <w:color w:val="auto"/>
            <w:sz w:val="22"/>
          </w:rPr>
          <w:tab/>
        </w:r>
        <w:r w:rsidR="00F800ED" w:rsidRPr="0089230F">
          <w:rPr>
            <w:rStyle w:val="Hyperlink"/>
          </w:rPr>
          <w:t>Work Breakdown Structure</w:t>
        </w:r>
        <w:r w:rsidR="00F800ED">
          <w:rPr>
            <w:webHidden/>
          </w:rPr>
          <w:tab/>
        </w:r>
        <w:r w:rsidR="00F800ED">
          <w:rPr>
            <w:webHidden/>
          </w:rPr>
          <w:fldChar w:fldCharType="begin"/>
        </w:r>
        <w:r w:rsidR="00F800ED">
          <w:rPr>
            <w:webHidden/>
          </w:rPr>
          <w:instrText xml:space="preserve"> PAGEREF _Toc317666954 \h </w:instrText>
        </w:r>
        <w:r w:rsidR="00F800ED">
          <w:rPr>
            <w:webHidden/>
          </w:rPr>
        </w:r>
        <w:r w:rsidR="00F800ED">
          <w:rPr>
            <w:webHidden/>
          </w:rPr>
          <w:fldChar w:fldCharType="separate"/>
        </w:r>
        <w:r w:rsidR="00531B84">
          <w:rPr>
            <w:webHidden/>
          </w:rPr>
          <w:t>6</w:t>
        </w:r>
        <w:r w:rsidR="00F800ED">
          <w:rPr>
            <w:webHidden/>
          </w:rPr>
          <w:fldChar w:fldCharType="end"/>
        </w:r>
      </w:hyperlink>
    </w:p>
    <w:p w14:paraId="42BF2F56" w14:textId="77777777" w:rsidR="00F800ED" w:rsidRDefault="00852C60">
      <w:pPr>
        <w:pStyle w:val="TOC1"/>
        <w:rPr>
          <w:rFonts w:asciiTheme="minorHAnsi" w:eastAsiaTheme="minorEastAsia" w:hAnsiTheme="minorHAnsi" w:cstheme="minorBidi"/>
          <w:b w:val="0"/>
          <w:bCs w:val="0"/>
          <w:color w:val="auto"/>
          <w:sz w:val="22"/>
        </w:rPr>
      </w:pPr>
      <w:hyperlink w:anchor="_Toc317666955" w:history="1">
        <w:r w:rsidR="00F800ED" w:rsidRPr="0089230F">
          <w:rPr>
            <w:rStyle w:val="Hyperlink"/>
          </w:rPr>
          <w:t>7</w:t>
        </w:r>
        <w:r w:rsidR="00F800ED">
          <w:rPr>
            <w:rFonts w:asciiTheme="minorHAnsi" w:eastAsiaTheme="minorEastAsia" w:hAnsiTheme="minorHAnsi" w:cstheme="minorBidi"/>
            <w:b w:val="0"/>
            <w:bCs w:val="0"/>
            <w:color w:val="auto"/>
            <w:sz w:val="22"/>
          </w:rPr>
          <w:tab/>
        </w:r>
        <w:r w:rsidR="00F800ED" w:rsidRPr="0089230F">
          <w:rPr>
            <w:rStyle w:val="Hyperlink"/>
          </w:rPr>
          <w:t>Quality Management Plan</w:t>
        </w:r>
        <w:r w:rsidR="00F800ED">
          <w:rPr>
            <w:webHidden/>
          </w:rPr>
          <w:tab/>
        </w:r>
        <w:r w:rsidR="00F800ED">
          <w:rPr>
            <w:webHidden/>
          </w:rPr>
          <w:fldChar w:fldCharType="begin"/>
        </w:r>
        <w:r w:rsidR="00F800ED">
          <w:rPr>
            <w:webHidden/>
          </w:rPr>
          <w:instrText xml:space="preserve"> PAGEREF _Toc317666955 \h </w:instrText>
        </w:r>
        <w:r w:rsidR="00F800ED">
          <w:rPr>
            <w:webHidden/>
          </w:rPr>
        </w:r>
        <w:r w:rsidR="00F800ED">
          <w:rPr>
            <w:webHidden/>
          </w:rPr>
          <w:fldChar w:fldCharType="separate"/>
        </w:r>
        <w:r w:rsidR="00531B84">
          <w:rPr>
            <w:webHidden/>
          </w:rPr>
          <w:t>7</w:t>
        </w:r>
        <w:r w:rsidR="00F800ED">
          <w:rPr>
            <w:webHidden/>
          </w:rPr>
          <w:fldChar w:fldCharType="end"/>
        </w:r>
      </w:hyperlink>
    </w:p>
    <w:p w14:paraId="3B87D447" w14:textId="77777777" w:rsidR="00F800ED" w:rsidRDefault="00852C60">
      <w:pPr>
        <w:pStyle w:val="TOC1"/>
        <w:rPr>
          <w:rFonts w:asciiTheme="minorHAnsi" w:eastAsiaTheme="minorEastAsia" w:hAnsiTheme="minorHAnsi" w:cstheme="minorBidi"/>
          <w:b w:val="0"/>
          <w:bCs w:val="0"/>
          <w:color w:val="auto"/>
          <w:sz w:val="22"/>
        </w:rPr>
      </w:pPr>
      <w:hyperlink w:anchor="_Toc317666956" w:history="1">
        <w:r w:rsidR="00F800ED" w:rsidRPr="0089230F">
          <w:rPr>
            <w:rStyle w:val="Hyperlink"/>
          </w:rPr>
          <w:t>8</w:t>
        </w:r>
        <w:r w:rsidR="00F800ED">
          <w:rPr>
            <w:rFonts w:asciiTheme="minorHAnsi" w:eastAsiaTheme="minorEastAsia" w:hAnsiTheme="minorHAnsi" w:cstheme="minorBidi"/>
            <w:b w:val="0"/>
            <w:bCs w:val="0"/>
            <w:color w:val="auto"/>
            <w:sz w:val="22"/>
          </w:rPr>
          <w:tab/>
        </w:r>
        <w:r w:rsidR="00F800ED" w:rsidRPr="0089230F">
          <w:rPr>
            <w:rStyle w:val="Hyperlink"/>
          </w:rPr>
          <w:t>Communications Plan</w:t>
        </w:r>
        <w:r w:rsidR="00F800ED">
          <w:rPr>
            <w:webHidden/>
          </w:rPr>
          <w:tab/>
        </w:r>
        <w:r w:rsidR="00F800ED">
          <w:rPr>
            <w:webHidden/>
          </w:rPr>
          <w:fldChar w:fldCharType="begin"/>
        </w:r>
        <w:r w:rsidR="00F800ED">
          <w:rPr>
            <w:webHidden/>
          </w:rPr>
          <w:instrText xml:space="preserve"> PAGEREF _Toc317666956 \h </w:instrText>
        </w:r>
        <w:r w:rsidR="00F800ED">
          <w:rPr>
            <w:webHidden/>
          </w:rPr>
        </w:r>
        <w:r w:rsidR="00F800ED">
          <w:rPr>
            <w:webHidden/>
          </w:rPr>
          <w:fldChar w:fldCharType="separate"/>
        </w:r>
        <w:r w:rsidR="00531B84">
          <w:rPr>
            <w:webHidden/>
          </w:rPr>
          <w:t>8</w:t>
        </w:r>
        <w:r w:rsidR="00F800ED">
          <w:rPr>
            <w:webHidden/>
          </w:rPr>
          <w:fldChar w:fldCharType="end"/>
        </w:r>
      </w:hyperlink>
    </w:p>
    <w:p w14:paraId="64E7800E" w14:textId="77777777" w:rsidR="00F800ED" w:rsidRDefault="00852C60">
      <w:pPr>
        <w:pStyle w:val="TOC1"/>
        <w:rPr>
          <w:rFonts w:asciiTheme="minorHAnsi" w:eastAsiaTheme="minorEastAsia" w:hAnsiTheme="minorHAnsi" w:cstheme="minorBidi"/>
          <w:b w:val="0"/>
          <w:bCs w:val="0"/>
          <w:color w:val="auto"/>
          <w:sz w:val="22"/>
        </w:rPr>
      </w:pPr>
      <w:hyperlink w:anchor="_Toc317666957" w:history="1">
        <w:r w:rsidR="00F800ED" w:rsidRPr="0089230F">
          <w:rPr>
            <w:rStyle w:val="Hyperlink"/>
          </w:rPr>
          <w:t>9</w:t>
        </w:r>
        <w:r w:rsidR="00F800ED">
          <w:rPr>
            <w:rFonts w:asciiTheme="minorHAnsi" w:eastAsiaTheme="minorEastAsia" w:hAnsiTheme="minorHAnsi" w:cstheme="minorBidi"/>
            <w:b w:val="0"/>
            <w:bCs w:val="0"/>
            <w:color w:val="auto"/>
            <w:sz w:val="22"/>
          </w:rPr>
          <w:tab/>
        </w:r>
        <w:r w:rsidR="00F800ED" w:rsidRPr="0089230F">
          <w:rPr>
            <w:rStyle w:val="Hyperlink"/>
          </w:rPr>
          <w:t>Change Management Plan</w:t>
        </w:r>
        <w:r w:rsidR="00F800ED">
          <w:rPr>
            <w:webHidden/>
          </w:rPr>
          <w:tab/>
        </w:r>
        <w:r w:rsidR="00F800ED">
          <w:rPr>
            <w:webHidden/>
          </w:rPr>
          <w:fldChar w:fldCharType="begin"/>
        </w:r>
        <w:r w:rsidR="00F800ED">
          <w:rPr>
            <w:webHidden/>
          </w:rPr>
          <w:instrText xml:space="preserve"> PAGEREF _Toc317666957 \h </w:instrText>
        </w:r>
        <w:r w:rsidR="00F800ED">
          <w:rPr>
            <w:webHidden/>
          </w:rPr>
        </w:r>
        <w:r w:rsidR="00F800ED">
          <w:rPr>
            <w:webHidden/>
          </w:rPr>
          <w:fldChar w:fldCharType="separate"/>
        </w:r>
        <w:r w:rsidR="00531B84">
          <w:rPr>
            <w:webHidden/>
          </w:rPr>
          <w:t>9</w:t>
        </w:r>
        <w:r w:rsidR="00F800ED">
          <w:rPr>
            <w:webHidden/>
          </w:rPr>
          <w:fldChar w:fldCharType="end"/>
        </w:r>
      </w:hyperlink>
    </w:p>
    <w:p w14:paraId="2028983E" w14:textId="77777777" w:rsidR="00F800ED" w:rsidRDefault="00852C60">
      <w:pPr>
        <w:pStyle w:val="TOC2"/>
        <w:tabs>
          <w:tab w:val="left" w:pos="1440"/>
        </w:tabs>
        <w:rPr>
          <w:rFonts w:asciiTheme="minorHAnsi" w:eastAsiaTheme="minorEastAsia" w:hAnsiTheme="minorHAnsi" w:cstheme="minorBidi"/>
          <w:color w:val="auto"/>
        </w:rPr>
      </w:pPr>
      <w:hyperlink w:anchor="_Toc317666958" w:history="1">
        <w:r w:rsidR="00F800ED" w:rsidRPr="0089230F">
          <w:rPr>
            <w:rStyle w:val="Hyperlink"/>
          </w:rPr>
          <w:t>9.1</w:t>
        </w:r>
        <w:r w:rsidR="00F800ED">
          <w:rPr>
            <w:rFonts w:asciiTheme="minorHAnsi" w:eastAsiaTheme="minorEastAsia" w:hAnsiTheme="minorHAnsi" w:cstheme="minorBidi"/>
            <w:color w:val="auto"/>
          </w:rPr>
          <w:tab/>
        </w:r>
        <w:r w:rsidR="00F800ED" w:rsidRPr="0089230F">
          <w:rPr>
            <w:rStyle w:val="Hyperlink"/>
          </w:rPr>
          <w:t>Purpose of Integrated Change Management Plan</w:t>
        </w:r>
        <w:r w:rsidR="00F800ED">
          <w:rPr>
            <w:webHidden/>
          </w:rPr>
          <w:tab/>
        </w:r>
        <w:r w:rsidR="00F800ED">
          <w:rPr>
            <w:webHidden/>
          </w:rPr>
          <w:fldChar w:fldCharType="begin"/>
        </w:r>
        <w:r w:rsidR="00F800ED">
          <w:rPr>
            <w:webHidden/>
          </w:rPr>
          <w:instrText xml:space="preserve"> PAGEREF _Toc317666958 \h </w:instrText>
        </w:r>
        <w:r w:rsidR="00F800ED">
          <w:rPr>
            <w:webHidden/>
          </w:rPr>
        </w:r>
        <w:r w:rsidR="00F800ED">
          <w:rPr>
            <w:webHidden/>
          </w:rPr>
          <w:fldChar w:fldCharType="separate"/>
        </w:r>
        <w:r w:rsidR="00531B84">
          <w:rPr>
            <w:webHidden/>
          </w:rPr>
          <w:t>9</w:t>
        </w:r>
        <w:r w:rsidR="00F800ED">
          <w:rPr>
            <w:webHidden/>
          </w:rPr>
          <w:fldChar w:fldCharType="end"/>
        </w:r>
      </w:hyperlink>
    </w:p>
    <w:p w14:paraId="50653F5D" w14:textId="77777777" w:rsidR="00F800ED" w:rsidRDefault="00852C60">
      <w:pPr>
        <w:pStyle w:val="TOC2"/>
        <w:tabs>
          <w:tab w:val="left" w:pos="1440"/>
        </w:tabs>
        <w:rPr>
          <w:rFonts w:asciiTheme="minorHAnsi" w:eastAsiaTheme="minorEastAsia" w:hAnsiTheme="minorHAnsi" w:cstheme="minorBidi"/>
          <w:color w:val="auto"/>
        </w:rPr>
      </w:pPr>
      <w:hyperlink w:anchor="_Toc317666959" w:history="1">
        <w:r w:rsidR="00F800ED" w:rsidRPr="0089230F">
          <w:rPr>
            <w:rStyle w:val="Hyperlink"/>
          </w:rPr>
          <w:t>9.2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_Toc317666959 \h </w:instrText>
        </w:r>
        <w:r w:rsidR="00F800ED">
          <w:rPr>
            <w:webHidden/>
          </w:rPr>
        </w:r>
        <w:r w:rsidR="00F800ED">
          <w:rPr>
            <w:webHidden/>
          </w:rPr>
          <w:fldChar w:fldCharType="separate"/>
        </w:r>
        <w:r w:rsidR="00531B84">
          <w:rPr>
            <w:webHidden/>
          </w:rPr>
          <w:t>9</w:t>
        </w:r>
        <w:r w:rsidR="00F800ED">
          <w:rPr>
            <w:webHidden/>
          </w:rPr>
          <w:fldChar w:fldCharType="end"/>
        </w:r>
      </w:hyperlink>
    </w:p>
    <w:p w14:paraId="573CBF81" w14:textId="77777777" w:rsidR="00F800ED" w:rsidRDefault="00852C60">
      <w:pPr>
        <w:pStyle w:val="TOC2"/>
        <w:tabs>
          <w:tab w:val="left" w:pos="1440"/>
        </w:tabs>
        <w:rPr>
          <w:rFonts w:asciiTheme="minorHAnsi" w:eastAsiaTheme="minorEastAsia" w:hAnsiTheme="minorHAnsi" w:cstheme="minorBidi"/>
          <w:color w:val="auto"/>
        </w:rPr>
      </w:pPr>
      <w:hyperlink w:anchor="_Toc317666960" w:history="1">
        <w:r w:rsidR="00F800ED" w:rsidRPr="0089230F">
          <w:rPr>
            <w:rStyle w:val="Hyperlink"/>
          </w:rPr>
          <w:t>9.3</w:t>
        </w:r>
        <w:r w:rsidR="00F800ED">
          <w:rPr>
            <w:rFonts w:asciiTheme="minorHAnsi" w:eastAsiaTheme="minorEastAsia" w:hAnsiTheme="minorHAnsi" w:cstheme="minorBidi"/>
            <w:color w:val="auto"/>
          </w:rPr>
          <w:tab/>
        </w:r>
        <w:r w:rsidR="00F800ED" w:rsidRPr="0089230F">
          <w:rPr>
            <w:rStyle w:val="Hyperlink"/>
          </w:rPr>
          <w:t>Review and Approval Process</w:t>
        </w:r>
        <w:r w:rsidR="00F800ED">
          <w:rPr>
            <w:webHidden/>
          </w:rPr>
          <w:tab/>
        </w:r>
        <w:r w:rsidR="00F800ED">
          <w:rPr>
            <w:webHidden/>
          </w:rPr>
          <w:fldChar w:fldCharType="begin"/>
        </w:r>
        <w:r w:rsidR="00F800ED">
          <w:rPr>
            <w:webHidden/>
          </w:rPr>
          <w:instrText xml:space="preserve"> PAGEREF _Toc317666960 \h </w:instrText>
        </w:r>
        <w:r w:rsidR="00F800ED">
          <w:rPr>
            <w:webHidden/>
          </w:rPr>
        </w:r>
        <w:r w:rsidR="00F800ED">
          <w:rPr>
            <w:webHidden/>
          </w:rPr>
          <w:fldChar w:fldCharType="separate"/>
        </w:r>
        <w:r w:rsidR="00531B84">
          <w:rPr>
            <w:webHidden/>
          </w:rPr>
          <w:t>9</w:t>
        </w:r>
        <w:r w:rsidR="00F800ED">
          <w:rPr>
            <w:webHidden/>
          </w:rPr>
          <w:fldChar w:fldCharType="end"/>
        </w:r>
      </w:hyperlink>
    </w:p>
    <w:p w14:paraId="508BA735" w14:textId="77777777" w:rsidR="00F800ED" w:rsidRDefault="00852C60">
      <w:pPr>
        <w:pStyle w:val="TOC2"/>
        <w:tabs>
          <w:tab w:val="left" w:pos="1440"/>
        </w:tabs>
        <w:rPr>
          <w:rFonts w:asciiTheme="minorHAnsi" w:eastAsiaTheme="minorEastAsia" w:hAnsiTheme="minorHAnsi" w:cstheme="minorBidi"/>
          <w:color w:val="auto"/>
        </w:rPr>
      </w:pPr>
      <w:hyperlink w:anchor="_Toc317666961" w:history="1">
        <w:r w:rsidR="00F800ED" w:rsidRPr="0089230F">
          <w:rPr>
            <w:rStyle w:val="Hyperlink"/>
          </w:rPr>
          <w:t>9.4</w:t>
        </w:r>
        <w:r w:rsidR="00F800ED">
          <w:rPr>
            <w:rFonts w:asciiTheme="minorHAnsi" w:eastAsiaTheme="minorEastAsia" w:hAnsiTheme="minorHAnsi" w:cstheme="minorBidi"/>
            <w:color w:val="auto"/>
          </w:rPr>
          <w:tab/>
        </w:r>
        <w:r w:rsidR="00F800ED" w:rsidRPr="0089230F">
          <w:rPr>
            <w:rStyle w:val="Hyperlink"/>
          </w:rPr>
          <w:t>Change Identification, Documentation, Implementation and Reporting</w:t>
        </w:r>
        <w:r w:rsidR="00F800ED">
          <w:rPr>
            <w:webHidden/>
          </w:rPr>
          <w:tab/>
        </w:r>
        <w:r w:rsidR="00F800ED">
          <w:rPr>
            <w:webHidden/>
          </w:rPr>
          <w:fldChar w:fldCharType="begin"/>
        </w:r>
        <w:r w:rsidR="00F800ED">
          <w:rPr>
            <w:webHidden/>
          </w:rPr>
          <w:instrText xml:space="preserve"> PAGEREF _Toc317666961 \h </w:instrText>
        </w:r>
        <w:r w:rsidR="00F800ED">
          <w:rPr>
            <w:webHidden/>
          </w:rPr>
        </w:r>
        <w:r w:rsidR="00F800ED">
          <w:rPr>
            <w:webHidden/>
          </w:rPr>
          <w:fldChar w:fldCharType="separate"/>
        </w:r>
        <w:r w:rsidR="00531B84">
          <w:rPr>
            <w:webHidden/>
          </w:rPr>
          <w:t>9</w:t>
        </w:r>
        <w:r w:rsidR="00F800ED">
          <w:rPr>
            <w:webHidden/>
          </w:rPr>
          <w:fldChar w:fldCharType="end"/>
        </w:r>
      </w:hyperlink>
    </w:p>
    <w:p w14:paraId="189A72F3" w14:textId="77777777" w:rsidR="00F800ED" w:rsidRDefault="00852C60">
      <w:pPr>
        <w:pStyle w:val="TOC1"/>
        <w:rPr>
          <w:rFonts w:asciiTheme="minorHAnsi" w:eastAsiaTheme="minorEastAsia" w:hAnsiTheme="minorHAnsi" w:cstheme="minorBidi"/>
          <w:b w:val="0"/>
          <w:bCs w:val="0"/>
          <w:color w:val="auto"/>
          <w:sz w:val="22"/>
        </w:rPr>
      </w:pPr>
      <w:hyperlink w:anchor="_Toc317666962" w:history="1">
        <w:r w:rsidR="00F800ED" w:rsidRPr="0089230F">
          <w:rPr>
            <w:rStyle w:val="Hyperlink"/>
          </w:rPr>
          <w:t>10</w:t>
        </w:r>
        <w:r w:rsidR="00F800ED">
          <w:rPr>
            <w:rFonts w:asciiTheme="minorHAnsi" w:eastAsiaTheme="minorEastAsia" w:hAnsiTheme="minorHAnsi" w:cstheme="minorBidi"/>
            <w:b w:val="0"/>
            <w:bCs w:val="0"/>
            <w:color w:val="auto"/>
            <w:sz w:val="22"/>
          </w:rPr>
          <w:tab/>
        </w:r>
        <w:r w:rsidR="00F800ED" w:rsidRPr="0089230F">
          <w:rPr>
            <w:rStyle w:val="Hyperlink"/>
          </w:rPr>
          <w:t>Risk Management Plan</w:t>
        </w:r>
        <w:r w:rsidR="00F800ED">
          <w:rPr>
            <w:webHidden/>
          </w:rPr>
          <w:tab/>
        </w:r>
        <w:r w:rsidR="00F800ED">
          <w:rPr>
            <w:webHidden/>
          </w:rPr>
          <w:fldChar w:fldCharType="begin"/>
        </w:r>
        <w:r w:rsidR="00F800ED">
          <w:rPr>
            <w:webHidden/>
          </w:rPr>
          <w:instrText xml:space="preserve"> PAGEREF _Toc317666962 \h </w:instrText>
        </w:r>
        <w:r w:rsidR="00F800ED">
          <w:rPr>
            <w:webHidden/>
          </w:rPr>
        </w:r>
        <w:r w:rsidR="00F800ED">
          <w:rPr>
            <w:webHidden/>
          </w:rPr>
          <w:fldChar w:fldCharType="separate"/>
        </w:r>
        <w:r w:rsidR="00531B84">
          <w:rPr>
            <w:webHidden/>
          </w:rPr>
          <w:t>11</w:t>
        </w:r>
        <w:r w:rsidR="00F800ED">
          <w:rPr>
            <w:webHidden/>
          </w:rPr>
          <w:fldChar w:fldCharType="end"/>
        </w:r>
      </w:hyperlink>
    </w:p>
    <w:p w14:paraId="78388DD2" w14:textId="77777777" w:rsidR="00F800ED" w:rsidRDefault="00852C60">
      <w:pPr>
        <w:pStyle w:val="TOC2"/>
        <w:tabs>
          <w:tab w:val="left" w:pos="1440"/>
        </w:tabs>
        <w:rPr>
          <w:rFonts w:asciiTheme="minorHAnsi" w:eastAsiaTheme="minorEastAsia" w:hAnsiTheme="minorHAnsi" w:cstheme="minorBidi"/>
          <w:color w:val="auto"/>
        </w:rPr>
      </w:pPr>
      <w:hyperlink w:anchor="_Toc317666963" w:history="1">
        <w:r w:rsidR="00F800ED" w:rsidRPr="0089230F">
          <w:rPr>
            <w:rStyle w:val="Hyperlink"/>
          </w:rPr>
          <w:t>10.1</w:t>
        </w:r>
        <w:r w:rsidR="00F800ED">
          <w:rPr>
            <w:rFonts w:asciiTheme="minorHAnsi" w:eastAsiaTheme="minorEastAsia" w:hAnsiTheme="minorHAnsi" w:cstheme="minorBidi"/>
            <w:color w:val="auto"/>
          </w:rPr>
          <w:tab/>
        </w:r>
        <w:r w:rsidR="00F800ED" w:rsidRPr="0089230F">
          <w:rPr>
            <w:rStyle w:val="Hyperlink"/>
          </w:rPr>
          <w:t>Purpose of Risk Management Plan</w:t>
        </w:r>
        <w:r w:rsidR="00F800ED">
          <w:rPr>
            <w:webHidden/>
          </w:rPr>
          <w:tab/>
        </w:r>
        <w:r w:rsidR="00F800ED">
          <w:rPr>
            <w:webHidden/>
          </w:rPr>
          <w:fldChar w:fldCharType="begin"/>
        </w:r>
        <w:r w:rsidR="00F800ED">
          <w:rPr>
            <w:webHidden/>
          </w:rPr>
          <w:instrText xml:space="preserve"> PAGEREF _Toc317666963 \h </w:instrText>
        </w:r>
        <w:r w:rsidR="00F800ED">
          <w:rPr>
            <w:webHidden/>
          </w:rPr>
        </w:r>
        <w:r w:rsidR="00F800ED">
          <w:rPr>
            <w:webHidden/>
          </w:rPr>
          <w:fldChar w:fldCharType="separate"/>
        </w:r>
        <w:r w:rsidR="00531B84">
          <w:rPr>
            <w:webHidden/>
          </w:rPr>
          <w:t>11</w:t>
        </w:r>
        <w:r w:rsidR="00F800ED">
          <w:rPr>
            <w:webHidden/>
          </w:rPr>
          <w:fldChar w:fldCharType="end"/>
        </w:r>
      </w:hyperlink>
    </w:p>
    <w:p w14:paraId="2CA59E50" w14:textId="77777777" w:rsidR="00F800ED" w:rsidRDefault="00852C60">
      <w:pPr>
        <w:pStyle w:val="TOC2"/>
        <w:tabs>
          <w:tab w:val="left" w:pos="1440"/>
        </w:tabs>
        <w:rPr>
          <w:rFonts w:asciiTheme="minorHAnsi" w:eastAsiaTheme="minorEastAsia" w:hAnsiTheme="minorHAnsi" w:cstheme="minorBidi"/>
          <w:color w:val="auto"/>
        </w:rPr>
      </w:pPr>
      <w:hyperlink w:anchor="_Toc317666964" w:history="1">
        <w:r w:rsidR="00F800ED" w:rsidRPr="0089230F">
          <w:rPr>
            <w:rStyle w:val="Hyperlink"/>
          </w:rPr>
          <w:t>10.2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_Toc317666964 \h </w:instrText>
        </w:r>
        <w:r w:rsidR="00F800ED">
          <w:rPr>
            <w:webHidden/>
          </w:rPr>
        </w:r>
        <w:r w:rsidR="00F800ED">
          <w:rPr>
            <w:webHidden/>
          </w:rPr>
          <w:fldChar w:fldCharType="separate"/>
        </w:r>
        <w:r w:rsidR="00531B84">
          <w:rPr>
            <w:webHidden/>
          </w:rPr>
          <w:t>11</w:t>
        </w:r>
        <w:r w:rsidR="00F800ED">
          <w:rPr>
            <w:webHidden/>
          </w:rPr>
          <w:fldChar w:fldCharType="end"/>
        </w:r>
      </w:hyperlink>
    </w:p>
    <w:p w14:paraId="68B721A0" w14:textId="77777777" w:rsidR="00F800ED" w:rsidRDefault="00852C60">
      <w:pPr>
        <w:pStyle w:val="TOC2"/>
        <w:tabs>
          <w:tab w:val="left" w:pos="1440"/>
        </w:tabs>
        <w:rPr>
          <w:rFonts w:asciiTheme="minorHAnsi" w:eastAsiaTheme="minorEastAsia" w:hAnsiTheme="minorHAnsi" w:cstheme="minorBidi"/>
          <w:color w:val="auto"/>
        </w:rPr>
      </w:pPr>
      <w:hyperlink w:anchor="_Toc317666965" w:history="1">
        <w:r w:rsidR="00F800ED" w:rsidRPr="0089230F">
          <w:rPr>
            <w:rStyle w:val="Hyperlink"/>
          </w:rPr>
          <w:t>10.3</w:t>
        </w:r>
        <w:r w:rsidR="00F800ED">
          <w:rPr>
            <w:rFonts w:asciiTheme="minorHAnsi" w:eastAsiaTheme="minorEastAsia" w:hAnsiTheme="minorHAnsi" w:cstheme="minorBidi"/>
            <w:color w:val="auto"/>
          </w:rPr>
          <w:tab/>
        </w:r>
        <w:r w:rsidR="00F800ED" w:rsidRPr="0089230F">
          <w:rPr>
            <w:rStyle w:val="Hyperlink"/>
          </w:rPr>
          <w:t>Risk Identification</w:t>
        </w:r>
        <w:r w:rsidR="00F800ED">
          <w:rPr>
            <w:webHidden/>
          </w:rPr>
          <w:tab/>
        </w:r>
        <w:r w:rsidR="00F800ED">
          <w:rPr>
            <w:webHidden/>
          </w:rPr>
          <w:fldChar w:fldCharType="begin"/>
        </w:r>
        <w:r w:rsidR="00F800ED">
          <w:rPr>
            <w:webHidden/>
          </w:rPr>
          <w:instrText xml:space="preserve"> PAGEREF _Toc317666965 \h </w:instrText>
        </w:r>
        <w:r w:rsidR="00F800ED">
          <w:rPr>
            <w:webHidden/>
          </w:rPr>
        </w:r>
        <w:r w:rsidR="00F800ED">
          <w:rPr>
            <w:webHidden/>
          </w:rPr>
          <w:fldChar w:fldCharType="separate"/>
        </w:r>
        <w:r w:rsidR="00531B84">
          <w:rPr>
            <w:webHidden/>
          </w:rPr>
          <w:t>11</w:t>
        </w:r>
        <w:r w:rsidR="00F800ED">
          <w:rPr>
            <w:webHidden/>
          </w:rPr>
          <w:fldChar w:fldCharType="end"/>
        </w:r>
      </w:hyperlink>
    </w:p>
    <w:p w14:paraId="5491EAAA" w14:textId="77777777" w:rsidR="00F800ED" w:rsidRDefault="00852C60">
      <w:pPr>
        <w:pStyle w:val="TOC2"/>
        <w:tabs>
          <w:tab w:val="left" w:pos="1440"/>
        </w:tabs>
        <w:rPr>
          <w:rFonts w:asciiTheme="minorHAnsi" w:eastAsiaTheme="minorEastAsia" w:hAnsiTheme="minorHAnsi" w:cstheme="minorBidi"/>
          <w:color w:val="auto"/>
        </w:rPr>
      </w:pPr>
      <w:hyperlink w:anchor="_Toc317666966" w:history="1">
        <w:r w:rsidR="00F800ED" w:rsidRPr="0089230F">
          <w:rPr>
            <w:rStyle w:val="Hyperlink"/>
          </w:rPr>
          <w:t>10.4</w:t>
        </w:r>
        <w:r w:rsidR="00F800ED">
          <w:rPr>
            <w:rFonts w:asciiTheme="minorHAnsi" w:eastAsiaTheme="minorEastAsia" w:hAnsiTheme="minorHAnsi" w:cstheme="minorBidi"/>
            <w:color w:val="auto"/>
          </w:rPr>
          <w:tab/>
        </w:r>
        <w:r w:rsidR="00F800ED" w:rsidRPr="0089230F">
          <w:rPr>
            <w:rStyle w:val="Hyperlink"/>
          </w:rPr>
          <w:t>Risk Triggers</w:t>
        </w:r>
        <w:r w:rsidR="00F800ED">
          <w:rPr>
            <w:webHidden/>
          </w:rPr>
          <w:tab/>
        </w:r>
        <w:r w:rsidR="00F800ED">
          <w:rPr>
            <w:webHidden/>
          </w:rPr>
          <w:fldChar w:fldCharType="begin"/>
        </w:r>
        <w:r w:rsidR="00F800ED">
          <w:rPr>
            <w:webHidden/>
          </w:rPr>
          <w:instrText xml:space="preserve"> PAGEREF _Toc317666966 \h </w:instrText>
        </w:r>
        <w:r w:rsidR="00F800ED">
          <w:rPr>
            <w:webHidden/>
          </w:rPr>
        </w:r>
        <w:r w:rsidR="00F800ED">
          <w:rPr>
            <w:webHidden/>
          </w:rPr>
          <w:fldChar w:fldCharType="separate"/>
        </w:r>
        <w:r w:rsidR="00531B84">
          <w:rPr>
            <w:webHidden/>
          </w:rPr>
          <w:t>12</w:t>
        </w:r>
        <w:r w:rsidR="00F800ED">
          <w:rPr>
            <w:webHidden/>
          </w:rPr>
          <w:fldChar w:fldCharType="end"/>
        </w:r>
      </w:hyperlink>
    </w:p>
    <w:p w14:paraId="7CE4590A" w14:textId="77777777" w:rsidR="00F800ED" w:rsidRDefault="00852C60">
      <w:pPr>
        <w:pStyle w:val="TOC2"/>
        <w:tabs>
          <w:tab w:val="left" w:pos="1440"/>
        </w:tabs>
        <w:rPr>
          <w:rFonts w:asciiTheme="minorHAnsi" w:eastAsiaTheme="minorEastAsia" w:hAnsiTheme="minorHAnsi" w:cstheme="minorBidi"/>
          <w:color w:val="auto"/>
        </w:rPr>
      </w:pPr>
      <w:hyperlink w:anchor="_Toc317666967" w:history="1">
        <w:r w:rsidR="00F800ED" w:rsidRPr="0089230F">
          <w:rPr>
            <w:rStyle w:val="Hyperlink"/>
          </w:rPr>
          <w:t>10.5</w:t>
        </w:r>
        <w:r w:rsidR="00F800ED">
          <w:rPr>
            <w:rFonts w:asciiTheme="minorHAnsi" w:eastAsiaTheme="minorEastAsia" w:hAnsiTheme="minorHAnsi" w:cstheme="minorBidi"/>
            <w:color w:val="auto"/>
          </w:rPr>
          <w:tab/>
        </w:r>
        <w:r w:rsidR="00F800ED" w:rsidRPr="0089230F">
          <w:rPr>
            <w:rStyle w:val="Hyperlink"/>
          </w:rPr>
          <w:t>Risk Analysis</w:t>
        </w:r>
        <w:r w:rsidR="00F800ED">
          <w:rPr>
            <w:webHidden/>
          </w:rPr>
          <w:tab/>
        </w:r>
        <w:r w:rsidR="00F800ED">
          <w:rPr>
            <w:webHidden/>
          </w:rPr>
          <w:fldChar w:fldCharType="begin"/>
        </w:r>
        <w:r w:rsidR="00F800ED">
          <w:rPr>
            <w:webHidden/>
          </w:rPr>
          <w:instrText xml:space="preserve"> PAGEREF _Toc317666967 \h </w:instrText>
        </w:r>
        <w:r w:rsidR="00F800ED">
          <w:rPr>
            <w:webHidden/>
          </w:rPr>
        </w:r>
        <w:r w:rsidR="00F800ED">
          <w:rPr>
            <w:webHidden/>
          </w:rPr>
          <w:fldChar w:fldCharType="separate"/>
        </w:r>
        <w:r w:rsidR="00531B84">
          <w:rPr>
            <w:webHidden/>
          </w:rPr>
          <w:t>12</w:t>
        </w:r>
        <w:r w:rsidR="00F800ED">
          <w:rPr>
            <w:webHidden/>
          </w:rPr>
          <w:fldChar w:fldCharType="end"/>
        </w:r>
      </w:hyperlink>
    </w:p>
    <w:p w14:paraId="5F38DA4E" w14:textId="77777777" w:rsidR="00F800ED" w:rsidRDefault="00852C60">
      <w:pPr>
        <w:pStyle w:val="TOC2"/>
        <w:tabs>
          <w:tab w:val="left" w:pos="1440"/>
        </w:tabs>
        <w:rPr>
          <w:rFonts w:asciiTheme="minorHAnsi" w:eastAsiaTheme="minorEastAsia" w:hAnsiTheme="minorHAnsi" w:cstheme="minorBidi"/>
          <w:color w:val="auto"/>
        </w:rPr>
      </w:pPr>
      <w:hyperlink w:anchor="_Toc317666968" w:history="1">
        <w:r w:rsidR="00F800ED" w:rsidRPr="0089230F">
          <w:rPr>
            <w:rStyle w:val="Hyperlink"/>
          </w:rPr>
          <w:t>10.6</w:t>
        </w:r>
        <w:r w:rsidR="00F800ED">
          <w:rPr>
            <w:rFonts w:asciiTheme="minorHAnsi" w:eastAsiaTheme="minorEastAsia" w:hAnsiTheme="minorHAnsi" w:cstheme="minorBidi"/>
            <w:color w:val="auto"/>
          </w:rPr>
          <w:tab/>
        </w:r>
        <w:r w:rsidR="00F800ED" w:rsidRPr="0089230F">
          <w:rPr>
            <w:rStyle w:val="Hyperlink"/>
          </w:rPr>
          <w:t>Risk Severity</w:t>
        </w:r>
        <w:r w:rsidR="00F800ED">
          <w:rPr>
            <w:webHidden/>
          </w:rPr>
          <w:tab/>
        </w:r>
        <w:r w:rsidR="00F800ED">
          <w:rPr>
            <w:webHidden/>
          </w:rPr>
          <w:fldChar w:fldCharType="begin"/>
        </w:r>
        <w:r w:rsidR="00F800ED">
          <w:rPr>
            <w:webHidden/>
          </w:rPr>
          <w:instrText xml:space="preserve"> PAGEREF _Toc317666968 \h </w:instrText>
        </w:r>
        <w:r w:rsidR="00F800ED">
          <w:rPr>
            <w:webHidden/>
          </w:rPr>
        </w:r>
        <w:r w:rsidR="00F800ED">
          <w:rPr>
            <w:webHidden/>
          </w:rPr>
          <w:fldChar w:fldCharType="separate"/>
        </w:r>
        <w:r w:rsidR="00531B84">
          <w:rPr>
            <w:webHidden/>
          </w:rPr>
          <w:t>12</w:t>
        </w:r>
        <w:r w:rsidR="00F800ED">
          <w:rPr>
            <w:webHidden/>
          </w:rPr>
          <w:fldChar w:fldCharType="end"/>
        </w:r>
      </w:hyperlink>
    </w:p>
    <w:p w14:paraId="231BBDFA" w14:textId="77777777" w:rsidR="00F800ED" w:rsidRDefault="00852C60">
      <w:pPr>
        <w:pStyle w:val="TOC2"/>
        <w:tabs>
          <w:tab w:val="left" w:pos="1440"/>
        </w:tabs>
        <w:rPr>
          <w:rFonts w:asciiTheme="minorHAnsi" w:eastAsiaTheme="minorEastAsia" w:hAnsiTheme="minorHAnsi" w:cstheme="minorBidi"/>
          <w:color w:val="auto"/>
        </w:rPr>
      </w:pPr>
      <w:hyperlink w:anchor="_Toc317666969" w:history="1">
        <w:r w:rsidR="00F800ED" w:rsidRPr="0089230F">
          <w:rPr>
            <w:rStyle w:val="Hyperlink"/>
          </w:rPr>
          <w:t>10.7</w:t>
        </w:r>
        <w:r w:rsidR="00F800ED">
          <w:rPr>
            <w:rFonts w:asciiTheme="minorHAnsi" w:eastAsiaTheme="minorEastAsia" w:hAnsiTheme="minorHAnsi" w:cstheme="minorBidi"/>
            <w:color w:val="auto"/>
          </w:rPr>
          <w:tab/>
        </w:r>
        <w:r w:rsidR="00F800ED" w:rsidRPr="0089230F">
          <w:rPr>
            <w:rStyle w:val="Hyperlink"/>
          </w:rPr>
          <w:t>Risk Response Planning</w:t>
        </w:r>
        <w:r w:rsidR="00F800ED">
          <w:rPr>
            <w:webHidden/>
          </w:rPr>
          <w:tab/>
        </w:r>
        <w:r w:rsidR="00F800ED">
          <w:rPr>
            <w:webHidden/>
          </w:rPr>
          <w:fldChar w:fldCharType="begin"/>
        </w:r>
        <w:r w:rsidR="00F800ED">
          <w:rPr>
            <w:webHidden/>
          </w:rPr>
          <w:instrText xml:space="preserve"> PAGEREF _Toc317666969 \h </w:instrText>
        </w:r>
        <w:r w:rsidR="00F800ED">
          <w:rPr>
            <w:webHidden/>
          </w:rPr>
        </w:r>
        <w:r w:rsidR="00F800ED">
          <w:rPr>
            <w:webHidden/>
          </w:rPr>
          <w:fldChar w:fldCharType="separate"/>
        </w:r>
        <w:r w:rsidR="00531B84">
          <w:rPr>
            <w:webHidden/>
          </w:rPr>
          <w:t>12</w:t>
        </w:r>
        <w:r w:rsidR="00F800ED">
          <w:rPr>
            <w:webHidden/>
          </w:rPr>
          <w:fldChar w:fldCharType="end"/>
        </w:r>
      </w:hyperlink>
    </w:p>
    <w:p w14:paraId="7A53D8EA" w14:textId="77777777" w:rsidR="00F800ED" w:rsidRDefault="00852C60">
      <w:pPr>
        <w:pStyle w:val="TOC2"/>
        <w:tabs>
          <w:tab w:val="left" w:pos="1440"/>
        </w:tabs>
        <w:rPr>
          <w:rFonts w:asciiTheme="minorHAnsi" w:eastAsiaTheme="minorEastAsia" w:hAnsiTheme="minorHAnsi" w:cstheme="minorBidi"/>
          <w:color w:val="auto"/>
        </w:rPr>
      </w:pPr>
      <w:hyperlink w:anchor="_Toc317666970" w:history="1">
        <w:r w:rsidR="00F800ED" w:rsidRPr="0089230F">
          <w:rPr>
            <w:rStyle w:val="Hyperlink"/>
          </w:rPr>
          <w:t>10.8</w:t>
        </w:r>
        <w:r w:rsidR="00F800ED">
          <w:rPr>
            <w:rFonts w:asciiTheme="minorHAnsi" w:eastAsiaTheme="minorEastAsia" w:hAnsiTheme="minorHAnsi" w:cstheme="minorBidi"/>
            <w:color w:val="auto"/>
          </w:rPr>
          <w:tab/>
        </w:r>
        <w:r w:rsidR="00F800ED" w:rsidRPr="0089230F">
          <w:rPr>
            <w:rStyle w:val="Hyperlink"/>
          </w:rPr>
          <w:t>Risk Documentation and Reporting</w:t>
        </w:r>
        <w:r w:rsidR="00F800ED">
          <w:rPr>
            <w:webHidden/>
          </w:rPr>
          <w:tab/>
        </w:r>
        <w:r w:rsidR="00F800ED">
          <w:rPr>
            <w:webHidden/>
          </w:rPr>
          <w:fldChar w:fldCharType="begin"/>
        </w:r>
        <w:r w:rsidR="00F800ED">
          <w:rPr>
            <w:webHidden/>
          </w:rPr>
          <w:instrText xml:space="preserve"> PAGEREF _Toc317666970 \h </w:instrText>
        </w:r>
        <w:r w:rsidR="00F800ED">
          <w:rPr>
            <w:webHidden/>
          </w:rPr>
        </w:r>
        <w:r w:rsidR="00F800ED">
          <w:rPr>
            <w:webHidden/>
          </w:rPr>
          <w:fldChar w:fldCharType="separate"/>
        </w:r>
        <w:r w:rsidR="00531B84">
          <w:rPr>
            <w:webHidden/>
          </w:rPr>
          <w:t>12</w:t>
        </w:r>
        <w:r w:rsidR="00F800ED">
          <w:rPr>
            <w:webHidden/>
          </w:rPr>
          <w:fldChar w:fldCharType="end"/>
        </w:r>
      </w:hyperlink>
    </w:p>
    <w:p w14:paraId="7DB57294" w14:textId="77777777" w:rsidR="00F800ED" w:rsidRDefault="00852C60">
      <w:pPr>
        <w:pStyle w:val="TOC2"/>
        <w:tabs>
          <w:tab w:val="left" w:pos="1440"/>
        </w:tabs>
        <w:rPr>
          <w:rFonts w:asciiTheme="minorHAnsi" w:eastAsiaTheme="minorEastAsia" w:hAnsiTheme="minorHAnsi" w:cstheme="minorBidi"/>
          <w:color w:val="auto"/>
        </w:rPr>
      </w:pPr>
      <w:hyperlink w:anchor="_Toc317666971" w:history="1">
        <w:r w:rsidR="00F800ED" w:rsidRPr="0089230F">
          <w:rPr>
            <w:rStyle w:val="Hyperlink"/>
          </w:rPr>
          <w:t>10.9</w:t>
        </w:r>
        <w:r w:rsidR="00F800ED">
          <w:rPr>
            <w:rFonts w:asciiTheme="minorHAnsi" w:eastAsiaTheme="minorEastAsia" w:hAnsiTheme="minorHAnsi" w:cstheme="minorBidi"/>
            <w:color w:val="auto"/>
          </w:rPr>
          <w:tab/>
        </w:r>
        <w:r w:rsidR="00F800ED" w:rsidRPr="0089230F">
          <w:rPr>
            <w:rStyle w:val="Hyperlink"/>
          </w:rPr>
          <w:t>Risk Control</w:t>
        </w:r>
        <w:r w:rsidR="00F800ED">
          <w:rPr>
            <w:webHidden/>
          </w:rPr>
          <w:tab/>
        </w:r>
        <w:r w:rsidR="00F800ED">
          <w:rPr>
            <w:webHidden/>
          </w:rPr>
          <w:fldChar w:fldCharType="begin"/>
        </w:r>
        <w:r w:rsidR="00F800ED">
          <w:rPr>
            <w:webHidden/>
          </w:rPr>
          <w:instrText xml:space="preserve"> PAGEREF _Toc317666971 \h </w:instrText>
        </w:r>
        <w:r w:rsidR="00F800ED">
          <w:rPr>
            <w:webHidden/>
          </w:rPr>
        </w:r>
        <w:r w:rsidR="00F800ED">
          <w:rPr>
            <w:webHidden/>
          </w:rPr>
          <w:fldChar w:fldCharType="separate"/>
        </w:r>
        <w:r w:rsidR="00531B84">
          <w:rPr>
            <w:webHidden/>
          </w:rPr>
          <w:t>12</w:t>
        </w:r>
        <w:r w:rsidR="00F800ED">
          <w:rPr>
            <w:webHidden/>
          </w:rPr>
          <w:fldChar w:fldCharType="end"/>
        </w:r>
      </w:hyperlink>
    </w:p>
    <w:p w14:paraId="34F9956C" w14:textId="77777777" w:rsidR="00F800ED" w:rsidRDefault="00852C60">
      <w:pPr>
        <w:pStyle w:val="TOC1"/>
        <w:rPr>
          <w:rFonts w:asciiTheme="minorHAnsi" w:eastAsiaTheme="minorEastAsia" w:hAnsiTheme="minorHAnsi" w:cstheme="minorBidi"/>
          <w:b w:val="0"/>
          <w:bCs w:val="0"/>
          <w:color w:val="auto"/>
          <w:sz w:val="22"/>
        </w:rPr>
      </w:pPr>
      <w:hyperlink w:anchor="_Toc317666972" w:history="1">
        <w:r w:rsidR="00F800ED" w:rsidRPr="0089230F">
          <w:rPr>
            <w:rStyle w:val="Hyperlink"/>
          </w:rPr>
          <w:t>11</w:t>
        </w:r>
        <w:r w:rsidR="00F800ED">
          <w:rPr>
            <w:rFonts w:asciiTheme="minorHAnsi" w:eastAsiaTheme="minorEastAsia" w:hAnsiTheme="minorHAnsi" w:cstheme="minorBidi"/>
            <w:b w:val="0"/>
            <w:bCs w:val="0"/>
            <w:color w:val="auto"/>
            <w:sz w:val="22"/>
          </w:rPr>
          <w:tab/>
        </w:r>
        <w:r w:rsidR="00F800ED" w:rsidRPr="0089230F">
          <w:rPr>
            <w:rStyle w:val="Hyperlink"/>
          </w:rPr>
          <w:t>Procurement Management Plan</w:t>
        </w:r>
        <w:r w:rsidR="00F800ED">
          <w:rPr>
            <w:webHidden/>
          </w:rPr>
          <w:tab/>
        </w:r>
        <w:r w:rsidR="00F800ED">
          <w:rPr>
            <w:webHidden/>
          </w:rPr>
          <w:fldChar w:fldCharType="begin"/>
        </w:r>
        <w:r w:rsidR="00F800ED">
          <w:rPr>
            <w:webHidden/>
          </w:rPr>
          <w:instrText xml:space="preserve"> PAGEREF _Toc317666972 \h </w:instrText>
        </w:r>
        <w:r w:rsidR="00F800ED">
          <w:rPr>
            <w:webHidden/>
          </w:rPr>
        </w:r>
        <w:r w:rsidR="00F800ED">
          <w:rPr>
            <w:webHidden/>
          </w:rPr>
          <w:fldChar w:fldCharType="separate"/>
        </w:r>
        <w:r w:rsidR="00531B84">
          <w:rPr>
            <w:webHidden/>
          </w:rPr>
          <w:t>13</w:t>
        </w:r>
        <w:r w:rsidR="00F800ED">
          <w:rPr>
            <w:webHidden/>
          </w:rPr>
          <w:fldChar w:fldCharType="end"/>
        </w:r>
      </w:hyperlink>
    </w:p>
    <w:p w14:paraId="65E61B3C" w14:textId="77777777" w:rsidR="00F800ED" w:rsidRDefault="00852C60">
      <w:pPr>
        <w:pStyle w:val="TOC2"/>
        <w:tabs>
          <w:tab w:val="left" w:pos="1440"/>
        </w:tabs>
        <w:rPr>
          <w:rFonts w:asciiTheme="minorHAnsi" w:eastAsiaTheme="minorEastAsia" w:hAnsiTheme="minorHAnsi" w:cstheme="minorBidi"/>
          <w:color w:val="auto"/>
        </w:rPr>
      </w:pPr>
      <w:hyperlink w:anchor="_Toc317666973" w:history="1">
        <w:r w:rsidR="00F800ED" w:rsidRPr="0089230F">
          <w:rPr>
            <w:rStyle w:val="Hyperlink"/>
          </w:rPr>
          <w:t>11.1</w:t>
        </w:r>
        <w:r w:rsidR="00F800ED">
          <w:rPr>
            <w:rFonts w:asciiTheme="minorHAnsi" w:eastAsiaTheme="minorEastAsia" w:hAnsiTheme="minorHAnsi" w:cstheme="minorBidi"/>
            <w:color w:val="auto"/>
          </w:rPr>
          <w:tab/>
        </w:r>
        <w:r w:rsidR="00F800ED" w:rsidRPr="0089230F">
          <w:rPr>
            <w:rStyle w:val="Hyperlink"/>
          </w:rPr>
          <w:t>Purpose of the Procurement Management Plan</w:t>
        </w:r>
        <w:r w:rsidR="00F800ED">
          <w:rPr>
            <w:webHidden/>
          </w:rPr>
          <w:tab/>
        </w:r>
        <w:r w:rsidR="00F800ED">
          <w:rPr>
            <w:webHidden/>
          </w:rPr>
          <w:fldChar w:fldCharType="begin"/>
        </w:r>
        <w:r w:rsidR="00F800ED">
          <w:rPr>
            <w:webHidden/>
          </w:rPr>
          <w:instrText xml:space="preserve"> PAGEREF _Toc317666973 \h </w:instrText>
        </w:r>
        <w:r w:rsidR="00F800ED">
          <w:rPr>
            <w:webHidden/>
          </w:rPr>
        </w:r>
        <w:r w:rsidR="00F800ED">
          <w:rPr>
            <w:webHidden/>
          </w:rPr>
          <w:fldChar w:fldCharType="separate"/>
        </w:r>
        <w:r w:rsidR="00531B84">
          <w:rPr>
            <w:webHidden/>
          </w:rPr>
          <w:t>13</w:t>
        </w:r>
        <w:r w:rsidR="00F800ED">
          <w:rPr>
            <w:webHidden/>
          </w:rPr>
          <w:fldChar w:fldCharType="end"/>
        </w:r>
      </w:hyperlink>
    </w:p>
    <w:p w14:paraId="47AFC62E" w14:textId="77777777" w:rsidR="00F800ED" w:rsidRDefault="00852C60">
      <w:pPr>
        <w:pStyle w:val="TOC2"/>
        <w:tabs>
          <w:tab w:val="left" w:pos="1440"/>
        </w:tabs>
        <w:rPr>
          <w:rFonts w:asciiTheme="minorHAnsi" w:eastAsiaTheme="minorEastAsia" w:hAnsiTheme="minorHAnsi" w:cstheme="minorBidi"/>
          <w:color w:val="auto"/>
        </w:rPr>
      </w:pPr>
      <w:hyperlink w:anchor="_Toc317666974" w:history="1">
        <w:r w:rsidR="00F800ED" w:rsidRPr="0089230F">
          <w:rPr>
            <w:rStyle w:val="Hyperlink"/>
          </w:rPr>
          <w:t>11.2</w:t>
        </w:r>
        <w:r w:rsidR="00F800ED">
          <w:rPr>
            <w:rFonts w:asciiTheme="minorHAnsi" w:eastAsiaTheme="minorEastAsia" w:hAnsiTheme="minorHAnsi" w:cstheme="minorBidi"/>
            <w:color w:val="auto"/>
          </w:rPr>
          <w:tab/>
        </w:r>
        <w:r w:rsidR="00F800ED" w:rsidRPr="0089230F">
          <w:rPr>
            <w:rStyle w:val="Hyperlink"/>
          </w:rPr>
          <w:t>Roles and Responsibilities</w:t>
        </w:r>
        <w:r w:rsidR="00F800ED">
          <w:rPr>
            <w:webHidden/>
          </w:rPr>
          <w:tab/>
        </w:r>
        <w:r w:rsidR="00F800ED">
          <w:rPr>
            <w:webHidden/>
          </w:rPr>
          <w:fldChar w:fldCharType="begin"/>
        </w:r>
        <w:r w:rsidR="00F800ED">
          <w:rPr>
            <w:webHidden/>
          </w:rPr>
          <w:instrText xml:space="preserve"> PAGEREF _Toc317666974 \h </w:instrText>
        </w:r>
        <w:r w:rsidR="00F800ED">
          <w:rPr>
            <w:webHidden/>
          </w:rPr>
        </w:r>
        <w:r w:rsidR="00F800ED">
          <w:rPr>
            <w:webHidden/>
          </w:rPr>
          <w:fldChar w:fldCharType="separate"/>
        </w:r>
        <w:r w:rsidR="00531B84">
          <w:rPr>
            <w:webHidden/>
          </w:rPr>
          <w:t>13</w:t>
        </w:r>
        <w:r w:rsidR="00F800ED">
          <w:rPr>
            <w:webHidden/>
          </w:rPr>
          <w:fldChar w:fldCharType="end"/>
        </w:r>
      </w:hyperlink>
    </w:p>
    <w:p w14:paraId="3D52B671" w14:textId="77777777" w:rsidR="00F800ED" w:rsidRDefault="00852C60">
      <w:pPr>
        <w:pStyle w:val="TOC2"/>
        <w:tabs>
          <w:tab w:val="left" w:pos="1440"/>
        </w:tabs>
        <w:rPr>
          <w:rFonts w:asciiTheme="minorHAnsi" w:eastAsiaTheme="minorEastAsia" w:hAnsiTheme="minorHAnsi" w:cstheme="minorBidi"/>
          <w:color w:val="auto"/>
        </w:rPr>
      </w:pPr>
      <w:hyperlink w:anchor="_Toc317666975" w:history="1">
        <w:r w:rsidR="00F800ED" w:rsidRPr="0089230F">
          <w:rPr>
            <w:rStyle w:val="Hyperlink"/>
          </w:rPr>
          <w:t>11.3</w:t>
        </w:r>
        <w:r w:rsidR="00F800ED">
          <w:rPr>
            <w:rFonts w:asciiTheme="minorHAnsi" w:eastAsiaTheme="minorEastAsia" w:hAnsiTheme="minorHAnsi" w:cstheme="minorBidi"/>
            <w:color w:val="auto"/>
          </w:rPr>
          <w:tab/>
        </w:r>
        <w:r w:rsidR="00F800ED" w:rsidRPr="0089230F">
          <w:rPr>
            <w:rStyle w:val="Hyperlink"/>
          </w:rPr>
          <w:t>Required Project Procurements and Timing</w:t>
        </w:r>
        <w:r w:rsidR="00F800ED">
          <w:rPr>
            <w:webHidden/>
          </w:rPr>
          <w:tab/>
        </w:r>
        <w:r w:rsidR="00F800ED">
          <w:rPr>
            <w:webHidden/>
          </w:rPr>
          <w:fldChar w:fldCharType="begin"/>
        </w:r>
        <w:r w:rsidR="00F800ED">
          <w:rPr>
            <w:webHidden/>
          </w:rPr>
          <w:instrText xml:space="preserve"> PAGEREF _Toc317666975 \h </w:instrText>
        </w:r>
        <w:r w:rsidR="00F800ED">
          <w:rPr>
            <w:webHidden/>
          </w:rPr>
        </w:r>
        <w:r w:rsidR="00F800ED">
          <w:rPr>
            <w:webHidden/>
          </w:rPr>
          <w:fldChar w:fldCharType="separate"/>
        </w:r>
        <w:r w:rsidR="00531B84">
          <w:rPr>
            <w:webHidden/>
          </w:rPr>
          <w:t>13</w:t>
        </w:r>
        <w:r w:rsidR="00F800ED">
          <w:rPr>
            <w:webHidden/>
          </w:rPr>
          <w:fldChar w:fldCharType="end"/>
        </w:r>
      </w:hyperlink>
    </w:p>
    <w:p w14:paraId="292DDDD3" w14:textId="77777777" w:rsidR="00F800ED" w:rsidRDefault="00852C60">
      <w:pPr>
        <w:pStyle w:val="TOC2"/>
        <w:tabs>
          <w:tab w:val="left" w:pos="1440"/>
        </w:tabs>
        <w:rPr>
          <w:rFonts w:asciiTheme="minorHAnsi" w:eastAsiaTheme="minorEastAsia" w:hAnsiTheme="minorHAnsi" w:cstheme="minorBidi"/>
          <w:color w:val="auto"/>
        </w:rPr>
      </w:pPr>
      <w:hyperlink w:anchor="_Toc317666976" w:history="1">
        <w:r w:rsidR="00F800ED" w:rsidRPr="0089230F">
          <w:rPr>
            <w:rStyle w:val="Hyperlink"/>
          </w:rPr>
          <w:t>11.4</w:t>
        </w:r>
        <w:r w:rsidR="00F800ED">
          <w:rPr>
            <w:rFonts w:asciiTheme="minorHAnsi" w:eastAsiaTheme="minorEastAsia" w:hAnsiTheme="minorHAnsi" w:cstheme="minorBidi"/>
            <w:color w:val="auto"/>
          </w:rPr>
          <w:tab/>
        </w:r>
        <w:r w:rsidR="00F800ED" w:rsidRPr="0089230F">
          <w:rPr>
            <w:rStyle w:val="Hyperlink"/>
          </w:rPr>
          <w:t>Description of Items/ Services to be acquired</w:t>
        </w:r>
        <w:r w:rsidR="00F800ED">
          <w:rPr>
            <w:webHidden/>
          </w:rPr>
          <w:tab/>
        </w:r>
        <w:r w:rsidR="00F800ED">
          <w:rPr>
            <w:webHidden/>
          </w:rPr>
          <w:fldChar w:fldCharType="begin"/>
        </w:r>
        <w:r w:rsidR="00F800ED">
          <w:rPr>
            <w:webHidden/>
          </w:rPr>
          <w:instrText xml:space="preserve"> PAGEREF _Toc317666976 \h </w:instrText>
        </w:r>
        <w:r w:rsidR="00F800ED">
          <w:rPr>
            <w:webHidden/>
          </w:rPr>
        </w:r>
        <w:r w:rsidR="00F800ED">
          <w:rPr>
            <w:webHidden/>
          </w:rPr>
          <w:fldChar w:fldCharType="separate"/>
        </w:r>
        <w:r w:rsidR="00531B84">
          <w:rPr>
            <w:webHidden/>
          </w:rPr>
          <w:t>13</w:t>
        </w:r>
        <w:r w:rsidR="00F800ED">
          <w:rPr>
            <w:webHidden/>
          </w:rPr>
          <w:fldChar w:fldCharType="end"/>
        </w:r>
      </w:hyperlink>
    </w:p>
    <w:p w14:paraId="5FA3BA26" w14:textId="77777777" w:rsidR="00F800ED" w:rsidRDefault="00852C60">
      <w:pPr>
        <w:pStyle w:val="TOC1"/>
        <w:rPr>
          <w:rFonts w:asciiTheme="minorHAnsi" w:eastAsiaTheme="minorEastAsia" w:hAnsiTheme="minorHAnsi" w:cstheme="minorBidi"/>
          <w:b w:val="0"/>
          <w:bCs w:val="0"/>
          <w:color w:val="auto"/>
          <w:sz w:val="22"/>
        </w:rPr>
      </w:pPr>
      <w:hyperlink w:anchor="_Toc317666977" w:history="1">
        <w:r w:rsidR="00F800ED" w:rsidRPr="0089230F">
          <w:rPr>
            <w:rStyle w:val="Hyperlink"/>
          </w:rPr>
          <w:t>12</w:t>
        </w:r>
        <w:r w:rsidR="00F800ED">
          <w:rPr>
            <w:rFonts w:asciiTheme="minorHAnsi" w:eastAsiaTheme="minorEastAsia" w:hAnsiTheme="minorHAnsi" w:cstheme="minorBidi"/>
            <w:b w:val="0"/>
            <w:bCs w:val="0"/>
            <w:color w:val="auto"/>
            <w:sz w:val="22"/>
          </w:rPr>
          <w:tab/>
        </w:r>
        <w:r w:rsidR="00F800ED" w:rsidRPr="0089230F">
          <w:rPr>
            <w:rStyle w:val="Hyperlink"/>
          </w:rPr>
          <w:t>Project Closeout Report</w:t>
        </w:r>
        <w:r w:rsidR="00F800ED">
          <w:rPr>
            <w:webHidden/>
          </w:rPr>
          <w:tab/>
        </w:r>
        <w:r w:rsidR="00F800ED">
          <w:rPr>
            <w:webHidden/>
          </w:rPr>
          <w:fldChar w:fldCharType="begin"/>
        </w:r>
        <w:r w:rsidR="00F800ED">
          <w:rPr>
            <w:webHidden/>
          </w:rPr>
          <w:instrText xml:space="preserve"> PAGEREF _Toc317666977 \h </w:instrText>
        </w:r>
        <w:r w:rsidR="00F800ED">
          <w:rPr>
            <w:webHidden/>
          </w:rPr>
        </w:r>
        <w:r w:rsidR="00F800ED">
          <w:rPr>
            <w:webHidden/>
          </w:rPr>
          <w:fldChar w:fldCharType="separate"/>
        </w:r>
        <w:r w:rsidR="00531B84">
          <w:rPr>
            <w:webHidden/>
          </w:rPr>
          <w:t>14</w:t>
        </w:r>
        <w:r w:rsidR="00F800ED">
          <w:rPr>
            <w:webHidden/>
          </w:rPr>
          <w:fldChar w:fldCharType="end"/>
        </w:r>
      </w:hyperlink>
    </w:p>
    <w:p w14:paraId="27291D1F" w14:textId="77777777" w:rsidR="00F800ED" w:rsidRDefault="00852C60">
      <w:pPr>
        <w:pStyle w:val="TOC2"/>
        <w:tabs>
          <w:tab w:val="left" w:pos="1440"/>
        </w:tabs>
        <w:rPr>
          <w:rFonts w:asciiTheme="minorHAnsi" w:eastAsiaTheme="minorEastAsia" w:hAnsiTheme="minorHAnsi" w:cstheme="minorBidi"/>
          <w:color w:val="auto"/>
        </w:rPr>
      </w:pPr>
      <w:hyperlink w:anchor="_Toc317666978" w:history="1">
        <w:r w:rsidR="00F800ED" w:rsidRPr="0089230F">
          <w:rPr>
            <w:rStyle w:val="Hyperlink"/>
          </w:rPr>
          <w:t>12.1</w:t>
        </w:r>
        <w:r w:rsidR="00F800ED">
          <w:rPr>
            <w:rFonts w:asciiTheme="minorHAnsi" w:eastAsiaTheme="minorEastAsia" w:hAnsiTheme="minorHAnsi" w:cstheme="minorBidi"/>
            <w:color w:val="auto"/>
          </w:rPr>
          <w:tab/>
        </w:r>
        <w:r w:rsidR="00F800ED" w:rsidRPr="0089230F">
          <w:rPr>
            <w:rStyle w:val="Hyperlink"/>
          </w:rPr>
          <w:t>The following are suggested sections for the Project Closeout Report:</w:t>
        </w:r>
        <w:r w:rsidR="00F800ED">
          <w:rPr>
            <w:webHidden/>
          </w:rPr>
          <w:tab/>
        </w:r>
        <w:r w:rsidR="00F800ED">
          <w:rPr>
            <w:webHidden/>
          </w:rPr>
          <w:fldChar w:fldCharType="begin"/>
        </w:r>
        <w:r w:rsidR="00F800ED">
          <w:rPr>
            <w:webHidden/>
          </w:rPr>
          <w:instrText xml:space="preserve"> PAGEREF _Toc317666978 \h </w:instrText>
        </w:r>
        <w:r w:rsidR="00F800ED">
          <w:rPr>
            <w:webHidden/>
          </w:rPr>
        </w:r>
        <w:r w:rsidR="00F800ED">
          <w:rPr>
            <w:webHidden/>
          </w:rPr>
          <w:fldChar w:fldCharType="separate"/>
        </w:r>
        <w:r w:rsidR="00531B84">
          <w:rPr>
            <w:webHidden/>
          </w:rPr>
          <w:t>14</w:t>
        </w:r>
        <w:r w:rsidR="00F800ED">
          <w:rPr>
            <w:webHidden/>
          </w:rPr>
          <w:fldChar w:fldCharType="end"/>
        </w:r>
      </w:hyperlink>
    </w:p>
    <w:p w14:paraId="6F4EF584" w14:textId="77777777" w:rsidR="00F800ED" w:rsidRDefault="00852C60">
      <w:pPr>
        <w:pStyle w:val="TOC2"/>
        <w:tabs>
          <w:tab w:val="left" w:pos="1440"/>
        </w:tabs>
        <w:rPr>
          <w:rFonts w:asciiTheme="minorHAnsi" w:eastAsiaTheme="minorEastAsia" w:hAnsiTheme="minorHAnsi" w:cstheme="minorBidi"/>
          <w:color w:val="auto"/>
        </w:rPr>
      </w:pPr>
      <w:hyperlink w:anchor="_Toc317666979" w:history="1">
        <w:r w:rsidR="00F800ED" w:rsidRPr="0089230F">
          <w:rPr>
            <w:rStyle w:val="Hyperlink"/>
          </w:rPr>
          <w:t>12.2</w:t>
        </w:r>
        <w:r w:rsidR="00F800ED">
          <w:rPr>
            <w:rFonts w:asciiTheme="minorHAnsi" w:eastAsiaTheme="minorEastAsia" w:hAnsiTheme="minorHAnsi" w:cstheme="minorBidi"/>
            <w:color w:val="auto"/>
          </w:rPr>
          <w:tab/>
        </w:r>
        <w:r w:rsidR="00F800ED" w:rsidRPr="0089230F">
          <w:rPr>
            <w:rStyle w:val="Hyperlink"/>
          </w:rPr>
          <w:t>Purpose of Closeout Report</w:t>
        </w:r>
        <w:r w:rsidR="00F800ED">
          <w:rPr>
            <w:webHidden/>
          </w:rPr>
          <w:tab/>
        </w:r>
        <w:r w:rsidR="00F800ED">
          <w:rPr>
            <w:webHidden/>
          </w:rPr>
          <w:fldChar w:fldCharType="begin"/>
        </w:r>
        <w:r w:rsidR="00F800ED">
          <w:rPr>
            <w:webHidden/>
          </w:rPr>
          <w:instrText xml:space="preserve"> PAGEREF _Toc317666979 \h </w:instrText>
        </w:r>
        <w:r w:rsidR="00F800ED">
          <w:rPr>
            <w:webHidden/>
          </w:rPr>
        </w:r>
        <w:r w:rsidR="00F800ED">
          <w:rPr>
            <w:webHidden/>
          </w:rPr>
          <w:fldChar w:fldCharType="separate"/>
        </w:r>
        <w:r w:rsidR="00531B84">
          <w:rPr>
            <w:webHidden/>
          </w:rPr>
          <w:t>14</w:t>
        </w:r>
        <w:r w:rsidR="00F800ED">
          <w:rPr>
            <w:webHidden/>
          </w:rPr>
          <w:fldChar w:fldCharType="end"/>
        </w:r>
      </w:hyperlink>
    </w:p>
    <w:p w14:paraId="432DBF31" w14:textId="77777777" w:rsidR="00F800ED" w:rsidRDefault="00852C60">
      <w:pPr>
        <w:pStyle w:val="TOC2"/>
        <w:tabs>
          <w:tab w:val="left" w:pos="1440"/>
        </w:tabs>
        <w:rPr>
          <w:rFonts w:asciiTheme="minorHAnsi" w:eastAsiaTheme="minorEastAsia" w:hAnsiTheme="minorHAnsi" w:cstheme="minorBidi"/>
          <w:color w:val="auto"/>
        </w:rPr>
      </w:pPr>
      <w:hyperlink w:anchor="_Toc317666980" w:history="1">
        <w:r w:rsidR="00F800ED" w:rsidRPr="0089230F">
          <w:rPr>
            <w:rStyle w:val="Hyperlink"/>
          </w:rPr>
          <w:t>12.3</w:t>
        </w:r>
        <w:r w:rsidR="00F800ED">
          <w:rPr>
            <w:rFonts w:asciiTheme="minorHAnsi" w:eastAsiaTheme="minorEastAsia" w:hAnsiTheme="minorHAnsi" w:cstheme="minorBidi"/>
            <w:color w:val="auto"/>
          </w:rPr>
          <w:tab/>
        </w:r>
        <w:r w:rsidR="00F800ED" w:rsidRPr="0089230F">
          <w:rPr>
            <w:rStyle w:val="Hyperlink"/>
          </w:rPr>
          <w:t>Administrative Closure</w:t>
        </w:r>
        <w:r w:rsidR="00F800ED">
          <w:rPr>
            <w:webHidden/>
          </w:rPr>
          <w:tab/>
        </w:r>
        <w:r w:rsidR="00F800ED">
          <w:rPr>
            <w:webHidden/>
          </w:rPr>
          <w:fldChar w:fldCharType="begin"/>
        </w:r>
        <w:r w:rsidR="00F800ED">
          <w:rPr>
            <w:webHidden/>
          </w:rPr>
          <w:instrText xml:space="preserve"> PAGEREF _Toc317666980 \h </w:instrText>
        </w:r>
        <w:r w:rsidR="00F800ED">
          <w:rPr>
            <w:webHidden/>
          </w:rPr>
        </w:r>
        <w:r w:rsidR="00F800ED">
          <w:rPr>
            <w:webHidden/>
          </w:rPr>
          <w:fldChar w:fldCharType="separate"/>
        </w:r>
        <w:r w:rsidR="00531B84">
          <w:rPr>
            <w:webHidden/>
          </w:rPr>
          <w:t>14</w:t>
        </w:r>
        <w:r w:rsidR="00F800ED">
          <w:rPr>
            <w:webHidden/>
          </w:rPr>
          <w:fldChar w:fldCharType="end"/>
        </w:r>
      </w:hyperlink>
    </w:p>
    <w:p w14:paraId="4D0C868E" w14:textId="77777777" w:rsidR="001414E7" w:rsidRDefault="00DB1889">
      <w:pPr>
        <w:sectPr w:rsidR="001414E7" w:rsidSect="001B4682">
          <w:footerReference w:type="default" r:id="rId11"/>
          <w:pgSz w:w="12240" w:h="15840" w:code="1"/>
          <w:pgMar w:top="288" w:right="1440" w:bottom="792" w:left="1440" w:header="720" w:footer="720" w:gutter="0"/>
          <w:pgNumType w:start="1"/>
          <w:cols w:space="720"/>
          <w:docGrid w:linePitch="360"/>
        </w:sectPr>
      </w:pPr>
      <w:r>
        <w:rPr>
          <w:b/>
          <w:bCs/>
          <w:noProof/>
          <w:color w:val="000000"/>
          <w:sz w:val="28"/>
          <w:szCs w:val="22"/>
        </w:rPr>
        <w:fldChar w:fldCharType="end"/>
      </w:r>
    </w:p>
    <w:p w14:paraId="7492C18F" w14:textId="77777777" w:rsidR="001414E7" w:rsidRDefault="00DB1889" w:rsidP="00CA1B6B">
      <w:pPr>
        <w:pStyle w:val="Heading1"/>
      </w:pPr>
      <w:bookmarkStart w:id="0" w:name="_Toc317666943"/>
      <w:r>
        <w:lastRenderedPageBreak/>
        <w:t>General Organization</w:t>
      </w:r>
      <w:bookmarkEnd w:id="0"/>
    </w:p>
    <w:p w14:paraId="3D189232" w14:textId="77777777" w:rsidR="001414E7" w:rsidRDefault="001414E7" w:rsidP="00CA1B6B">
      <w:pPr>
        <w:pStyle w:val="Heading2"/>
      </w:pPr>
      <w:bookmarkStart w:id="1" w:name="_Toc317666944"/>
      <w:r>
        <w:t>Project Manager</w:t>
      </w:r>
      <w:bookmarkEnd w:id="1"/>
    </w:p>
    <w:p w14:paraId="72AD5CC1" w14:textId="101691A7" w:rsidR="001414E7" w:rsidRPr="00E46E4E" w:rsidRDefault="00E46E4E" w:rsidP="00CA1B6B">
      <w:r w:rsidRPr="00E46E4E">
        <w:t xml:space="preserve">Daniel Lain is the project manager and team lead for the </w:t>
      </w:r>
      <w:r w:rsidR="00CD4AB4">
        <w:t>3-D Printer</w:t>
      </w:r>
      <w:r w:rsidRPr="00E46E4E">
        <w:t xml:space="preserve"> Fabrication System.  Dan was selected for this role due to his many years of project management and leadership experience in manufacturing and materials. </w:t>
      </w:r>
      <w:r>
        <w:t>The project manager will be responsible for creating and maintaining the project plan, assigning team tasks, and monitoring progress toward completion.  The project manager will also be responsible for leading team meetings and document review activities.</w:t>
      </w:r>
    </w:p>
    <w:p w14:paraId="7FCC5B16" w14:textId="77777777" w:rsidR="001414E7" w:rsidRDefault="001414E7" w:rsidP="00CA1B6B">
      <w:pPr>
        <w:pStyle w:val="Heading2"/>
      </w:pPr>
      <w:bookmarkStart w:id="2" w:name="_Toc317666945"/>
      <w:r>
        <w:t>Project Oversight</w:t>
      </w:r>
      <w:bookmarkEnd w:id="2"/>
    </w:p>
    <w:p w14:paraId="5DCF4850" w14:textId="26A5943A" w:rsidR="001414E7" w:rsidRPr="006B5DF1" w:rsidRDefault="006B5DF1" w:rsidP="00CA1B6B">
      <w:r>
        <w:t xml:space="preserve">Project oversight will be achieved through internal and external team controls.   Internally the project manager will track and ensure the team adheres to the published project plan.  Task status will be reported via email or during the regularly scheduled team meetings.  The team will review all deliverables for accuracy and completeness.  Externally </w:t>
      </w:r>
      <w:r w:rsidR="008613F1">
        <w:t>Mr. O’Dell</w:t>
      </w:r>
      <w:r>
        <w:t xml:space="preserve"> will manage the project through the regularly scheduled gate reviews and status reports.   The sponsor</w:t>
      </w:r>
      <w:r w:rsidR="00AF4439">
        <w:t>,</w:t>
      </w:r>
      <w:r>
        <w:t xml:space="preserve"> Dr. Shiakolas</w:t>
      </w:r>
      <w:r w:rsidR="00AF4439">
        <w:t>,</w:t>
      </w:r>
      <w:r>
        <w:t xml:space="preserve"> will oversee the overall project goals and scope through regular meetings with the team.  Additionally the team will meet with the ME team regularly to ensure the pro</w:t>
      </w:r>
      <w:r w:rsidR="00AF4439">
        <w:t>jects are aligned for success.</w:t>
      </w:r>
    </w:p>
    <w:p w14:paraId="1C8EF667" w14:textId="77777777" w:rsidR="00FC499A" w:rsidRDefault="00FC499A">
      <w:pPr>
        <w:spacing w:before="0"/>
        <w:rPr>
          <w:rFonts w:ascii="Arial" w:hAnsi="Arial"/>
          <w:b/>
          <w:bCs/>
          <w:color w:val="000000"/>
          <w:szCs w:val="23"/>
        </w:rPr>
      </w:pPr>
      <w:bookmarkStart w:id="3" w:name="_Toc317666946"/>
      <w:r>
        <w:br w:type="page"/>
      </w:r>
    </w:p>
    <w:p w14:paraId="7415FF80" w14:textId="5C64A807" w:rsidR="001414E7" w:rsidRDefault="001414E7" w:rsidP="00CA1B6B">
      <w:pPr>
        <w:pStyle w:val="Heading2"/>
      </w:pPr>
      <w:r>
        <w:lastRenderedPageBreak/>
        <w:t>Roles and Responsibilities</w:t>
      </w:r>
      <w:bookmarkEnd w:id="3"/>
    </w:p>
    <w:tbl>
      <w:tblPr>
        <w:tblStyle w:val="TableGrid"/>
        <w:tblW w:w="0" w:type="auto"/>
        <w:tblLook w:val="04A0" w:firstRow="1" w:lastRow="0" w:firstColumn="1" w:lastColumn="0" w:noHBand="0" w:noVBand="1"/>
      </w:tblPr>
      <w:tblGrid>
        <w:gridCol w:w="3192"/>
        <w:gridCol w:w="3192"/>
        <w:gridCol w:w="3192"/>
      </w:tblGrid>
      <w:tr w:rsidR="006E5EE5" w14:paraId="60836023" w14:textId="77777777" w:rsidTr="006E5EE5">
        <w:tc>
          <w:tcPr>
            <w:tcW w:w="3192" w:type="dxa"/>
          </w:tcPr>
          <w:p w14:paraId="12B3898E" w14:textId="422928B2" w:rsidR="006E5EE5" w:rsidRDefault="006E5EE5" w:rsidP="00CA1B6B">
            <w:pPr>
              <w:rPr>
                <w:rFonts w:ascii="Arial" w:hAnsi="Arial"/>
                <w:b/>
                <w:bCs/>
                <w:color w:val="000000"/>
                <w:szCs w:val="23"/>
              </w:rPr>
            </w:pPr>
            <w:r>
              <w:rPr>
                <w:rFonts w:ascii="Arial" w:hAnsi="Arial"/>
                <w:b/>
                <w:bCs/>
                <w:color w:val="000000"/>
                <w:szCs w:val="23"/>
              </w:rPr>
              <w:t>Role</w:t>
            </w:r>
          </w:p>
        </w:tc>
        <w:tc>
          <w:tcPr>
            <w:tcW w:w="3192" w:type="dxa"/>
          </w:tcPr>
          <w:p w14:paraId="0CB0BCD8" w14:textId="3FDB607C" w:rsidR="006E5EE5" w:rsidRDefault="006E5EE5" w:rsidP="00CA1B6B">
            <w:pPr>
              <w:rPr>
                <w:rFonts w:ascii="Arial" w:hAnsi="Arial"/>
                <w:b/>
                <w:bCs/>
                <w:color w:val="000000"/>
                <w:szCs w:val="23"/>
              </w:rPr>
            </w:pPr>
            <w:r>
              <w:rPr>
                <w:rFonts w:ascii="Arial" w:hAnsi="Arial"/>
                <w:b/>
                <w:bCs/>
                <w:color w:val="000000"/>
                <w:szCs w:val="23"/>
              </w:rPr>
              <w:t>Assigned To</w:t>
            </w:r>
          </w:p>
        </w:tc>
        <w:tc>
          <w:tcPr>
            <w:tcW w:w="3192" w:type="dxa"/>
          </w:tcPr>
          <w:p w14:paraId="73495D0B" w14:textId="5E115C5F" w:rsidR="006E5EE5" w:rsidRDefault="006E5EE5" w:rsidP="00CA1B6B">
            <w:pPr>
              <w:rPr>
                <w:rFonts w:ascii="Arial" w:hAnsi="Arial"/>
                <w:b/>
                <w:bCs/>
                <w:color w:val="000000"/>
                <w:szCs w:val="23"/>
              </w:rPr>
            </w:pPr>
            <w:r>
              <w:rPr>
                <w:rFonts w:ascii="Arial" w:hAnsi="Arial"/>
                <w:b/>
                <w:bCs/>
                <w:color w:val="000000"/>
                <w:szCs w:val="23"/>
              </w:rPr>
              <w:t>Responsibility</w:t>
            </w:r>
          </w:p>
        </w:tc>
      </w:tr>
      <w:tr w:rsidR="006E5EE5" w14:paraId="60F6832A" w14:textId="77777777" w:rsidTr="006E5EE5">
        <w:tc>
          <w:tcPr>
            <w:tcW w:w="3192" w:type="dxa"/>
          </w:tcPr>
          <w:p w14:paraId="2B0C0332" w14:textId="3CB97CCC" w:rsidR="006E5EE5" w:rsidRDefault="006E5EE5" w:rsidP="00CA1B6B">
            <w:pPr>
              <w:rPr>
                <w:rFonts w:ascii="Arial" w:hAnsi="Arial"/>
                <w:b/>
                <w:bCs/>
                <w:color w:val="000000"/>
                <w:szCs w:val="23"/>
              </w:rPr>
            </w:pPr>
            <w:r>
              <w:rPr>
                <w:rFonts w:ascii="Arial" w:hAnsi="Arial"/>
                <w:b/>
                <w:bCs/>
                <w:color w:val="000000"/>
                <w:szCs w:val="23"/>
              </w:rPr>
              <w:t xml:space="preserve">Development Manager </w:t>
            </w:r>
          </w:p>
        </w:tc>
        <w:tc>
          <w:tcPr>
            <w:tcW w:w="3192" w:type="dxa"/>
          </w:tcPr>
          <w:p w14:paraId="06E35EE6" w14:textId="22CD5FF8" w:rsidR="006E5EE5" w:rsidRDefault="008613F1" w:rsidP="00CA1B6B">
            <w:pPr>
              <w:rPr>
                <w:rFonts w:ascii="Arial" w:hAnsi="Arial"/>
                <w:b/>
                <w:bCs/>
                <w:color w:val="000000"/>
                <w:szCs w:val="23"/>
              </w:rPr>
            </w:pPr>
            <w:r>
              <w:rPr>
                <w:rFonts w:ascii="Arial" w:hAnsi="Arial"/>
                <w:b/>
                <w:bCs/>
                <w:color w:val="000000"/>
                <w:szCs w:val="23"/>
              </w:rPr>
              <w:t>Mr. O’Dell</w:t>
            </w:r>
          </w:p>
        </w:tc>
        <w:tc>
          <w:tcPr>
            <w:tcW w:w="3192" w:type="dxa"/>
          </w:tcPr>
          <w:p w14:paraId="71218E6D" w14:textId="77777777" w:rsidR="006E5EE5" w:rsidRDefault="006E5EE5" w:rsidP="00CA1B6B">
            <w:pPr>
              <w:rPr>
                <w:rFonts w:ascii="Arial" w:hAnsi="Arial"/>
                <w:b/>
                <w:bCs/>
                <w:color w:val="000000"/>
                <w:szCs w:val="23"/>
              </w:rPr>
            </w:pPr>
            <w:r>
              <w:rPr>
                <w:rFonts w:ascii="Arial" w:hAnsi="Arial"/>
                <w:b/>
                <w:bCs/>
                <w:color w:val="000000"/>
                <w:szCs w:val="23"/>
              </w:rPr>
              <w:t>Mentoring</w:t>
            </w:r>
          </w:p>
          <w:p w14:paraId="5A5AEC52" w14:textId="2525A26D" w:rsidR="006E5EE5" w:rsidRDefault="006E5EE5" w:rsidP="00CA1B6B">
            <w:pPr>
              <w:rPr>
                <w:rFonts w:ascii="Arial" w:hAnsi="Arial"/>
                <w:b/>
                <w:bCs/>
                <w:color w:val="000000"/>
                <w:szCs w:val="23"/>
              </w:rPr>
            </w:pPr>
            <w:r>
              <w:rPr>
                <w:rFonts w:ascii="Arial" w:hAnsi="Arial"/>
                <w:b/>
                <w:bCs/>
                <w:color w:val="000000"/>
                <w:szCs w:val="23"/>
              </w:rPr>
              <w:t>Documentation Approval</w:t>
            </w:r>
          </w:p>
          <w:p w14:paraId="5864E3A1" w14:textId="3D78CD67" w:rsidR="006E5EE5" w:rsidRDefault="006E5EE5" w:rsidP="00CA1B6B">
            <w:pPr>
              <w:rPr>
                <w:rFonts w:ascii="Arial" w:hAnsi="Arial"/>
                <w:b/>
                <w:bCs/>
                <w:color w:val="000000"/>
                <w:szCs w:val="23"/>
              </w:rPr>
            </w:pPr>
            <w:r>
              <w:rPr>
                <w:rFonts w:ascii="Arial" w:hAnsi="Arial"/>
                <w:b/>
                <w:bCs/>
                <w:color w:val="000000"/>
                <w:szCs w:val="23"/>
              </w:rPr>
              <w:t>Schedule Approval</w:t>
            </w:r>
          </w:p>
          <w:p w14:paraId="5BBC46D7" w14:textId="1FE463D0" w:rsidR="006E5EE5" w:rsidRDefault="006E5EE5" w:rsidP="00CA1B6B">
            <w:pPr>
              <w:rPr>
                <w:rFonts w:ascii="Arial" w:hAnsi="Arial"/>
                <w:b/>
                <w:bCs/>
                <w:color w:val="000000"/>
                <w:szCs w:val="23"/>
              </w:rPr>
            </w:pPr>
            <w:r>
              <w:rPr>
                <w:rFonts w:ascii="Arial" w:hAnsi="Arial"/>
                <w:b/>
                <w:bCs/>
                <w:color w:val="000000"/>
                <w:szCs w:val="23"/>
              </w:rPr>
              <w:t>Expense Approval</w:t>
            </w:r>
          </w:p>
        </w:tc>
      </w:tr>
      <w:tr w:rsidR="006E5EE5" w14:paraId="3B514E23" w14:textId="77777777" w:rsidTr="006E5EE5">
        <w:tc>
          <w:tcPr>
            <w:tcW w:w="3192" w:type="dxa"/>
          </w:tcPr>
          <w:p w14:paraId="6C12D306" w14:textId="07D22FDD" w:rsidR="006E5EE5" w:rsidRDefault="006E5EE5" w:rsidP="00CA1B6B">
            <w:pPr>
              <w:rPr>
                <w:rFonts w:ascii="Arial" w:hAnsi="Arial"/>
                <w:b/>
                <w:bCs/>
                <w:color w:val="000000"/>
                <w:szCs w:val="23"/>
              </w:rPr>
            </w:pPr>
            <w:r>
              <w:rPr>
                <w:rFonts w:ascii="Arial" w:hAnsi="Arial"/>
                <w:b/>
                <w:bCs/>
                <w:color w:val="000000"/>
                <w:szCs w:val="23"/>
              </w:rPr>
              <w:t>Project Sponsor</w:t>
            </w:r>
          </w:p>
        </w:tc>
        <w:tc>
          <w:tcPr>
            <w:tcW w:w="3192" w:type="dxa"/>
          </w:tcPr>
          <w:p w14:paraId="2936752F" w14:textId="2582EF54" w:rsidR="006E5EE5" w:rsidRDefault="006E5EE5" w:rsidP="00CA1B6B">
            <w:pPr>
              <w:rPr>
                <w:rFonts w:ascii="Arial" w:hAnsi="Arial"/>
                <w:b/>
                <w:bCs/>
                <w:color w:val="000000"/>
                <w:szCs w:val="23"/>
              </w:rPr>
            </w:pPr>
            <w:r>
              <w:rPr>
                <w:rFonts w:ascii="Arial" w:hAnsi="Arial"/>
                <w:b/>
                <w:bCs/>
                <w:color w:val="000000"/>
                <w:szCs w:val="23"/>
              </w:rPr>
              <w:t>Dr. Shiakolas</w:t>
            </w:r>
          </w:p>
        </w:tc>
        <w:tc>
          <w:tcPr>
            <w:tcW w:w="3192" w:type="dxa"/>
          </w:tcPr>
          <w:p w14:paraId="2B242C47" w14:textId="77777777" w:rsidR="006E5EE5" w:rsidRDefault="006E5EE5" w:rsidP="00CA1B6B">
            <w:pPr>
              <w:rPr>
                <w:rFonts w:ascii="Arial" w:hAnsi="Arial"/>
                <w:b/>
                <w:bCs/>
                <w:color w:val="000000"/>
                <w:szCs w:val="23"/>
              </w:rPr>
            </w:pPr>
            <w:r>
              <w:rPr>
                <w:rFonts w:ascii="Arial" w:hAnsi="Arial"/>
                <w:b/>
                <w:bCs/>
                <w:color w:val="000000"/>
                <w:szCs w:val="23"/>
              </w:rPr>
              <w:t>Requirements Approval</w:t>
            </w:r>
          </w:p>
          <w:p w14:paraId="563537FF" w14:textId="77777777" w:rsidR="006E5EE5" w:rsidRDefault="006E5EE5" w:rsidP="00CA1B6B">
            <w:pPr>
              <w:rPr>
                <w:rFonts w:ascii="Arial" w:hAnsi="Arial"/>
                <w:b/>
                <w:bCs/>
                <w:color w:val="000000"/>
                <w:szCs w:val="23"/>
              </w:rPr>
            </w:pPr>
            <w:r>
              <w:rPr>
                <w:rFonts w:ascii="Arial" w:hAnsi="Arial"/>
                <w:b/>
                <w:bCs/>
                <w:color w:val="000000"/>
                <w:szCs w:val="23"/>
              </w:rPr>
              <w:t>Guidance</w:t>
            </w:r>
          </w:p>
          <w:p w14:paraId="582FE636" w14:textId="77777777" w:rsidR="006E5EE5" w:rsidRDefault="006E5EE5" w:rsidP="00CA1B6B">
            <w:pPr>
              <w:rPr>
                <w:rFonts w:ascii="Arial" w:hAnsi="Arial"/>
                <w:b/>
                <w:bCs/>
                <w:color w:val="000000"/>
                <w:szCs w:val="23"/>
              </w:rPr>
            </w:pPr>
            <w:r>
              <w:rPr>
                <w:rFonts w:ascii="Arial" w:hAnsi="Arial"/>
                <w:b/>
                <w:bCs/>
                <w:color w:val="000000"/>
                <w:szCs w:val="23"/>
              </w:rPr>
              <w:t>Customer Representative</w:t>
            </w:r>
          </w:p>
          <w:p w14:paraId="293A440C" w14:textId="409F9CC1"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45C204ED" w14:textId="77777777" w:rsidTr="006E5EE5">
        <w:tc>
          <w:tcPr>
            <w:tcW w:w="3192" w:type="dxa"/>
          </w:tcPr>
          <w:p w14:paraId="392F5D05" w14:textId="025630D8" w:rsidR="006E5EE5" w:rsidRDefault="006E5EE5" w:rsidP="00CA1B6B">
            <w:pPr>
              <w:rPr>
                <w:rFonts w:ascii="Arial" w:hAnsi="Arial"/>
                <w:b/>
                <w:bCs/>
                <w:color w:val="000000"/>
                <w:szCs w:val="23"/>
              </w:rPr>
            </w:pPr>
            <w:r>
              <w:rPr>
                <w:rFonts w:ascii="Arial" w:hAnsi="Arial"/>
                <w:b/>
                <w:bCs/>
                <w:color w:val="000000"/>
                <w:szCs w:val="23"/>
              </w:rPr>
              <w:t>Project Man</w:t>
            </w:r>
            <w:r w:rsidR="00856603">
              <w:rPr>
                <w:rFonts w:ascii="Arial" w:hAnsi="Arial"/>
                <w:b/>
                <w:bCs/>
                <w:color w:val="000000"/>
                <w:szCs w:val="23"/>
              </w:rPr>
              <w:t>a</w:t>
            </w:r>
            <w:r>
              <w:rPr>
                <w:rFonts w:ascii="Arial" w:hAnsi="Arial"/>
                <w:b/>
                <w:bCs/>
                <w:color w:val="000000"/>
                <w:szCs w:val="23"/>
              </w:rPr>
              <w:t>ger</w:t>
            </w:r>
          </w:p>
        </w:tc>
        <w:tc>
          <w:tcPr>
            <w:tcW w:w="3192" w:type="dxa"/>
          </w:tcPr>
          <w:p w14:paraId="69106D85" w14:textId="46675C8F" w:rsidR="006E5EE5" w:rsidRDefault="006E5EE5" w:rsidP="00CA1B6B">
            <w:pPr>
              <w:rPr>
                <w:rFonts w:ascii="Arial" w:hAnsi="Arial"/>
                <w:b/>
                <w:bCs/>
                <w:color w:val="000000"/>
                <w:szCs w:val="23"/>
              </w:rPr>
            </w:pPr>
            <w:r>
              <w:rPr>
                <w:rFonts w:ascii="Arial" w:hAnsi="Arial"/>
                <w:b/>
                <w:bCs/>
                <w:color w:val="000000"/>
                <w:szCs w:val="23"/>
              </w:rPr>
              <w:t>Daniel Lain</w:t>
            </w:r>
          </w:p>
        </w:tc>
        <w:tc>
          <w:tcPr>
            <w:tcW w:w="3192" w:type="dxa"/>
          </w:tcPr>
          <w:p w14:paraId="0656BC8F" w14:textId="77777777" w:rsidR="006E5EE5" w:rsidRDefault="006E5EE5" w:rsidP="00CA1B6B">
            <w:pPr>
              <w:rPr>
                <w:rFonts w:ascii="Arial" w:hAnsi="Arial"/>
                <w:b/>
                <w:bCs/>
                <w:color w:val="000000"/>
                <w:szCs w:val="23"/>
              </w:rPr>
            </w:pPr>
            <w:r>
              <w:rPr>
                <w:rFonts w:ascii="Arial" w:hAnsi="Arial"/>
                <w:b/>
                <w:bCs/>
                <w:color w:val="000000"/>
                <w:szCs w:val="23"/>
              </w:rPr>
              <w:t>Maintain Project Plan</w:t>
            </w:r>
          </w:p>
          <w:p w14:paraId="4E883DAF" w14:textId="77777777" w:rsidR="006E5EE5" w:rsidRDefault="006E5EE5" w:rsidP="00CA1B6B">
            <w:pPr>
              <w:rPr>
                <w:rFonts w:ascii="Arial" w:hAnsi="Arial"/>
                <w:b/>
                <w:bCs/>
                <w:color w:val="000000"/>
                <w:szCs w:val="23"/>
              </w:rPr>
            </w:pPr>
            <w:r>
              <w:rPr>
                <w:rFonts w:ascii="Arial" w:hAnsi="Arial"/>
                <w:b/>
                <w:bCs/>
                <w:color w:val="000000"/>
                <w:szCs w:val="23"/>
              </w:rPr>
              <w:t>Assign Tasks to Team</w:t>
            </w:r>
          </w:p>
          <w:p w14:paraId="13250920" w14:textId="77777777" w:rsidR="006E5EE5" w:rsidRDefault="006E5EE5" w:rsidP="00CA1B6B">
            <w:pPr>
              <w:rPr>
                <w:rFonts w:ascii="Arial" w:hAnsi="Arial"/>
                <w:b/>
                <w:bCs/>
                <w:color w:val="000000"/>
                <w:szCs w:val="23"/>
              </w:rPr>
            </w:pPr>
            <w:r>
              <w:rPr>
                <w:rFonts w:ascii="Arial" w:hAnsi="Arial"/>
                <w:b/>
                <w:bCs/>
                <w:color w:val="000000"/>
                <w:szCs w:val="23"/>
              </w:rPr>
              <w:t>Turn in Deliverables</w:t>
            </w:r>
          </w:p>
          <w:p w14:paraId="464D6A9C" w14:textId="77777777" w:rsidR="00263CE0" w:rsidRDefault="00263CE0" w:rsidP="00CA1B6B">
            <w:pPr>
              <w:rPr>
                <w:rFonts w:ascii="Arial" w:hAnsi="Arial"/>
                <w:b/>
                <w:bCs/>
                <w:color w:val="000000"/>
                <w:szCs w:val="23"/>
              </w:rPr>
            </w:pPr>
            <w:r>
              <w:rPr>
                <w:rFonts w:ascii="Arial" w:hAnsi="Arial"/>
                <w:b/>
                <w:bCs/>
                <w:color w:val="000000"/>
                <w:szCs w:val="23"/>
              </w:rPr>
              <w:t>Risk Manager</w:t>
            </w:r>
          </w:p>
          <w:p w14:paraId="364665F4" w14:textId="22FFBBFD"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169E010D" w14:textId="77777777" w:rsidTr="006E5EE5">
        <w:tc>
          <w:tcPr>
            <w:tcW w:w="3192" w:type="dxa"/>
          </w:tcPr>
          <w:p w14:paraId="3F43D648" w14:textId="2DB24AFB" w:rsidR="006E5EE5" w:rsidRDefault="006E5EE5" w:rsidP="00CA1B6B">
            <w:pPr>
              <w:rPr>
                <w:rFonts w:ascii="Arial" w:hAnsi="Arial"/>
                <w:b/>
                <w:bCs/>
                <w:color w:val="000000"/>
                <w:szCs w:val="23"/>
              </w:rPr>
            </w:pPr>
            <w:r>
              <w:rPr>
                <w:rFonts w:ascii="Arial" w:hAnsi="Arial"/>
                <w:b/>
                <w:bCs/>
                <w:color w:val="000000"/>
                <w:szCs w:val="23"/>
              </w:rPr>
              <w:t>Hardware Lead</w:t>
            </w:r>
          </w:p>
        </w:tc>
        <w:tc>
          <w:tcPr>
            <w:tcW w:w="3192" w:type="dxa"/>
          </w:tcPr>
          <w:p w14:paraId="28806E5C" w14:textId="2BF34CD0" w:rsidR="006E5EE5" w:rsidRDefault="006E5EE5" w:rsidP="00CA1B6B">
            <w:pPr>
              <w:rPr>
                <w:rFonts w:ascii="Arial" w:hAnsi="Arial"/>
                <w:b/>
                <w:bCs/>
                <w:color w:val="000000"/>
                <w:szCs w:val="23"/>
              </w:rPr>
            </w:pPr>
            <w:r>
              <w:rPr>
                <w:rFonts w:ascii="Arial" w:hAnsi="Arial"/>
                <w:b/>
                <w:bCs/>
                <w:color w:val="000000"/>
                <w:szCs w:val="23"/>
              </w:rPr>
              <w:t>Shawn Simonson</w:t>
            </w:r>
          </w:p>
        </w:tc>
        <w:tc>
          <w:tcPr>
            <w:tcW w:w="3192" w:type="dxa"/>
          </w:tcPr>
          <w:p w14:paraId="2FD681EF" w14:textId="77777777" w:rsidR="006E5EE5" w:rsidRDefault="006E5EE5" w:rsidP="00CA1B6B">
            <w:pPr>
              <w:rPr>
                <w:rFonts w:ascii="Arial" w:hAnsi="Arial"/>
                <w:b/>
                <w:bCs/>
                <w:color w:val="000000"/>
                <w:szCs w:val="23"/>
              </w:rPr>
            </w:pPr>
            <w:r>
              <w:rPr>
                <w:rFonts w:ascii="Arial" w:hAnsi="Arial"/>
                <w:b/>
                <w:bCs/>
                <w:color w:val="000000"/>
                <w:szCs w:val="23"/>
              </w:rPr>
              <w:t>Plan Hardware Interfaces</w:t>
            </w:r>
          </w:p>
          <w:p w14:paraId="5DD597AA" w14:textId="77777777" w:rsidR="006E5EE5" w:rsidRDefault="006E5EE5" w:rsidP="00CA1B6B">
            <w:pPr>
              <w:rPr>
                <w:rFonts w:ascii="Arial" w:hAnsi="Arial"/>
                <w:b/>
                <w:bCs/>
                <w:color w:val="000000"/>
                <w:szCs w:val="23"/>
              </w:rPr>
            </w:pPr>
            <w:r>
              <w:rPr>
                <w:rFonts w:ascii="Arial" w:hAnsi="Arial"/>
                <w:b/>
                <w:bCs/>
                <w:color w:val="000000"/>
                <w:szCs w:val="23"/>
              </w:rPr>
              <w:t>Research Hardware</w:t>
            </w:r>
          </w:p>
          <w:p w14:paraId="31FD2DD0" w14:textId="255EAD77" w:rsidR="006E5EE5" w:rsidRDefault="006E5EE5" w:rsidP="00CA1B6B">
            <w:pPr>
              <w:rPr>
                <w:rFonts w:ascii="Arial" w:hAnsi="Arial"/>
                <w:b/>
                <w:bCs/>
                <w:color w:val="000000"/>
                <w:szCs w:val="23"/>
              </w:rPr>
            </w:pPr>
            <w:r>
              <w:rPr>
                <w:rFonts w:ascii="Arial" w:hAnsi="Arial"/>
                <w:b/>
                <w:bCs/>
                <w:color w:val="000000"/>
                <w:szCs w:val="23"/>
              </w:rPr>
              <w:t>Hardware Development</w:t>
            </w:r>
          </w:p>
          <w:p w14:paraId="4F9C617E" w14:textId="77777777" w:rsidR="006E5EE5" w:rsidRDefault="004C06D3" w:rsidP="00CA1B6B">
            <w:pPr>
              <w:rPr>
                <w:rFonts w:ascii="Arial" w:hAnsi="Arial"/>
                <w:b/>
                <w:bCs/>
                <w:color w:val="000000"/>
                <w:szCs w:val="23"/>
              </w:rPr>
            </w:pPr>
            <w:r>
              <w:rPr>
                <w:rFonts w:ascii="Arial" w:hAnsi="Arial"/>
                <w:b/>
                <w:bCs/>
                <w:color w:val="000000"/>
                <w:szCs w:val="23"/>
              </w:rPr>
              <w:t>ME Liaison</w:t>
            </w:r>
          </w:p>
          <w:p w14:paraId="62168FF8" w14:textId="3D5510BD"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61D6A3A2" w14:textId="77777777" w:rsidTr="006E5EE5">
        <w:tc>
          <w:tcPr>
            <w:tcW w:w="3192" w:type="dxa"/>
          </w:tcPr>
          <w:p w14:paraId="469B0F09" w14:textId="3C317C3B" w:rsidR="006E5EE5" w:rsidRDefault="006E5EE5" w:rsidP="00CA1B6B">
            <w:pPr>
              <w:rPr>
                <w:rFonts w:ascii="Arial" w:hAnsi="Arial"/>
                <w:b/>
                <w:bCs/>
                <w:color w:val="000000"/>
                <w:szCs w:val="23"/>
              </w:rPr>
            </w:pPr>
            <w:r>
              <w:rPr>
                <w:rFonts w:ascii="Arial" w:hAnsi="Arial"/>
                <w:b/>
                <w:bCs/>
                <w:color w:val="000000"/>
                <w:szCs w:val="23"/>
              </w:rPr>
              <w:t>Software Engineering Lead</w:t>
            </w:r>
          </w:p>
        </w:tc>
        <w:tc>
          <w:tcPr>
            <w:tcW w:w="3192" w:type="dxa"/>
          </w:tcPr>
          <w:p w14:paraId="459CB8C4" w14:textId="5177C0A5" w:rsidR="006E5EE5" w:rsidRDefault="006E5EE5" w:rsidP="00CA1B6B">
            <w:pPr>
              <w:rPr>
                <w:rFonts w:ascii="Arial" w:hAnsi="Arial"/>
                <w:b/>
                <w:bCs/>
                <w:color w:val="000000"/>
                <w:szCs w:val="23"/>
              </w:rPr>
            </w:pPr>
            <w:r>
              <w:rPr>
                <w:rFonts w:ascii="Arial" w:hAnsi="Arial"/>
                <w:b/>
                <w:bCs/>
                <w:color w:val="000000"/>
                <w:szCs w:val="23"/>
              </w:rPr>
              <w:t>Jesse Bowles</w:t>
            </w:r>
          </w:p>
        </w:tc>
        <w:tc>
          <w:tcPr>
            <w:tcW w:w="3192" w:type="dxa"/>
          </w:tcPr>
          <w:p w14:paraId="7A265247" w14:textId="77777777" w:rsidR="006E5EE5" w:rsidRDefault="006E5EE5" w:rsidP="00CA1B6B">
            <w:pPr>
              <w:rPr>
                <w:rFonts w:ascii="Arial" w:hAnsi="Arial"/>
                <w:b/>
                <w:bCs/>
                <w:color w:val="000000"/>
                <w:szCs w:val="23"/>
              </w:rPr>
            </w:pPr>
            <w:r>
              <w:rPr>
                <w:rFonts w:ascii="Arial" w:hAnsi="Arial"/>
                <w:b/>
                <w:bCs/>
                <w:color w:val="000000"/>
                <w:szCs w:val="23"/>
              </w:rPr>
              <w:t>System Architecture</w:t>
            </w:r>
          </w:p>
          <w:p w14:paraId="567EB717" w14:textId="77777777" w:rsidR="006E5EE5" w:rsidRDefault="006E5EE5" w:rsidP="00CA1B6B">
            <w:pPr>
              <w:rPr>
                <w:rFonts w:ascii="Arial" w:hAnsi="Arial"/>
                <w:b/>
                <w:bCs/>
                <w:color w:val="000000"/>
                <w:szCs w:val="23"/>
              </w:rPr>
            </w:pPr>
            <w:r>
              <w:rPr>
                <w:rFonts w:ascii="Arial" w:hAnsi="Arial"/>
                <w:b/>
                <w:bCs/>
                <w:color w:val="000000"/>
                <w:szCs w:val="23"/>
              </w:rPr>
              <w:t>Modular Planning</w:t>
            </w:r>
          </w:p>
          <w:p w14:paraId="5DC35999" w14:textId="77777777" w:rsidR="006E5EE5" w:rsidRDefault="006E5EE5" w:rsidP="00CA1B6B">
            <w:pPr>
              <w:rPr>
                <w:rFonts w:ascii="Arial" w:hAnsi="Arial"/>
                <w:b/>
                <w:bCs/>
                <w:color w:val="000000"/>
                <w:szCs w:val="23"/>
              </w:rPr>
            </w:pPr>
            <w:r>
              <w:rPr>
                <w:rFonts w:ascii="Arial" w:hAnsi="Arial"/>
                <w:b/>
                <w:bCs/>
                <w:color w:val="000000"/>
                <w:szCs w:val="23"/>
              </w:rPr>
              <w:t>Scalability Planning</w:t>
            </w:r>
          </w:p>
          <w:p w14:paraId="03700711" w14:textId="77777777" w:rsidR="006E5EE5" w:rsidRDefault="006E5EE5" w:rsidP="00CA1B6B">
            <w:pPr>
              <w:rPr>
                <w:rFonts w:ascii="Arial" w:hAnsi="Arial"/>
                <w:b/>
                <w:bCs/>
                <w:color w:val="000000"/>
                <w:szCs w:val="23"/>
              </w:rPr>
            </w:pPr>
            <w:r>
              <w:rPr>
                <w:rFonts w:ascii="Arial" w:hAnsi="Arial"/>
                <w:b/>
                <w:bCs/>
                <w:color w:val="000000"/>
                <w:szCs w:val="23"/>
              </w:rPr>
              <w:t>Develop UMLs</w:t>
            </w:r>
          </w:p>
          <w:p w14:paraId="286911A5" w14:textId="7BCBD9EF" w:rsidR="00431EA2" w:rsidRDefault="00431EA2" w:rsidP="00CA1B6B">
            <w:pPr>
              <w:rPr>
                <w:rFonts w:ascii="Arial" w:hAnsi="Arial"/>
                <w:b/>
                <w:bCs/>
                <w:color w:val="000000"/>
                <w:szCs w:val="23"/>
              </w:rPr>
            </w:pPr>
            <w:r>
              <w:rPr>
                <w:rFonts w:ascii="Arial" w:hAnsi="Arial"/>
                <w:b/>
                <w:bCs/>
                <w:color w:val="000000"/>
                <w:szCs w:val="23"/>
              </w:rPr>
              <w:t>Change Approval</w:t>
            </w:r>
          </w:p>
        </w:tc>
      </w:tr>
      <w:tr w:rsidR="006E5EE5" w14:paraId="12D0FE72" w14:textId="77777777" w:rsidTr="006E5EE5">
        <w:tc>
          <w:tcPr>
            <w:tcW w:w="3192" w:type="dxa"/>
          </w:tcPr>
          <w:p w14:paraId="02505CA4" w14:textId="41B6425A" w:rsidR="006E5EE5" w:rsidRDefault="006E5EE5" w:rsidP="00CA1B6B">
            <w:pPr>
              <w:rPr>
                <w:rFonts w:ascii="Arial" w:hAnsi="Arial"/>
                <w:b/>
                <w:bCs/>
                <w:color w:val="000000"/>
                <w:szCs w:val="23"/>
              </w:rPr>
            </w:pPr>
            <w:r>
              <w:rPr>
                <w:rFonts w:ascii="Arial" w:hAnsi="Arial"/>
                <w:b/>
                <w:bCs/>
                <w:color w:val="000000"/>
                <w:szCs w:val="23"/>
              </w:rPr>
              <w:t>Lead Programmer</w:t>
            </w:r>
          </w:p>
        </w:tc>
        <w:tc>
          <w:tcPr>
            <w:tcW w:w="3192" w:type="dxa"/>
          </w:tcPr>
          <w:p w14:paraId="5FFEAA6F" w14:textId="081C4141" w:rsidR="006E5EE5" w:rsidRDefault="006E5EE5" w:rsidP="00CA1B6B">
            <w:pPr>
              <w:rPr>
                <w:rFonts w:ascii="Arial" w:hAnsi="Arial"/>
                <w:b/>
                <w:bCs/>
                <w:color w:val="000000"/>
                <w:szCs w:val="23"/>
              </w:rPr>
            </w:pPr>
            <w:r>
              <w:rPr>
                <w:rFonts w:ascii="Arial" w:hAnsi="Arial"/>
                <w:b/>
                <w:bCs/>
                <w:color w:val="000000"/>
                <w:szCs w:val="23"/>
              </w:rPr>
              <w:t>Tim Edmonson</w:t>
            </w:r>
          </w:p>
        </w:tc>
        <w:tc>
          <w:tcPr>
            <w:tcW w:w="3192" w:type="dxa"/>
          </w:tcPr>
          <w:p w14:paraId="7E9F8BBE" w14:textId="77777777" w:rsidR="006E5EE5" w:rsidRDefault="006E5EE5" w:rsidP="00CA1B6B">
            <w:pPr>
              <w:rPr>
                <w:rFonts w:ascii="Arial" w:hAnsi="Arial"/>
                <w:b/>
                <w:bCs/>
                <w:color w:val="000000"/>
                <w:szCs w:val="23"/>
              </w:rPr>
            </w:pPr>
            <w:r>
              <w:rPr>
                <w:rFonts w:ascii="Arial" w:hAnsi="Arial"/>
                <w:b/>
                <w:bCs/>
                <w:color w:val="000000"/>
                <w:szCs w:val="23"/>
              </w:rPr>
              <w:t>Algorithm Development</w:t>
            </w:r>
          </w:p>
          <w:p w14:paraId="49C0ECE9" w14:textId="77777777" w:rsidR="006E5EE5" w:rsidRDefault="006E5EE5" w:rsidP="00CA1B6B">
            <w:pPr>
              <w:rPr>
                <w:rFonts w:ascii="Arial" w:hAnsi="Arial"/>
                <w:b/>
                <w:bCs/>
                <w:color w:val="000000"/>
                <w:szCs w:val="23"/>
              </w:rPr>
            </w:pPr>
            <w:r>
              <w:rPr>
                <w:rFonts w:ascii="Arial" w:hAnsi="Arial"/>
                <w:b/>
                <w:bCs/>
                <w:color w:val="000000"/>
                <w:szCs w:val="23"/>
              </w:rPr>
              <w:t>Open Source Selection</w:t>
            </w:r>
          </w:p>
          <w:p w14:paraId="56749FF5" w14:textId="77777777" w:rsidR="006E5EE5" w:rsidRDefault="006E5EE5" w:rsidP="00CA1B6B">
            <w:pPr>
              <w:rPr>
                <w:rFonts w:ascii="Arial" w:hAnsi="Arial"/>
                <w:b/>
                <w:bCs/>
                <w:color w:val="000000"/>
                <w:szCs w:val="23"/>
              </w:rPr>
            </w:pPr>
            <w:r>
              <w:rPr>
                <w:rFonts w:ascii="Arial" w:hAnsi="Arial"/>
                <w:b/>
                <w:bCs/>
                <w:color w:val="000000"/>
                <w:szCs w:val="23"/>
              </w:rPr>
              <w:t>Algorithm Research</w:t>
            </w:r>
          </w:p>
          <w:p w14:paraId="47DD60A2" w14:textId="532956D7" w:rsidR="00431EA2" w:rsidRDefault="00431EA2" w:rsidP="00CA1B6B">
            <w:pPr>
              <w:rPr>
                <w:rFonts w:ascii="Arial" w:hAnsi="Arial"/>
                <w:b/>
                <w:bCs/>
                <w:color w:val="000000"/>
                <w:szCs w:val="23"/>
              </w:rPr>
            </w:pPr>
            <w:r>
              <w:rPr>
                <w:rFonts w:ascii="Arial" w:hAnsi="Arial"/>
                <w:b/>
                <w:bCs/>
                <w:color w:val="000000"/>
                <w:szCs w:val="23"/>
              </w:rPr>
              <w:t>Change Approval</w:t>
            </w:r>
          </w:p>
        </w:tc>
      </w:tr>
    </w:tbl>
    <w:p w14:paraId="0AF7B48F" w14:textId="338F8970" w:rsidR="001414E7" w:rsidRPr="006B5DF1" w:rsidRDefault="00FC499A" w:rsidP="00CA1B6B">
      <w:pPr>
        <w:rPr>
          <w:rFonts w:ascii="Arial" w:hAnsi="Arial"/>
          <w:b/>
          <w:bCs/>
          <w:color w:val="000000"/>
          <w:szCs w:val="23"/>
        </w:rPr>
      </w:pPr>
      <w:r>
        <w:rPr>
          <w:rFonts w:ascii="Arial" w:hAnsi="Arial"/>
          <w:b/>
          <w:bCs/>
          <w:color w:val="000000"/>
          <w:szCs w:val="23"/>
        </w:rPr>
        <w:t>Table 1.1</w:t>
      </w:r>
    </w:p>
    <w:p w14:paraId="5BD68A85" w14:textId="77777777" w:rsidR="001414E7" w:rsidRDefault="001414E7" w:rsidP="00CA1B6B">
      <w:pPr>
        <w:pStyle w:val="Heading2"/>
      </w:pPr>
      <w:bookmarkStart w:id="4" w:name="_Toc317666947"/>
      <w:r>
        <w:lastRenderedPageBreak/>
        <w:t>Project Constraints</w:t>
      </w:r>
      <w:bookmarkEnd w:id="4"/>
    </w:p>
    <w:p w14:paraId="508CEF7A" w14:textId="0C3E9B92" w:rsidR="001414E7" w:rsidRPr="007A74AA" w:rsidRDefault="00E46E4E" w:rsidP="00CA1B6B">
      <w:r w:rsidRPr="007A74AA">
        <w:t xml:space="preserve">The </w:t>
      </w:r>
      <w:r w:rsidR="00CD4AB4">
        <w:t>3-D Printer</w:t>
      </w:r>
      <w:r w:rsidRPr="007A74AA">
        <w:t xml:space="preserve"> Fabrication System will have to cope with a number of constraints during the course of the project</w:t>
      </w:r>
      <w:r w:rsidR="001414E7" w:rsidRPr="007A74AA">
        <w:t>.</w:t>
      </w:r>
      <w:r w:rsidRPr="007A74AA">
        <w:t xml:space="preserve">  Specific constraints below:</w:t>
      </w:r>
    </w:p>
    <w:p w14:paraId="0F224951" w14:textId="73F551F7" w:rsidR="007A74AA" w:rsidRPr="007A74AA" w:rsidRDefault="006B5DF1" w:rsidP="00E46E4E">
      <w:pPr>
        <w:pStyle w:val="ListParagraph"/>
        <w:numPr>
          <w:ilvl w:val="0"/>
          <w:numId w:val="26"/>
        </w:numPr>
      </w:pPr>
      <w:r>
        <w:t>Team’s l</w:t>
      </w:r>
      <w:r w:rsidR="007A74AA" w:rsidRPr="007A74AA">
        <w:t>imited analytical geometry experience</w:t>
      </w:r>
    </w:p>
    <w:p w14:paraId="4AA72BA7" w14:textId="77777777" w:rsidR="007A74AA" w:rsidRDefault="007A74AA" w:rsidP="00E46E4E">
      <w:pPr>
        <w:pStyle w:val="ListParagraph"/>
        <w:numPr>
          <w:ilvl w:val="0"/>
          <w:numId w:val="26"/>
        </w:numPr>
      </w:pPr>
      <w:r w:rsidRPr="007A74AA">
        <w:t>Budget of $800</w:t>
      </w:r>
    </w:p>
    <w:p w14:paraId="7D05E233" w14:textId="77777777" w:rsidR="007A74AA" w:rsidRPr="007A74AA" w:rsidRDefault="007A74AA" w:rsidP="00E46E4E">
      <w:pPr>
        <w:pStyle w:val="ListParagraph"/>
        <w:numPr>
          <w:ilvl w:val="0"/>
          <w:numId w:val="26"/>
        </w:numPr>
      </w:pPr>
      <w:r w:rsidRPr="007A74AA">
        <w:t>Hardware is controlled by ME team</w:t>
      </w:r>
    </w:p>
    <w:p w14:paraId="4CC4F6E3" w14:textId="22BACF33" w:rsidR="00E46E4E" w:rsidRPr="007A74AA" w:rsidRDefault="007A74AA" w:rsidP="00E46E4E">
      <w:pPr>
        <w:pStyle w:val="ListParagraph"/>
        <w:numPr>
          <w:ilvl w:val="0"/>
          <w:numId w:val="26"/>
        </w:numPr>
      </w:pPr>
      <w:r w:rsidRPr="007A74AA">
        <w:t xml:space="preserve">Schedule limited to eight months </w:t>
      </w:r>
    </w:p>
    <w:p w14:paraId="49CBE905" w14:textId="77777777" w:rsidR="001414E7" w:rsidRDefault="001414E7" w:rsidP="00CA1B6B">
      <w:pPr>
        <w:pStyle w:val="Heading2"/>
      </w:pPr>
      <w:bookmarkStart w:id="5" w:name="_Toc317666948"/>
      <w:r>
        <w:t>Project Assumptions</w:t>
      </w:r>
      <w:bookmarkEnd w:id="5"/>
    </w:p>
    <w:p w14:paraId="2EB74C85" w14:textId="791046D6" w:rsidR="001414E7" w:rsidRPr="00FC499A" w:rsidRDefault="00FC499A" w:rsidP="00FC499A">
      <w:pPr>
        <w:pStyle w:val="ListParagraph"/>
        <w:numPr>
          <w:ilvl w:val="0"/>
          <w:numId w:val="27"/>
        </w:numPr>
        <w:rPr>
          <w:i/>
        </w:rPr>
      </w:pPr>
      <w:r>
        <w:t>Project will utilize an open source system for the analytical slicing</w:t>
      </w:r>
    </w:p>
    <w:p w14:paraId="702DBA28" w14:textId="716026E7" w:rsidR="00FC499A" w:rsidRPr="00FC499A" w:rsidRDefault="00FC499A" w:rsidP="00FC499A">
      <w:pPr>
        <w:pStyle w:val="ListParagraph"/>
        <w:numPr>
          <w:ilvl w:val="0"/>
          <w:numId w:val="27"/>
        </w:numPr>
        <w:rPr>
          <w:i/>
        </w:rPr>
      </w:pPr>
      <w:r>
        <w:t>ME team will produce a functional printer</w:t>
      </w:r>
    </w:p>
    <w:p w14:paraId="5B6FF6E9" w14:textId="4E04E477" w:rsidR="00FC499A" w:rsidRPr="00FC499A" w:rsidRDefault="00FC499A" w:rsidP="00FC499A">
      <w:pPr>
        <w:pStyle w:val="ListParagraph"/>
        <w:numPr>
          <w:ilvl w:val="0"/>
          <w:numId w:val="27"/>
        </w:numPr>
        <w:rPr>
          <w:i/>
        </w:rPr>
      </w:pPr>
      <w:r>
        <w:t>Team will meet at least twice a week</w:t>
      </w:r>
    </w:p>
    <w:p w14:paraId="2CBD84CB" w14:textId="1A7BE7F5" w:rsidR="00FC499A" w:rsidRPr="00FC499A" w:rsidRDefault="00FC499A" w:rsidP="00FC499A">
      <w:pPr>
        <w:pStyle w:val="ListParagraph"/>
        <w:numPr>
          <w:ilvl w:val="0"/>
          <w:numId w:val="27"/>
        </w:numPr>
        <w:rPr>
          <w:i/>
        </w:rPr>
      </w:pPr>
      <w:r>
        <w:t>Team will work as required to fulfill the project needs</w:t>
      </w:r>
    </w:p>
    <w:p w14:paraId="48FF4CC7" w14:textId="77777777" w:rsidR="001414E7" w:rsidRDefault="001414E7" w:rsidP="00CA1B6B">
      <w:pPr>
        <w:pStyle w:val="Heading2"/>
      </w:pPr>
      <w:bookmarkStart w:id="6" w:name="_Toc317666949"/>
      <w:r>
        <w:t>Preliminary Schedule and Cost Estimates</w:t>
      </w:r>
      <w:bookmarkEnd w:id="6"/>
    </w:p>
    <w:tbl>
      <w:tblPr>
        <w:tblStyle w:val="TableGrid"/>
        <w:tblW w:w="0" w:type="auto"/>
        <w:tblLook w:val="04A0" w:firstRow="1" w:lastRow="0" w:firstColumn="1" w:lastColumn="0" w:noHBand="0" w:noVBand="1"/>
      </w:tblPr>
      <w:tblGrid>
        <w:gridCol w:w="4788"/>
        <w:gridCol w:w="4788"/>
      </w:tblGrid>
      <w:tr w:rsidR="00A02049" w:rsidRPr="00AD2F1F" w14:paraId="330B4F54" w14:textId="77777777" w:rsidTr="00812CCE">
        <w:tc>
          <w:tcPr>
            <w:tcW w:w="9576" w:type="dxa"/>
            <w:gridSpan w:val="2"/>
          </w:tcPr>
          <w:p w14:paraId="3AD25B74" w14:textId="2FF6B396" w:rsidR="00A02049" w:rsidRPr="00A02049" w:rsidRDefault="00A02049" w:rsidP="00A02049">
            <w:pPr>
              <w:jc w:val="center"/>
              <w:rPr>
                <w:b/>
              </w:rPr>
            </w:pPr>
            <w:r w:rsidRPr="00A02049">
              <w:rPr>
                <w:b/>
              </w:rPr>
              <w:t>Preliminary Schedule</w:t>
            </w:r>
          </w:p>
        </w:tc>
      </w:tr>
      <w:tr w:rsidR="00AD2F1F" w:rsidRPr="00AD2F1F" w14:paraId="2196A3EE" w14:textId="77777777" w:rsidTr="00AD2F1F">
        <w:tc>
          <w:tcPr>
            <w:tcW w:w="4788" w:type="dxa"/>
          </w:tcPr>
          <w:p w14:paraId="67237925" w14:textId="3F0DF951" w:rsidR="00AD2F1F" w:rsidRPr="00AD2F1F" w:rsidRDefault="00AD2F1F" w:rsidP="00CA1B6B">
            <w:r>
              <w:t>Project Milestone</w:t>
            </w:r>
          </w:p>
        </w:tc>
        <w:tc>
          <w:tcPr>
            <w:tcW w:w="4788" w:type="dxa"/>
          </w:tcPr>
          <w:p w14:paraId="56EB728E" w14:textId="16226C46" w:rsidR="00AD2F1F" w:rsidRPr="00AD2F1F" w:rsidRDefault="00AD2F1F" w:rsidP="00CA1B6B">
            <w:r>
              <w:t>Due Date</w:t>
            </w:r>
          </w:p>
        </w:tc>
      </w:tr>
      <w:tr w:rsidR="00AD2F1F" w:rsidRPr="00AD2F1F" w14:paraId="585C8F08" w14:textId="77777777" w:rsidTr="00AD2F1F">
        <w:tc>
          <w:tcPr>
            <w:tcW w:w="4788" w:type="dxa"/>
          </w:tcPr>
          <w:p w14:paraId="2B1B9BFB" w14:textId="41A076B9" w:rsidR="00AD2F1F" w:rsidRPr="00AD2F1F" w:rsidRDefault="00AD2F1F" w:rsidP="00CA1B6B">
            <w:r>
              <w:t>SRS Draft Document</w:t>
            </w:r>
          </w:p>
        </w:tc>
        <w:tc>
          <w:tcPr>
            <w:tcW w:w="4788" w:type="dxa"/>
          </w:tcPr>
          <w:p w14:paraId="5D3BC0B4" w14:textId="39673CE0" w:rsidR="00AD2F1F" w:rsidRPr="00AD2F1F" w:rsidRDefault="00A02049" w:rsidP="00CA1B6B">
            <w:r>
              <w:t>10/9/13</w:t>
            </w:r>
          </w:p>
        </w:tc>
      </w:tr>
      <w:tr w:rsidR="00AD2F1F" w:rsidRPr="00AD2F1F" w14:paraId="47F1A879" w14:textId="77777777" w:rsidTr="00AD2F1F">
        <w:tc>
          <w:tcPr>
            <w:tcW w:w="4788" w:type="dxa"/>
          </w:tcPr>
          <w:p w14:paraId="71E81758" w14:textId="6557250B" w:rsidR="00A02049" w:rsidRPr="00AD2F1F" w:rsidRDefault="00A02049" w:rsidP="00CA1B6B">
            <w:r>
              <w:t>Project Plan First Draft</w:t>
            </w:r>
          </w:p>
        </w:tc>
        <w:tc>
          <w:tcPr>
            <w:tcW w:w="4788" w:type="dxa"/>
          </w:tcPr>
          <w:p w14:paraId="6FD48B51" w14:textId="2FE0EA1F" w:rsidR="00A02049" w:rsidRPr="00AD2F1F" w:rsidRDefault="00A02049" w:rsidP="00CA1B6B">
            <w:r>
              <w:t>10/16/13</w:t>
            </w:r>
          </w:p>
        </w:tc>
      </w:tr>
      <w:tr w:rsidR="00AD2F1F" w:rsidRPr="00AD2F1F" w14:paraId="0B2D0A74" w14:textId="77777777" w:rsidTr="00AD2F1F">
        <w:tc>
          <w:tcPr>
            <w:tcW w:w="4788" w:type="dxa"/>
          </w:tcPr>
          <w:p w14:paraId="1CD90226" w14:textId="379746BF" w:rsidR="00AD2F1F" w:rsidRPr="00AD2F1F" w:rsidRDefault="00A02049" w:rsidP="00CA1B6B">
            <w:r>
              <w:t>Project Charter First Draft</w:t>
            </w:r>
          </w:p>
        </w:tc>
        <w:tc>
          <w:tcPr>
            <w:tcW w:w="4788" w:type="dxa"/>
          </w:tcPr>
          <w:p w14:paraId="4C343DA0" w14:textId="6282805A" w:rsidR="00AD2F1F" w:rsidRPr="00AD2F1F" w:rsidRDefault="00A02049" w:rsidP="00CA1B6B">
            <w:r>
              <w:t>10/16/13</w:t>
            </w:r>
          </w:p>
        </w:tc>
      </w:tr>
      <w:tr w:rsidR="00AD2F1F" w:rsidRPr="00AD2F1F" w14:paraId="18EC88ED" w14:textId="77777777" w:rsidTr="00AD2F1F">
        <w:tc>
          <w:tcPr>
            <w:tcW w:w="4788" w:type="dxa"/>
          </w:tcPr>
          <w:p w14:paraId="59F6CA1F" w14:textId="7C43CDC5" w:rsidR="00AD2F1F" w:rsidRPr="00AD2F1F" w:rsidRDefault="00A02049" w:rsidP="00CA1B6B">
            <w:r>
              <w:t>Requirements Gate Review</w:t>
            </w:r>
          </w:p>
        </w:tc>
        <w:tc>
          <w:tcPr>
            <w:tcW w:w="4788" w:type="dxa"/>
          </w:tcPr>
          <w:p w14:paraId="6BB4FA20" w14:textId="6FA4542C" w:rsidR="00AD2F1F" w:rsidRPr="00AD2F1F" w:rsidRDefault="00A02049" w:rsidP="00CA1B6B">
            <w:r>
              <w:t>10/30/13</w:t>
            </w:r>
          </w:p>
        </w:tc>
      </w:tr>
      <w:tr w:rsidR="00AD2F1F" w:rsidRPr="00AD2F1F" w14:paraId="1BAA882C" w14:textId="77777777" w:rsidTr="00AD2F1F">
        <w:tc>
          <w:tcPr>
            <w:tcW w:w="4788" w:type="dxa"/>
          </w:tcPr>
          <w:p w14:paraId="454DA3C5" w14:textId="503A0476" w:rsidR="00AD2F1F" w:rsidRPr="00AD2F1F" w:rsidRDefault="00A02049" w:rsidP="00CA1B6B">
            <w:r>
              <w:t>Architecture Design Specification Draft</w:t>
            </w:r>
          </w:p>
        </w:tc>
        <w:tc>
          <w:tcPr>
            <w:tcW w:w="4788" w:type="dxa"/>
          </w:tcPr>
          <w:p w14:paraId="4E9094D5" w14:textId="4382D569" w:rsidR="00AD2F1F" w:rsidRPr="00AD2F1F" w:rsidRDefault="00A02049" w:rsidP="00CA1B6B">
            <w:r>
              <w:t>12/2/13</w:t>
            </w:r>
          </w:p>
        </w:tc>
      </w:tr>
      <w:tr w:rsidR="00AD2F1F" w:rsidRPr="00AD2F1F" w14:paraId="2139BCD5" w14:textId="77777777" w:rsidTr="00AD2F1F">
        <w:tc>
          <w:tcPr>
            <w:tcW w:w="4788" w:type="dxa"/>
          </w:tcPr>
          <w:p w14:paraId="79FAF61E" w14:textId="235AD0C7" w:rsidR="00A02049" w:rsidRPr="00AD2F1F" w:rsidRDefault="00A02049" w:rsidP="00CA1B6B">
            <w:r>
              <w:t>Baseline Project Charter</w:t>
            </w:r>
          </w:p>
        </w:tc>
        <w:tc>
          <w:tcPr>
            <w:tcW w:w="4788" w:type="dxa"/>
          </w:tcPr>
          <w:p w14:paraId="2BC0DF0D" w14:textId="3708EF15" w:rsidR="00AD2F1F" w:rsidRPr="00AD2F1F" w:rsidRDefault="00A02049" w:rsidP="00CA1B6B">
            <w:r>
              <w:t>12/4/13</w:t>
            </w:r>
          </w:p>
        </w:tc>
      </w:tr>
      <w:tr w:rsidR="00A02049" w:rsidRPr="00AD2F1F" w14:paraId="6A894CCB" w14:textId="77777777" w:rsidTr="00AD2F1F">
        <w:tc>
          <w:tcPr>
            <w:tcW w:w="4788" w:type="dxa"/>
          </w:tcPr>
          <w:p w14:paraId="078CF4E1" w14:textId="46F99A1C" w:rsidR="00A02049" w:rsidRDefault="00A02049" w:rsidP="00CA1B6B">
            <w:r>
              <w:t xml:space="preserve">Baseline Microsoft Project Plan </w:t>
            </w:r>
          </w:p>
        </w:tc>
        <w:tc>
          <w:tcPr>
            <w:tcW w:w="4788" w:type="dxa"/>
          </w:tcPr>
          <w:p w14:paraId="459B1BE0" w14:textId="6CC8C13B" w:rsidR="00A02049" w:rsidRPr="00AD2F1F" w:rsidRDefault="00A02049" w:rsidP="00CA1B6B">
            <w:r>
              <w:t>12/4/13</w:t>
            </w:r>
          </w:p>
        </w:tc>
      </w:tr>
      <w:tr w:rsidR="00A02049" w:rsidRPr="00AD2F1F" w14:paraId="000A8C23" w14:textId="77777777" w:rsidTr="00AD2F1F">
        <w:tc>
          <w:tcPr>
            <w:tcW w:w="4788" w:type="dxa"/>
          </w:tcPr>
          <w:p w14:paraId="63B4FD85" w14:textId="2FAEC6D9" w:rsidR="00A02049" w:rsidRDefault="00A02049" w:rsidP="00CA1B6B">
            <w:r>
              <w:t>Final Gate Review ADS</w:t>
            </w:r>
          </w:p>
        </w:tc>
        <w:tc>
          <w:tcPr>
            <w:tcW w:w="4788" w:type="dxa"/>
          </w:tcPr>
          <w:p w14:paraId="316EBB0C" w14:textId="5F0F4C25" w:rsidR="00A02049" w:rsidRDefault="00A02049" w:rsidP="00CA1B6B">
            <w:r>
              <w:t>12/11/13</w:t>
            </w:r>
          </w:p>
        </w:tc>
      </w:tr>
      <w:tr w:rsidR="00A02049" w:rsidRPr="00AD2F1F" w14:paraId="1F49890E" w14:textId="77777777" w:rsidTr="00AD2F1F">
        <w:tc>
          <w:tcPr>
            <w:tcW w:w="4788" w:type="dxa"/>
          </w:tcPr>
          <w:p w14:paraId="361D31A4" w14:textId="589734E3" w:rsidR="00A02049" w:rsidRDefault="00A02049" w:rsidP="00CA1B6B">
            <w:r>
              <w:t>Baseline Architecture Design</w:t>
            </w:r>
          </w:p>
        </w:tc>
        <w:tc>
          <w:tcPr>
            <w:tcW w:w="4788" w:type="dxa"/>
          </w:tcPr>
          <w:p w14:paraId="19063C71" w14:textId="3BD4D962" w:rsidR="00A02049" w:rsidRDefault="00A02049" w:rsidP="00CA1B6B">
            <w:r>
              <w:t>January 2014</w:t>
            </w:r>
          </w:p>
        </w:tc>
      </w:tr>
    </w:tbl>
    <w:p w14:paraId="05314C8F" w14:textId="4F0545C0" w:rsidR="001414E7" w:rsidRDefault="00FC499A" w:rsidP="00CA1B6B">
      <w:r w:rsidRPr="00FC499A">
        <w:t>Table 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1180"/>
        <w:gridCol w:w="1180"/>
        <w:gridCol w:w="1180"/>
      </w:tblGrid>
      <w:tr w:rsidR="00A02049" w:rsidRPr="00725DE6" w14:paraId="3E2E5687" w14:textId="77777777" w:rsidTr="00812CCE">
        <w:trPr>
          <w:trHeight w:val="300"/>
        </w:trPr>
        <w:tc>
          <w:tcPr>
            <w:tcW w:w="7680" w:type="dxa"/>
            <w:gridSpan w:val="4"/>
            <w:shd w:val="clear" w:color="auto" w:fill="auto"/>
            <w:noWrap/>
          </w:tcPr>
          <w:p w14:paraId="58974491" w14:textId="76902CDA" w:rsidR="00A02049" w:rsidRPr="00A02049" w:rsidRDefault="00A02049" w:rsidP="00A02049">
            <w:pPr>
              <w:jc w:val="center"/>
              <w:rPr>
                <w:b/>
              </w:rPr>
            </w:pPr>
            <w:r w:rsidRPr="00A02049">
              <w:rPr>
                <w:b/>
              </w:rPr>
              <w:t>Preliminary Costs</w:t>
            </w:r>
          </w:p>
        </w:tc>
      </w:tr>
      <w:tr w:rsidR="00A02049" w:rsidRPr="00725DE6" w14:paraId="64030E5A" w14:textId="77777777" w:rsidTr="00812CCE">
        <w:trPr>
          <w:trHeight w:val="300"/>
        </w:trPr>
        <w:tc>
          <w:tcPr>
            <w:tcW w:w="4140" w:type="dxa"/>
            <w:shd w:val="clear" w:color="auto" w:fill="auto"/>
            <w:noWrap/>
            <w:hideMark/>
          </w:tcPr>
          <w:p w14:paraId="1851B217" w14:textId="12BA4972" w:rsidR="00A02049" w:rsidRPr="00725DE6" w:rsidRDefault="00A02049" w:rsidP="00812CCE">
            <w:r>
              <w:t>Component</w:t>
            </w:r>
          </w:p>
        </w:tc>
        <w:tc>
          <w:tcPr>
            <w:tcW w:w="1180" w:type="dxa"/>
            <w:shd w:val="clear" w:color="auto" w:fill="auto"/>
            <w:noWrap/>
            <w:hideMark/>
          </w:tcPr>
          <w:p w14:paraId="1129DFF2" w14:textId="77777777" w:rsidR="00A02049" w:rsidRPr="00725DE6" w:rsidRDefault="00A02049" w:rsidP="00812CCE">
            <w:r w:rsidRPr="00725DE6">
              <w:t>Quantity</w:t>
            </w:r>
          </w:p>
        </w:tc>
        <w:tc>
          <w:tcPr>
            <w:tcW w:w="1180" w:type="dxa"/>
            <w:shd w:val="clear" w:color="auto" w:fill="auto"/>
            <w:noWrap/>
            <w:hideMark/>
          </w:tcPr>
          <w:p w14:paraId="0E80F440" w14:textId="77777777" w:rsidR="00A02049" w:rsidRPr="00725DE6" w:rsidRDefault="00A02049" w:rsidP="00812CCE">
            <w:r w:rsidRPr="00725DE6">
              <w:t>Cost/Unit</w:t>
            </w:r>
          </w:p>
        </w:tc>
        <w:tc>
          <w:tcPr>
            <w:tcW w:w="1180" w:type="dxa"/>
            <w:shd w:val="clear" w:color="auto" w:fill="auto"/>
            <w:noWrap/>
            <w:hideMark/>
          </w:tcPr>
          <w:p w14:paraId="0426EA9C" w14:textId="77777777" w:rsidR="00A02049" w:rsidRPr="00725DE6" w:rsidRDefault="00A02049" w:rsidP="00812CCE">
            <w:r w:rsidRPr="00725DE6">
              <w:t>Total Cost</w:t>
            </w:r>
          </w:p>
        </w:tc>
      </w:tr>
      <w:tr w:rsidR="00A02049" w:rsidRPr="00725DE6" w14:paraId="02C42FEB" w14:textId="77777777" w:rsidTr="00812CCE">
        <w:trPr>
          <w:trHeight w:val="300"/>
        </w:trPr>
        <w:tc>
          <w:tcPr>
            <w:tcW w:w="4140" w:type="dxa"/>
            <w:shd w:val="clear" w:color="auto" w:fill="auto"/>
            <w:noWrap/>
            <w:hideMark/>
          </w:tcPr>
          <w:p w14:paraId="644A8EED" w14:textId="77777777" w:rsidR="00A02049" w:rsidRPr="00725DE6" w:rsidRDefault="00A02049" w:rsidP="00812CCE">
            <w:r w:rsidRPr="00725DE6">
              <w:t>SainSmart Mega2560 Controller</w:t>
            </w:r>
          </w:p>
        </w:tc>
        <w:tc>
          <w:tcPr>
            <w:tcW w:w="1180" w:type="dxa"/>
            <w:shd w:val="clear" w:color="auto" w:fill="auto"/>
            <w:noWrap/>
            <w:hideMark/>
          </w:tcPr>
          <w:p w14:paraId="1B59FA15" w14:textId="77777777" w:rsidR="00A02049" w:rsidRPr="00725DE6" w:rsidRDefault="00A02049" w:rsidP="00812CCE">
            <w:r w:rsidRPr="00725DE6">
              <w:t>1</w:t>
            </w:r>
          </w:p>
        </w:tc>
        <w:tc>
          <w:tcPr>
            <w:tcW w:w="1180" w:type="dxa"/>
            <w:shd w:val="clear" w:color="auto" w:fill="auto"/>
            <w:noWrap/>
            <w:hideMark/>
          </w:tcPr>
          <w:p w14:paraId="65DBC541" w14:textId="77777777" w:rsidR="00A02049" w:rsidRPr="00725DE6" w:rsidRDefault="00A02049" w:rsidP="00812CCE">
            <w:r w:rsidRPr="00725DE6">
              <w:t>43.17</w:t>
            </w:r>
          </w:p>
        </w:tc>
        <w:tc>
          <w:tcPr>
            <w:tcW w:w="1180" w:type="dxa"/>
            <w:shd w:val="clear" w:color="auto" w:fill="auto"/>
            <w:noWrap/>
            <w:hideMark/>
          </w:tcPr>
          <w:p w14:paraId="3B2B2F59" w14:textId="77777777" w:rsidR="00A02049" w:rsidRPr="00725DE6" w:rsidRDefault="00A02049" w:rsidP="00812CCE">
            <w:r w:rsidRPr="00725DE6">
              <w:t>43.17</w:t>
            </w:r>
          </w:p>
        </w:tc>
      </w:tr>
      <w:tr w:rsidR="00A02049" w:rsidRPr="00725DE6" w14:paraId="72124637" w14:textId="77777777" w:rsidTr="00812CCE">
        <w:trPr>
          <w:trHeight w:val="300"/>
        </w:trPr>
        <w:tc>
          <w:tcPr>
            <w:tcW w:w="4140" w:type="dxa"/>
            <w:shd w:val="clear" w:color="auto" w:fill="auto"/>
            <w:noWrap/>
            <w:hideMark/>
          </w:tcPr>
          <w:p w14:paraId="3B6F01E5" w14:textId="77777777" w:rsidR="00A02049" w:rsidRPr="00725DE6" w:rsidRDefault="00A02049" w:rsidP="00812CCE">
            <w:r w:rsidRPr="00725DE6">
              <w:t>SainSmart RAMPS 1.4 Shield</w:t>
            </w:r>
          </w:p>
        </w:tc>
        <w:tc>
          <w:tcPr>
            <w:tcW w:w="1180" w:type="dxa"/>
            <w:shd w:val="clear" w:color="auto" w:fill="auto"/>
            <w:noWrap/>
            <w:hideMark/>
          </w:tcPr>
          <w:p w14:paraId="2CA87886" w14:textId="77777777" w:rsidR="00A02049" w:rsidRPr="00725DE6" w:rsidRDefault="00A02049" w:rsidP="00812CCE">
            <w:r w:rsidRPr="00725DE6">
              <w:t>1</w:t>
            </w:r>
          </w:p>
        </w:tc>
        <w:tc>
          <w:tcPr>
            <w:tcW w:w="1180" w:type="dxa"/>
            <w:shd w:val="clear" w:color="auto" w:fill="auto"/>
            <w:noWrap/>
            <w:hideMark/>
          </w:tcPr>
          <w:p w14:paraId="56247E5A" w14:textId="77777777" w:rsidR="00A02049" w:rsidRPr="00725DE6" w:rsidRDefault="00A02049" w:rsidP="00812CCE">
            <w:r w:rsidRPr="00725DE6">
              <w:t>25.9</w:t>
            </w:r>
          </w:p>
        </w:tc>
        <w:tc>
          <w:tcPr>
            <w:tcW w:w="1180" w:type="dxa"/>
            <w:shd w:val="clear" w:color="auto" w:fill="auto"/>
            <w:noWrap/>
            <w:hideMark/>
          </w:tcPr>
          <w:p w14:paraId="51101C16" w14:textId="77777777" w:rsidR="00A02049" w:rsidRPr="00725DE6" w:rsidRDefault="00A02049" w:rsidP="00812CCE">
            <w:r w:rsidRPr="00725DE6">
              <w:t>25.9</w:t>
            </w:r>
          </w:p>
        </w:tc>
      </w:tr>
      <w:tr w:rsidR="00A02049" w:rsidRPr="00725DE6" w14:paraId="4D91F0E6" w14:textId="77777777" w:rsidTr="00812CCE">
        <w:trPr>
          <w:trHeight w:val="300"/>
        </w:trPr>
        <w:tc>
          <w:tcPr>
            <w:tcW w:w="4140" w:type="dxa"/>
            <w:shd w:val="clear" w:color="auto" w:fill="auto"/>
            <w:noWrap/>
            <w:hideMark/>
          </w:tcPr>
          <w:p w14:paraId="421C9E19" w14:textId="77777777" w:rsidR="00A02049" w:rsidRPr="00725DE6" w:rsidRDefault="00A02049" w:rsidP="00812CCE">
            <w:r w:rsidRPr="00725DE6">
              <w:t>SainSmart A4988 Driver</w:t>
            </w:r>
          </w:p>
        </w:tc>
        <w:tc>
          <w:tcPr>
            <w:tcW w:w="1180" w:type="dxa"/>
            <w:shd w:val="clear" w:color="auto" w:fill="auto"/>
            <w:noWrap/>
            <w:hideMark/>
          </w:tcPr>
          <w:p w14:paraId="5EE9F122" w14:textId="77777777" w:rsidR="00A02049" w:rsidRPr="00725DE6" w:rsidRDefault="00A02049" w:rsidP="00812CCE">
            <w:r w:rsidRPr="00725DE6">
              <w:t>7</w:t>
            </w:r>
          </w:p>
        </w:tc>
        <w:tc>
          <w:tcPr>
            <w:tcW w:w="1180" w:type="dxa"/>
            <w:shd w:val="clear" w:color="auto" w:fill="auto"/>
            <w:noWrap/>
            <w:hideMark/>
          </w:tcPr>
          <w:p w14:paraId="4FD48D34" w14:textId="77777777" w:rsidR="00A02049" w:rsidRPr="00725DE6" w:rsidRDefault="00A02049" w:rsidP="00812CCE">
            <w:r w:rsidRPr="00725DE6">
              <w:t>10.97</w:t>
            </w:r>
          </w:p>
        </w:tc>
        <w:tc>
          <w:tcPr>
            <w:tcW w:w="1180" w:type="dxa"/>
            <w:shd w:val="clear" w:color="auto" w:fill="auto"/>
            <w:noWrap/>
            <w:hideMark/>
          </w:tcPr>
          <w:p w14:paraId="2839D44A" w14:textId="77777777" w:rsidR="00A02049" w:rsidRPr="00725DE6" w:rsidRDefault="00A02049" w:rsidP="00812CCE">
            <w:r w:rsidRPr="00725DE6">
              <w:t>76.79</w:t>
            </w:r>
          </w:p>
        </w:tc>
      </w:tr>
      <w:tr w:rsidR="00A02049" w:rsidRPr="00725DE6" w14:paraId="3F920C0C" w14:textId="77777777" w:rsidTr="00812CCE">
        <w:trPr>
          <w:trHeight w:val="300"/>
        </w:trPr>
        <w:tc>
          <w:tcPr>
            <w:tcW w:w="4140" w:type="dxa"/>
            <w:shd w:val="clear" w:color="auto" w:fill="auto"/>
            <w:noWrap/>
            <w:hideMark/>
          </w:tcPr>
          <w:p w14:paraId="72D39579" w14:textId="77777777" w:rsidR="00A02049" w:rsidRPr="00725DE6" w:rsidRDefault="00A02049" w:rsidP="00812CCE">
            <w:r w:rsidRPr="00725DE6">
              <w:t>Raspberry Pi Model B R2.0</w:t>
            </w:r>
          </w:p>
        </w:tc>
        <w:tc>
          <w:tcPr>
            <w:tcW w:w="1180" w:type="dxa"/>
            <w:shd w:val="clear" w:color="auto" w:fill="auto"/>
            <w:noWrap/>
            <w:hideMark/>
          </w:tcPr>
          <w:p w14:paraId="3A1A2EB4" w14:textId="77777777" w:rsidR="00A02049" w:rsidRPr="00725DE6" w:rsidRDefault="00A02049" w:rsidP="00812CCE">
            <w:r w:rsidRPr="00725DE6">
              <w:t>1</w:t>
            </w:r>
          </w:p>
        </w:tc>
        <w:tc>
          <w:tcPr>
            <w:tcW w:w="1180" w:type="dxa"/>
            <w:shd w:val="clear" w:color="auto" w:fill="auto"/>
            <w:noWrap/>
            <w:hideMark/>
          </w:tcPr>
          <w:p w14:paraId="197E90E0" w14:textId="77777777" w:rsidR="00A02049" w:rsidRPr="00725DE6" w:rsidRDefault="00A02049" w:rsidP="00812CCE">
            <w:r w:rsidRPr="00725DE6">
              <w:t>39.95</w:t>
            </w:r>
          </w:p>
        </w:tc>
        <w:tc>
          <w:tcPr>
            <w:tcW w:w="1180" w:type="dxa"/>
            <w:shd w:val="clear" w:color="auto" w:fill="auto"/>
            <w:noWrap/>
            <w:hideMark/>
          </w:tcPr>
          <w:p w14:paraId="2788A0EA" w14:textId="77777777" w:rsidR="00A02049" w:rsidRPr="00725DE6" w:rsidRDefault="00A02049" w:rsidP="00812CCE">
            <w:r w:rsidRPr="00725DE6">
              <w:t>39.95</w:t>
            </w:r>
          </w:p>
        </w:tc>
      </w:tr>
      <w:tr w:rsidR="00A02049" w:rsidRPr="00725DE6" w14:paraId="76698A79" w14:textId="77777777" w:rsidTr="00812CCE">
        <w:trPr>
          <w:trHeight w:val="300"/>
        </w:trPr>
        <w:tc>
          <w:tcPr>
            <w:tcW w:w="4140" w:type="dxa"/>
            <w:shd w:val="clear" w:color="auto" w:fill="auto"/>
            <w:noWrap/>
            <w:hideMark/>
          </w:tcPr>
          <w:p w14:paraId="60E4F66F" w14:textId="77777777" w:rsidR="00A02049" w:rsidRPr="00725DE6" w:rsidRDefault="00A02049" w:rsidP="00812CCE">
            <w:r w:rsidRPr="00725DE6">
              <w:t>8GB SD Flash Card</w:t>
            </w:r>
          </w:p>
        </w:tc>
        <w:tc>
          <w:tcPr>
            <w:tcW w:w="1180" w:type="dxa"/>
            <w:shd w:val="clear" w:color="auto" w:fill="auto"/>
            <w:noWrap/>
            <w:hideMark/>
          </w:tcPr>
          <w:p w14:paraId="4ACEE481" w14:textId="77777777" w:rsidR="00A02049" w:rsidRPr="00725DE6" w:rsidRDefault="00A02049" w:rsidP="00812CCE">
            <w:r w:rsidRPr="00725DE6">
              <w:t>1</w:t>
            </w:r>
          </w:p>
        </w:tc>
        <w:tc>
          <w:tcPr>
            <w:tcW w:w="1180" w:type="dxa"/>
            <w:shd w:val="clear" w:color="auto" w:fill="auto"/>
            <w:noWrap/>
            <w:hideMark/>
          </w:tcPr>
          <w:p w14:paraId="7E20FD14" w14:textId="77777777" w:rsidR="00A02049" w:rsidRPr="00725DE6" w:rsidRDefault="00A02049" w:rsidP="00812CCE">
            <w:r w:rsidRPr="00725DE6">
              <w:t>9.88</w:t>
            </w:r>
          </w:p>
        </w:tc>
        <w:tc>
          <w:tcPr>
            <w:tcW w:w="1180" w:type="dxa"/>
            <w:shd w:val="clear" w:color="auto" w:fill="auto"/>
            <w:noWrap/>
            <w:hideMark/>
          </w:tcPr>
          <w:p w14:paraId="5299EEC3" w14:textId="77777777" w:rsidR="00A02049" w:rsidRPr="00725DE6" w:rsidRDefault="00A02049" w:rsidP="00812CCE">
            <w:r w:rsidRPr="00725DE6">
              <w:t>9.88</w:t>
            </w:r>
          </w:p>
        </w:tc>
      </w:tr>
      <w:tr w:rsidR="00A02049" w:rsidRPr="00725DE6" w14:paraId="5B498BD8" w14:textId="77777777" w:rsidTr="00812CCE">
        <w:trPr>
          <w:trHeight w:val="300"/>
        </w:trPr>
        <w:tc>
          <w:tcPr>
            <w:tcW w:w="4140" w:type="dxa"/>
            <w:shd w:val="clear" w:color="auto" w:fill="auto"/>
            <w:noWrap/>
            <w:hideMark/>
          </w:tcPr>
          <w:p w14:paraId="49F249C7" w14:textId="77777777" w:rsidR="00A02049" w:rsidRPr="00725DE6" w:rsidRDefault="00A02049" w:rsidP="00812CCE">
            <w:r w:rsidRPr="00725DE6">
              <w:lastRenderedPageBreak/>
              <w:t>Male/Male USB 2.0 Cable</w:t>
            </w:r>
          </w:p>
        </w:tc>
        <w:tc>
          <w:tcPr>
            <w:tcW w:w="1180" w:type="dxa"/>
            <w:shd w:val="clear" w:color="auto" w:fill="auto"/>
            <w:noWrap/>
            <w:hideMark/>
          </w:tcPr>
          <w:p w14:paraId="6F0540DD" w14:textId="77777777" w:rsidR="00A02049" w:rsidRPr="00725DE6" w:rsidRDefault="00A02049" w:rsidP="00812CCE">
            <w:r w:rsidRPr="00725DE6">
              <w:t>1</w:t>
            </w:r>
          </w:p>
        </w:tc>
        <w:tc>
          <w:tcPr>
            <w:tcW w:w="1180" w:type="dxa"/>
            <w:shd w:val="clear" w:color="auto" w:fill="auto"/>
            <w:noWrap/>
            <w:hideMark/>
          </w:tcPr>
          <w:p w14:paraId="37965BDE" w14:textId="77777777" w:rsidR="00A02049" w:rsidRPr="00725DE6" w:rsidRDefault="00A02049" w:rsidP="00812CCE">
            <w:r w:rsidRPr="00725DE6">
              <w:t>9.95</w:t>
            </w:r>
          </w:p>
        </w:tc>
        <w:tc>
          <w:tcPr>
            <w:tcW w:w="1180" w:type="dxa"/>
            <w:shd w:val="clear" w:color="auto" w:fill="auto"/>
            <w:noWrap/>
            <w:hideMark/>
          </w:tcPr>
          <w:p w14:paraId="1E4F179C" w14:textId="77777777" w:rsidR="00A02049" w:rsidRPr="00725DE6" w:rsidRDefault="00A02049" w:rsidP="00812CCE">
            <w:r w:rsidRPr="00725DE6">
              <w:t>9.95</w:t>
            </w:r>
          </w:p>
        </w:tc>
      </w:tr>
      <w:tr w:rsidR="00A02049" w:rsidRPr="00725DE6" w14:paraId="50C9DC5A" w14:textId="77777777" w:rsidTr="00812CCE">
        <w:trPr>
          <w:trHeight w:val="300"/>
        </w:trPr>
        <w:tc>
          <w:tcPr>
            <w:tcW w:w="4140" w:type="dxa"/>
            <w:shd w:val="clear" w:color="auto" w:fill="auto"/>
            <w:noWrap/>
            <w:hideMark/>
          </w:tcPr>
          <w:p w14:paraId="2F86C4F2" w14:textId="77777777" w:rsidR="00A02049" w:rsidRPr="00725DE6" w:rsidRDefault="00A02049" w:rsidP="00812CCE">
            <w:r w:rsidRPr="00725DE6">
              <w:t>50ft. 20GA Solid Copper Interconnect</w:t>
            </w:r>
          </w:p>
        </w:tc>
        <w:tc>
          <w:tcPr>
            <w:tcW w:w="1180" w:type="dxa"/>
            <w:shd w:val="clear" w:color="auto" w:fill="auto"/>
            <w:noWrap/>
            <w:hideMark/>
          </w:tcPr>
          <w:p w14:paraId="603E4BD5" w14:textId="77777777" w:rsidR="00A02049" w:rsidRPr="00725DE6" w:rsidRDefault="00A02049" w:rsidP="00812CCE">
            <w:r w:rsidRPr="00725DE6">
              <w:t>1</w:t>
            </w:r>
          </w:p>
        </w:tc>
        <w:tc>
          <w:tcPr>
            <w:tcW w:w="1180" w:type="dxa"/>
            <w:shd w:val="clear" w:color="auto" w:fill="auto"/>
            <w:noWrap/>
            <w:hideMark/>
          </w:tcPr>
          <w:p w14:paraId="50F01500" w14:textId="77777777" w:rsidR="00A02049" w:rsidRPr="00725DE6" w:rsidRDefault="00A02049" w:rsidP="00812CCE">
            <w:r w:rsidRPr="00725DE6">
              <w:t>15.95</w:t>
            </w:r>
          </w:p>
        </w:tc>
        <w:tc>
          <w:tcPr>
            <w:tcW w:w="1180" w:type="dxa"/>
            <w:shd w:val="clear" w:color="auto" w:fill="auto"/>
            <w:noWrap/>
            <w:hideMark/>
          </w:tcPr>
          <w:p w14:paraId="25628D0C" w14:textId="77777777" w:rsidR="00A02049" w:rsidRPr="00725DE6" w:rsidRDefault="00A02049" w:rsidP="00812CCE">
            <w:r w:rsidRPr="00725DE6">
              <w:t>15.95</w:t>
            </w:r>
          </w:p>
        </w:tc>
      </w:tr>
      <w:tr w:rsidR="00A02049" w:rsidRPr="00725DE6" w14:paraId="3EEE669D" w14:textId="77777777" w:rsidTr="00812CCE">
        <w:trPr>
          <w:trHeight w:val="300"/>
        </w:trPr>
        <w:tc>
          <w:tcPr>
            <w:tcW w:w="4140" w:type="dxa"/>
            <w:shd w:val="clear" w:color="auto" w:fill="auto"/>
            <w:noWrap/>
            <w:hideMark/>
          </w:tcPr>
          <w:p w14:paraId="6B173E1C" w14:textId="77777777" w:rsidR="00A02049" w:rsidRPr="00725DE6" w:rsidRDefault="00A02049" w:rsidP="00812CCE">
            <w:r w:rsidRPr="00725DE6">
              <w:t>SainSmart 1602 LCD Shield</w:t>
            </w:r>
          </w:p>
        </w:tc>
        <w:tc>
          <w:tcPr>
            <w:tcW w:w="1180" w:type="dxa"/>
            <w:shd w:val="clear" w:color="auto" w:fill="auto"/>
            <w:noWrap/>
            <w:hideMark/>
          </w:tcPr>
          <w:p w14:paraId="75B6BB12" w14:textId="77777777" w:rsidR="00A02049" w:rsidRPr="00725DE6" w:rsidRDefault="00A02049" w:rsidP="00812CCE">
            <w:r w:rsidRPr="00725DE6">
              <w:t>1</w:t>
            </w:r>
          </w:p>
        </w:tc>
        <w:tc>
          <w:tcPr>
            <w:tcW w:w="1180" w:type="dxa"/>
            <w:shd w:val="clear" w:color="auto" w:fill="auto"/>
            <w:noWrap/>
            <w:hideMark/>
          </w:tcPr>
          <w:p w14:paraId="7E3387F6" w14:textId="77777777" w:rsidR="00A02049" w:rsidRPr="00725DE6" w:rsidRDefault="00A02049" w:rsidP="00812CCE">
            <w:r w:rsidRPr="00725DE6">
              <w:t>24.95</w:t>
            </w:r>
          </w:p>
        </w:tc>
        <w:tc>
          <w:tcPr>
            <w:tcW w:w="1180" w:type="dxa"/>
            <w:shd w:val="clear" w:color="auto" w:fill="auto"/>
            <w:noWrap/>
            <w:hideMark/>
          </w:tcPr>
          <w:p w14:paraId="19F3F443" w14:textId="77777777" w:rsidR="00A02049" w:rsidRPr="00725DE6" w:rsidRDefault="00A02049" w:rsidP="00812CCE">
            <w:r w:rsidRPr="00725DE6">
              <w:t>24.95</w:t>
            </w:r>
          </w:p>
        </w:tc>
      </w:tr>
      <w:tr w:rsidR="00A02049" w:rsidRPr="00725DE6" w14:paraId="5680B981" w14:textId="77777777" w:rsidTr="00812CCE">
        <w:trPr>
          <w:trHeight w:val="300"/>
        </w:trPr>
        <w:tc>
          <w:tcPr>
            <w:tcW w:w="4140" w:type="dxa"/>
            <w:shd w:val="clear" w:color="auto" w:fill="auto"/>
            <w:noWrap/>
            <w:hideMark/>
          </w:tcPr>
          <w:p w14:paraId="5AE35852" w14:textId="77777777" w:rsidR="00A02049" w:rsidRPr="00725DE6" w:rsidRDefault="00A02049" w:rsidP="00812CCE">
            <w:r w:rsidRPr="00725DE6">
              <w:t>Passive Electronics Budget</w:t>
            </w:r>
          </w:p>
        </w:tc>
        <w:tc>
          <w:tcPr>
            <w:tcW w:w="1180" w:type="dxa"/>
            <w:shd w:val="clear" w:color="auto" w:fill="auto"/>
            <w:noWrap/>
            <w:hideMark/>
          </w:tcPr>
          <w:p w14:paraId="5EC01FF9" w14:textId="77777777" w:rsidR="00A02049" w:rsidRPr="00725DE6" w:rsidRDefault="00A02049" w:rsidP="00812CCE">
            <w:r w:rsidRPr="00725DE6">
              <w:t>1</w:t>
            </w:r>
          </w:p>
        </w:tc>
        <w:tc>
          <w:tcPr>
            <w:tcW w:w="1180" w:type="dxa"/>
            <w:shd w:val="clear" w:color="auto" w:fill="auto"/>
            <w:noWrap/>
            <w:hideMark/>
          </w:tcPr>
          <w:p w14:paraId="0B9779AA" w14:textId="77777777" w:rsidR="00A02049" w:rsidRPr="00725DE6" w:rsidRDefault="00A02049" w:rsidP="00812CCE">
            <w:r w:rsidRPr="00725DE6">
              <w:t>25</w:t>
            </w:r>
          </w:p>
        </w:tc>
        <w:tc>
          <w:tcPr>
            <w:tcW w:w="1180" w:type="dxa"/>
            <w:shd w:val="clear" w:color="auto" w:fill="auto"/>
            <w:noWrap/>
            <w:hideMark/>
          </w:tcPr>
          <w:p w14:paraId="4D2318F1" w14:textId="77777777" w:rsidR="00A02049" w:rsidRPr="00725DE6" w:rsidRDefault="00A02049" w:rsidP="00812CCE">
            <w:r w:rsidRPr="00725DE6">
              <w:t>25</w:t>
            </w:r>
          </w:p>
        </w:tc>
      </w:tr>
      <w:tr w:rsidR="00A02049" w:rsidRPr="00725DE6" w14:paraId="3B310CF4" w14:textId="77777777" w:rsidTr="00812CCE">
        <w:trPr>
          <w:trHeight w:val="300"/>
        </w:trPr>
        <w:tc>
          <w:tcPr>
            <w:tcW w:w="4140" w:type="dxa"/>
            <w:shd w:val="clear" w:color="auto" w:fill="auto"/>
            <w:noWrap/>
            <w:hideMark/>
          </w:tcPr>
          <w:p w14:paraId="23596F8B" w14:textId="77777777" w:rsidR="00A02049" w:rsidRPr="00725DE6" w:rsidRDefault="00A02049" w:rsidP="00812CCE">
            <w:r w:rsidRPr="00725DE6">
              <w:t>Total</w:t>
            </w:r>
          </w:p>
        </w:tc>
        <w:tc>
          <w:tcPr>
            <w:tcW w:w="1180" w:type="dxa"/>
            <w:shd w:val="clear" w:color="auto" w:fill="auto"/>
            <w:noWrap/>
            <w:hideMark/>
          </w:tcPr>
          <w:p w14:paraId="3918EDA1" w14:textId="77777777" w:rsidR="00A02049" w:rsidRPr="00725DE6" w:rsidRDefault="00A02049" w:rsidP="00812CCE"/>
        </w:tc>
        <w:tc>
          <w:tcPr>
            <w:tcW w:w="1180" w:type="dxa"/>
            <w:shd w:val="clear" w:color="auto" w:fill="auto"/>
            <w:noWrap/>
            <w:hideMark/>
          </w:tcPr>
          <w:p w14:paraId="0C6113EE" w14:textId="77777777" w:rsidR="00A02049" w:rsidRPr="00725DE6" w:rsidRDefault="00A02049" w:rsidP="00812CCE"/>
        </w:tc>
        <w:tc>
          <w:tcPr>
            <w:tcW w:w="1180" w:type="dxa"/>
            <w:shd w:val="clear" w:color="auto" w:fill="auto"/>
            <w:noWrap/>
            <w:hideMark/>
          </w:tcPr>
          <w:p w14:paraId="03464E28" w14:textId="77777777" w:rsidR="00A02049" w:rsidRPr="00725DE6" w:rsidRDefault="00A02049" w:rsidP="00812CCE">
            <w:r w:rsidRPr="00725DE6">
              <w:t>271.54</w:t>
            </w:r>
          </w:p>
        </w:tc>
      </w:tr>
    </w:tbl>
    <w:p w14:paraId="454395B3" w14:textId="4CD2D369" w:rsidR="00A02049" w:rsidRPr="00FC499A" w:rsidRDefault="00A02049" w:rsidP="00CA1B6B">
      <w:r>
        <w:t>Table 1.3</w:t>
      </w:r>
    </w:p>
    <w:p w14:paraId="4F52AA64" w14:textId="77777777" w:rsidR="001414E7" w:rsidRDefault="001414E7">
      <w:pPr>
        <w:pStyle w:val="Heading1"/>
      </w:pPr>
      <w:bookmarkStart w:id="7" w:name="_Toc317666950"/>
      <w:r>
        <w:lastRenderedPageBreak/>
        <w:t>Scope Statement</w:t>
      </w:r>
      <w:bookmarkEnd w:id="7"/>
    </w:p>
    <w:p w14:paraId="16AF7F53" w14:textId="4FB1D554" w:rsidR="00615AFE" w:rsidRDefault="00615AFE" w:rsidP="00615AFE">
      <w:pPr>
        <w:pStyle w:val="Heading2"/>
      </w:pPr>
      <w:r>
        <w:t>Introduction</w:t>
      </w:r>
    </w:p>
    <w:p w14:paraId="267378EC" w14:textId="29C4CC43" w:rsidR="00615AFE" w:rsidRPr="00615AFE" w:rsidRDefault="00615AFE" w:rsidP="00615AFE">
      <w:r>
        <w:t>The goal of the 3-D Printer Fabrication System is to provide an interface and control software that operates a multiple extruder 3-axis printer to the printer operator. The interface shall allow the operator to define objects to be printed and associate materials with the objects in a simple manner. The control software shall provide the appropriate machine instructions to print the objects as specified by the machine operator.</w:t>
      </w:r>
    </w:p>
    <w:p w14:paraId="65BAF0B9" w14:textId="3E109D2E" w:rsidR="00615AFE" w:rsidRDefault="00615AFE" w:rsidP="00615AFE">
      <w:pPr>
        <w:pStyle w:val="Heading2"/>
      </w:pPr>
      <w:r>
        <w:t>Product Definition</w:t>
      </w:r>
    </w:p>
    <w:p w14:paraId="2C25D075" w14:textId="392CCB75" w:rsidR="00E6700B" w:rsidRDefault="00E6700B" w:rsidP="00E6700B">
      <w:r>
        <w:t>The 3-D Printer Fabrication System shall be broken down into three primary components. The host machine, the intermediate machine, and the print controller.</w:t>
      </w:r>
    </w:p>
    <w:p w14:paraId="41BADFE9" w14:textId="3DC38CD8" w:rsidR="00E6700B" w:rsidRDefault="00E6700B" w:rsidP="00E6700B">
      <w:r>
        <w:t xml:space="preserve">The host machine shall be a PC-type workstation. The host will provide the operator a graphical interface with which the operator can load an object file specified by the .STL file format. It will also store a library of materials with which the operator can associate multiple objects with different materials. The host will also generate a database of these associations and </w:t>
      </w:r>
      <w:r w:rsidR="00E57EF1">
        <w:t>provide these to a geometry processing API such that machine instructions can be generated and passed to the intermediate machine.</w:t>
      </w:r>
    </w:p>
    <w:p w14:paraId="52E04567" w14:textId="042A481A" w:rsidR="00871E19" w:rsidRDefault="00871E19" w:rsidP="00E6700B">
      <w:r>
        <w:t xml:space="preserve">The intermediate machine shall receive the generated machine instructions either via a streamed interface such as a USB or parallel interface or via an SD Card or flash memory. The software hosted on the intermediate machine shall read the machine instructions and issue them to the machine. While issuing instructions, the intermediate machine will also monitor hardware status given by the print controller. The hardware status will consist of extruder temperature, extruder flow, motor speed, and other parameters. </w:t>
      </w:r>
    </w:p>
    <w:p w14:paraId="00883372" w14:textId="33B2F9D5" w:rsidR="00871E19" w:rsidRPr="00E6700B" w:rsidRDefault="00871E19" w:rsidP="00E6700B">
      <w:r>
        <w:t>The print controller shall be selected by the ME (Mechanical Engineering) team. The task of the print controller is to drive and monitor the stepper motors, cams, and extruders of the 3-D printer bed itself</w:t>
      </w:r>
      <w:r w:rsidR="001844E2">
        <w:t>. The print controller will also monitor the various sensors that monitor the 3-D printer’s status in real time. It will also provide this information to the intermediary device such that corrective action may be taken if necessary</w:t>
      </w:r>
      <w:r>
        <w:t>. The primary responsibility of programming the print controllers resides with the ME team, but the CSE team will be prepared to provide assistance where and if necessary.</w:t>
      </w:r>
    </w:p>
    <w:p w14:paraId="0EBE8568" w14:textId="1E6AC29B" w:rsidR="00615AFE" w:rsidRDefault="00615AFE" w:rsidP="00615AFE">
      <w:pPr>
        <w:pStyle w:val="Heading2"/>
      </w:pPr>
      <w:r>
        <w:t>Intended Audience</w:t>
      </w:r>
    </w:p>
    <w:p w14:paraId="0C0D7150" w14:textId="6C302912" w:rsidR="00867439" w:rsidRPr="00867439" w:rsidRDefault="007F101F" w:rsidP="00867439">
      <w:r>
        <w:t>The intended audience</w:t>
      </w:r>
      <w:r w:rsidR="00867439">
        <w:t xml:space="preserve"> of the 3-D Printer Fabrication System will be the ME team, Dr. Shiakolas, other operators authorized by the aforementioned, and experienced 3-D and CNC machine operators.</w:t>
      </w:r>
    </w:p>
    <w:p w14:paraId="3F1AB03A" w14:textId="77777777" w:rsidR="001414E7" w:rsidRDefault="001414E7">
      <w:pPr>
        <w:pStyle w:val="Heading1"/>
      </w:pPr>
      <w:bookmarkStart w:id="8" w:name="_Toc317666951"/>
      <w:r>
        <w:lastRenderedPageBreak/>
        <w:t>Cost Management Plan</w:t>
      </w:r>
      <w:bookmarkEnd w:id="8"/>
    </w:p>
    <w:p w14:paraId="05132543" w14:textId="0A7FD47D" w:rsidR="004C6600" w:rsidRDefault="004C6600" w:rsidP="004C6600">
      <w:pPr>
        <w:pStyle w:val="Heading2"/>
      </w:pPr>
      <w:r>
        <w:t>Introduction</w:t>
      </w:r>
    </w:p>
    <w:p w14:paraId="629A2185" w14:textId="23D75B7F" w:rsidR="004C6600" w:rsidRPr="004C6600" w:rsidRDefault="004C6600" w:rsidP="004C6600">
      <w:r>
        <w:t>The cost management plan shall ensure the success of the team by providing a plan to remain within the allocated project budget of $800. The project manager shall be responsible for managing the costs incurred by the group as well as maintaining the time spent by team members on their given tasks. The costs and earned work shall be contained within the project’s Microsoft Project Plan and will be maintained by the project manager. The team shall work with the project sponsor to ensure that any deviations from a cost perspective are dealt with in a timely and coordinated manner.</w:t>
      </w:r>
    </w:p>
    <w:p w14:paraId="4A8925E6" w14:textId="5B39D694" w:rsidR="004C6600" w:rsidRDefault="004C6600" w:rsidP="004C6600">
      <w:pPr>
        <w:pStyle w:val="Heading2"/>
      </w:pPr>
      <w:r>
        <w:t>Cost Management</w:t>
      </w:r>
    </w:p>
    <w:p w14:paraId="1CAA812D" w14:textId="54798B4C" w:rsidR="007E7E14" w:rsidRPr="007E7E14" w:rsidRDefault="007E7E14" w:rsidP="007E7E14">
      <w:r>
        <w:t xml:space="preserve">Cost will be outlined within the Microsoft Project Plan work breakdown structure. The project manager shall maintain accurate assessment and reporting of individual tasks. The material costs will be agreed upon by the team and coordinated with the hardware lead and the project sponsor. </w:t>
      </w:r>
    </w:p>
    <w:p w14:paraId="7E3BE7D5" w14:textId="2BD7E8BC" w:rsidR="004C6600" w:rsidRDefault="004C6600" w:rsidP="004C6600">
      <w:pPr>
        <w:pStyle w:val="Heading2"/>
      </w:pPr>
      <w:r>
        <w:t>Labor Management</w:t>
      </w:r>
    </w:p>
    <w:p w14:paraId="1BD791C2" w14:textId="61B84078" w:rsidR="00E14ED6" w:rsidRPr="00E14ED6" w:rsidRDefault="00E14ED6" w:rsidP="00E14ED6">
      <w:r>
        <w:t>Earned value and labor times are provided by the project manager. These values are rough estimations. The individual team members shall be responsible for completing their tasks in a timely manner. However, the time taken may be more or less than the time estimation. The team members shall report time spent on each task to the project manager so that it can be entered into the Microsoft Project Plan.</w:t>
      </w:r>
    </w:p>
    <w:p w14:paraId="54E9E3E0" w14:textId="15083E67" w:rsidR="004C6600" w:rsidRDefault="004C6600" w:rsidP="004C6600">
      <w:pPr>
        <w:pStyle w:val="Heading2"/>
      </w:pPr>
      <w:r>
        <w:t>Project Cost</w:t>
      </w:r>
    </w:p>
    <w:p w14:paraId="12A14FC8" w14:textId="792C1707" w:rsidR="004C6600" w:rsidRDefault="004C6600" w:rsidP="004C6600">
      <w:pPr>
        <w:pStyle w:val="Heading3"/>
      </w:pPr>
      <w:r>
        <w:t>Performance Cost</w:t>
      </w:r>
    </w:p>
    <w:p w14:paraId="73B6BCD2" w14:textId="7048F84B" w:rsidR="00F532C5" w:rsidRPr="00F532C5" w:rsidRDefault="00F532C5" w:rsidP="00F532C5">
      <w:r>
        <w:t>The performance cost of the project shall be measured using Earned Value Management. The team shall use the following metrics to measure the earned value: Budgeted Cost of Work Scheduled (BCWS), Actual Cost of Work Performed (ACWP), and Budgeted Cost of Work Performed (BCWP). These values will be logged in the team’s Microsoft Project Plan. The values are to be logged, maintained, and interpreted by the project manager.</w:t>
      </w:r>
    </w:p>
    <w:p w14:paraId="518BBF05" w14:textId="38D871FF" w:rsidR="004C6600" w:rsidRDefault="004C6600" w:rsidP="004C6600">
      <w:pPr>
        <w:pStyle w:val="Heading3"/>
      </w:pPr>
      <w:r>
        <w:t>Material Cost</w:t>
      </w:r>
    </w:p>
    <w:p w14:paraId="0EEB7425" w14:textId="687AA478" w:rsidR="00506178" w:rsidRPr="00506178" w:rsidRDefault="0021533A" w:rsidP="00506178">
      <w:r>
        <w:t xml:space="preserve">Preliminary material costs for the project are given in Table 1.3 in this document. The hardware lead shall work closely with the ME team and the project sponsor, Dr. Shiakolas, to evaluate any potential material cost deviations. Such deviations shall be agreed upon by the CSE team before </w:t>
      </w:r>
      <w:r>
        <w:lastRenderedPageBreak/>
        <w:t xml:space="preserve">being conveyed to the ME team and sponsor. If material cost deviations extend the team beyond the $800 budget, then </w:t>
      </w:r>
      <w:r w:rsidR="008C5229">
        <w:t>a proposal shall be made to Mr. O’Dell for approval.</w:t>
      </w:r>
    </w:p>
    <w:p w14:paraId="74809A91" w14:textId="77777777" w:rsidR="004C6600" w:rsidRPr="004C6600" w:rsidRDefault="004C6600" w:rsidP="004C6600"/>
    <w:p w14:paraId="35A21FF6" w14:textId="77777777" w:rsidR="001414E7" w:rsidRDefault="001414E7">
      <w:pPr>
        <w:pStyle w:val="Heading1"/>
      </w:pPr>
      <w:bookmarkStart w:id="9" w:name="_Toc317666952"/>
      <w:r>
        <w:lastRenderedPageBreak/>
        <w:t>Earned Value Management</w:t>
      </w:r>
      <w:bookmarkEnd w:id="9"/>
    </w:p>
    <w:p w14:paraId="77508F9A" w14:textId="2C5D7E84" w:rsidR="00E66BFC" w:rsidRDefault="00E66BFC" w:rsidP="00E66BFC">
      <w:pPr>
        <w:pStyle w:val="Heading2"/>
      </w:pPr>
      <w:r>
        <w:t>Introduction</w:t>
      </w:r>
    </w:p>
    <w:p w14:paraId="6F1EE003" w14:textId="3A7F078D" w:rsidR="00E66BFC" w:rsidRPr="00E66BFC" w:rsidRDefault="00E66BFC" w:rsidP="00E66BFC">
      <w:r>
        <w:t xml:space="preserve">Earned Value Management will be used to monitor the progress and status of the </w:t>
      </w:r>
      <w:r w:rsidR="00CD4AB4">
        <w:t>3-D Printer</w:t>
      </w:r>
      <w:r>
        <w:t xml:space="preserve"> Fabrication System project.  Earn</w:t>
      </w:r>
      <w:r w:rsidR="002941A6">
        <w:t>ed Value Management provides an</w:t>
      </w:r>
      <w:r>
        <w:t xml:space="preserve"> objective measure of the actual progress versus the planned progress at any given time during the course of the project.</w:t>
      </w:r>
      <w:r w:rsidR="003623A5">
        <w:t xml:space="preserve">  This measure is achieved by assigning each planned project task a value (in person-hours), then tracking the actual value spent (actual person-hours spent) for each of those tasks.  This data is used to derive various metrics that can be analyzed to track project progress and status in order </w:t>
      </w:r>
      <w:r w:rsidR="002941A6">
        <w:t xml:space="preserve">to </w:t>
      </w:r>
      <w:r w:rsidR="003623A5">
        <w:t>refine the project plan accordingly.</w:t>
      </w:r>
    </w:p>
    <w:p w14:paraId="68A21070" w14:textId="4F6A5B51" w:rsidR="00E66BFC" w:rsidRDefault="00633F90" w:rsidP="00E66BFC">
      <w:pPr>
        <w:pStyle w:val="Heading2"/>
      </w:pPr>
      <w:r>
        <w:t xml:space="preserve">Core </w:t>
      </w:r>
      <w:r w:rsidR="00E66BFC">
        <w:t>Components</w:t>
      </w:r>
    </w:p>
    <w:p w14:paraId="247C2622" w14:textId="01D7D09A" w:rsidR="00767D94" w:rsidRPr="00767D94" w:rsidRDefault="00633F90" w:rsidP="00767D94">
      <w:r>
        <w:t>Each planned project task has the following values associated with it</w:t>
      </w:r>
      <w:r w:rsidR="00767D94">
        <w:t xml:space="preserve">.  </w:t>
      </w:r>
      <w:r>
        <w:t xml:space="preserve">These components are all </w:t>
      </w:r>
      <w:r w:rsidR="00767D94">
        <w:t>recorded in units of person-hours.</w:t>
      </w:r>
    </w:p>
    <w:p w14:paraId="6B5081CA" w14:textId="238A5151" w:rsidR="00767D94" w:rsidRPr="00D774B1" w:rsidRDefault="00D774B1" w:rsidP="00767D94">
      <w:pPr>
        <w:rPr>
          <w:b/>
        </w:rPr>
      </w:pPr>
      <w:r w:rsidRPr="00D774B1">
        <w:rPr>
          <w:b/>
        </w:rPr>
        <w:t>Budgeted Cost of Work Scheduled (</w:t>
      </w:r>
      <w:r w:rsidR="00767D94" w:rsidRPr="00D774B1">
        <w:rPr>
          <w:b/>
        </w:rPr>
        <w:t>BCWS</w:t>
      </w:r>
      <w:r w:rsidRPr="00D774B1">
        <w:rPr>
          <w:b/>
        </w:rPr>
        <w:t>)</w:t>
      </w:r>
      <w:r w:rsidR="00767D94" w:rsidRPr="00D774B1">
        <w:rPr>
          <w:b/>
        </w:rPr>
        <w:t xml:space="preserve"> – Planned Value</w:t>
      </w:r>
    </w:p>
    <w:p w14:paraId="4B5D04A1" w14:textId="240FE664" w:rsidR="00767D94" w:rsidRDefault="00767D94" w:rsidP="00767D94">
      <w:pPr>
        <w:pStyle w:val="ListParagraph"/>
        <w:numPr>
          <w:ilvl w:val="0"/>
          <w:numId w:val="25"/>
        </w:numPr>
      </w:pPr>
      <w:r>
        <w:t>How much work is planned to be accomplished at a given point in time.</w:t>
      </w:r>
    </w:p>
    <w:p w14:paraId="11065290" w14:textId="0B52A45D" w:rsidR="00767D94" w:rsidRDefault="00633F90" w:rsidP="00D774B1">
      <w:r>
        <w:t>This value is assigned for each task during the planning phase as an estimation of the work needed in order to complete that task.</w:t>
      </w:r>
    </w:p>
    <w:p w14:paraId="79A07A30" w14:textId="706FB506" w:rsidR="00767D94" w:rsidRPr="00D774B1" w:rsidRDefault="00D774B1" w:rsidP="00767D94">
      <w:pPr>
        <w:rPr>
          <w:b/>
        </w:rPr>
      </w:pPr>
      <w:r w:rsidRPr="00D774B1">
        <w:rPr>
          <w:b/>
        </w:rPr>
        <w:t>Actual Cost of Work Performed (</w:t>
      </w:r>
      <w:r w:rsidR="00767D94" w:rsidRPr="00D774B1">
        <w:rPr>
          <w:b/>
        </w:rPr>
        <w:t>ACWP</w:t>
      </w:r>
      <w:r w:rsidRPr="00D774B1">
        <w:rPr>
          <w:b/>
        </w:rPr>
        <w:t>)</w:t>
      </w:r>
      <w:r w:rsidR="00767D94" w:rsidRPr="00D774B1">
        <w:rPr>
          <w:b/>
        </w:rPr>
        <w:t xml:space="preserve"> – Actual Cost</w:t>
      </w:r>
    </w:p>
    <w:p w14:paraId="51E5167F" w14:textId="1C7C752E" w:rsidR="00767D94" w:rsidRDefault="00767D94" w:rsidP="00767D94">
      <w:pPr>
        <w:pStyle w:val="ListParagraph"/>
        <w:numPr>
          <w:ilvl w:val="0"/>
          <w:numId w:val="25"/>
        </w:numPr>
      </w:pPr>
      <w:r>
        <w:t>How much work is actually spent at a given point in time.</w:t>
      </w:r>
    </w:p>
    <w:p w14:paraId="50528F51" w14:textId="7AB5B951" w:rsidR="00767D94" w:rsidRDefault="00767D94" w:rsidP="00D774B1">
      <w:r>
        <w:t>As work is</w:t>
      </w:r>
      <w:r w:rsidR="00633F90">
        <w:t xml:space="preserve"> completed on a given task, the actual cost (ACWP) for that task</w:t>
      </w:r>
      <w:r>
        <w:t xml:space="preserve"> is updated</w:t>
      </w:r>
      <w:r w:rsidR="00633F90">
        <w:t xml:space="preserve"> accordingly</w:t>
      </w:r>
      <w:r>
        <w:t>.</w:t>
      </w:r>
    </w:p>
    <w:p w14:paraId="77A74D75" w14:textId="19D26A66" w:rsidR="00767D94" w:rsidRPr="00D774B1" w:rsidRDefault="00D774B1" w:rsidP="00767D94">
      <w:pPr>
        <w:rPr>
          <w:b/>
        </w:rPr>
      </w:pPr>
      <w:r w:rsidRPr="00D774B1">
        <w:rPr>
          <w:b/>
        </w:rPr>
        <w:t>Budgeted Cost of Work Performed (</w:t>
      </w:r>
      <w:r w:rsidR="00767D94" w:rsidRPr="00D774B1">
        <w:rPr>
          <w:b/>
        </w:rPr>
        <w:t>BCWP</w:t>
      </w:r>
      <w:r w:rsidRPr="00D774B1">
        <w:rPr>
          <w:b/>
        </w:rPr>
        <w:t>)</w:t>
      </w:r>
      <w:r w:rsidR="00767D94" w:rsidRPr="00D774B1">
        <w:rPr>
          <w:b/>
        </w:rPr>
        <w:t xml:space="preserve"> – Earned Value</w:t>
      </w:r>
    </w:p>
    <w:p w14:paraId="612C6B5B" w14:textId="657DAEB5" w:rsidR="00767D94" w:rsidRDefault="00D774B1" w:rsidP="00767D94">
      <w:pPr>
        <w:pStyle w:val="ListParagraph"/>
        <w:numPr>
          <w:ilvl w:val="0"/>
          <w:numId w:val="25"/>
        </w:numPr>
      </w:pPr>
      <w:r>
        <w:t>The value earned for a given task.</w:t>
      </w:r>
    </w:p>
    <w:p w14:paraId="7FB5FBE8" w14:textId="2990D79D" w:rsidR="00D774B1" w:rsidRPr="00767D94" w:rsidRDefault="00D774B1" w:rsidP="00D774B1">
      <w:r>
        <w:t>For this project, this value is recorded for each task as zero until that task is complete.  Once the task is completed, if the actual cost value (ACWP) is greater</w:t>
      </w:r>
      <w:r w:rsidR="00633F90">
        <w:t xml:space="preserve"> than th</w:t>
      </w:r>
      <w:r w:rsidR="002941A6">
        <w:t>e planned value (BCWS) then the BCWP</w:t>
      </w:r>
      <w:r w:rsidR="00633F90">
        <w:t xml:space="preserve"> value is recorded as the planned value (BCWS).  If the actual cost (ACWP) is lower than the plann</w:t>
      </w:r>
      <w:r w:rsidR="002941A6">
        <w:t>ed value then the BCWP</w:t>
      </w:r>
      <w:r w:rsidR="00633F90">
        <w:t xml:space="preserve"> value is recorded as the actual cost (ACWP).</w:t>
      </w:r>
    </w:p>
    <w:p w14:paraId="19CB6206" w14:textId="683B0E14" w:rsidR="00E66BFC" w:rsidRDefault="00772A9C" w:rsidP="00E66BFC">
      <w:pPr>
        <w:pStyle w:val="Heading2"/>
      </w:pPr>
      <w:r>
        <w:t>Performance Tracking</w:t>
      </w:r>
    </w:p>
    <w:p w14:paraId="673054B6" w14:textId="4E76E71A" w:rsidR="00772A9C" w:rsidRPr="00772A9C" w:rsidRDefault="00772A9C" w:rsidP="00772A9C">
      <w:r>
        <w:t>The values collected for the core components above can be used to calculate indices that provide a measure for both cost and schedule performance at any given time during the project.</w:t>
      </w:r>
    </w:p>
    <w:p w14:paraId="693AF6F8" w14:textId="2E9AB267" w:rsidR="00772A9C" w:rsidRDefault="00772A9C" w:rsidP="00772A9C">
      <w:pPr>
        <w:pStyle w:val="Heading3"/>
      </w:pPr>
      <w:r>
        <w:lastRenderedPageBreak/>
        <w:t>Cost Performance Index</w:t>
      </w:r>
    </w:p>
    <w:p w14:paraId="6ADF94D3" w14:textId="4CCDF6EC" w:rsidR="00772A9C" w:rsidRDefault="00772A9C" w:rsidP="00772A9C">
      <w:r>
        <w:t>The cost performance index (CPI) is used to measure the efficiency of the work being performed.</w:t>
      </w:r>
      <w:r w:rsidR="00E40267">
        <w:t xml:space="preserve">  The CPI also gives an idea of how accurate the estimated time cost of the project is.</w:t>
      </w:r>
    </w:p>
    <w:p w14:paraId="537F71E7" w14:textId="4DA352B8" w:rsidR="00E40267" w:rsidRDefault="00772A9C" w:rsidP="00772A9C">
      <w:r>
        <w:t xml:space="preserve">This value can be determined by dividing the </w:t>
      </w:r>
      <w:r w:rsidR="00E40267">
        <w:t>earned</w:t>
      </w:r>
      <w:r>
        <w:t xml:space="preserve"> value (BCWP) by the actual cost (ACWP)</w:t>
      </w:r>
      <w:r w:rsidR="00E40267">
        <w:t>.</w:t>
      </w:r>
    </w:p>
    <w:p w14:paraId="3B6B896D" w14:textId="57C714DD" w:rsidR="00E40267" w:rsidRPr="00E40267" w:rsidRDefault="00E40267" w:rsidP="00772A9C">
      <m:oMathPara>
        <m:oMath>
          <m:r>
            <w:rPr>
              <w:rFonts w:ascii="Cambria Math" w:hAnsi="Cambria Math"/>
            </w:rPr>
            <m:t>CPI=</m:t>
          </m:r>
          <m:f>
            <m:fPr>
              <m:ctrlPr>
                <w:rPr>
                  <w:rFonts w:ascii="Cambria Math" w:hAnsi="Cambria Math"/>
                  <w:i/>
                </w:rPr>
              </m:ctrlPr>
            </m:fPr>
            <m:num>
              <m:r>
                <w:rPr>
                  <w:rFonts w:ascii="Cambria Math" w:hAnsi="Cambria Math"/>
                </w:rPr>
                <m:t>BCWP</m:t>
              </m:r>
            </m:num>
            <m:den>
              <m:r>
                <w:rPr>
                  <w:rFonts w:ascii="Cambria Math" w:hAnsi="Cambria Math"/>
                </w:rPr>
                <m:t>ACWP</m:t>
              </m:r>
            </m:den>
          </m:f>
        </m:oMath>
      </m:oMathPara>
    </w:p>
    <w:p w14:paraId="6FCE829B" w14:textId="129C7304" w:rsidR="00E40267" w:rsidRDefault="00E40267" w:rsidP="00E40267">
      <w:pPr>
        <w:jc w:val="center"/>
        <w:rPr>
          <w:sz w:val="20"/>
        </w:rPr>
      </w:pPr>
      <w:r w:rsidRPr="00E40267">
        <w:rPr>
          <w:sz w:val="20"/>
        </w:rPr>
        <w:t>Equation 4-1: Cost Performance Index</w:t>
      </w:r>
    </w:p>
    <w:p w14:paraId="1CE45800" w14:textId="2E32C69D" w:rsidR="00E40267" w:rsidRDefault="00E40267" w:rsidP="00E40267">
      <w:r>
        <w:t xml:space="preserve">CPI &gt; 1.0 </w:t>
      </w:r>
      <w:r>
        <w:sym w:font="Wingdings" w:char="F0E0"/>
      </w:r>
      <w:r w:rsidR="00A22D26">
        <w:t xml:space="preserve"> Exceptional performance</w:t>
      </w:r>
    </w:p>
    <w:p w14:paraId="4F42091A" w14:textId="6CFA4428" w:rsidR="00E40267" w:rsidRPr="00E40267" w:rsidRDefault="00E40267" w:rsidP="00E40267">
      <w:r>
        <w:t>CPI &lt; 1.0</w:t>
      </w:r>
      <w:r w:rsidR="00A22D26">
        <w:t xml:space="preserve"> </w:t>
      </w:r>
      <w:r w:rsidR="00A22D26">
        <w:sym w:font="Wingdings" w:char="F0E0"/>
      </w:r>
      <w:r w:rsidR="00A22D26">
        <w:t xml:space="preserve"> Poor performance</w:t>
      </w:r>
    </w:p>
    <w:p w14:paraId="1DD5D009" w14:textId="7FBAD7AE" w:rsidR="00772A9C" w:rsidRDefault="00772A9C" w:rsidP="00772A9C">
      <w:pPr>
        <w:pStyle w:val="Heading3"/>
      </w:pPr>
      <w:r>
        <w:t>Schedule Performance Index</w:t>
      </w:r>
    </w:p>
    <w:p w14:paraId="7E087DC6" w14:textId="2BA3CB39" w:rsidR="00E40267" w:rsidRDefault="00E40267" w:rsidP="00E40267">
      <w:r>
        <w:t>The schedule performance index (SPI) is used to measure if project deadlines are being met.</w:t>
      </w:r>
    </w:p>
    <w:p w14:paraId="0C837ECA" w14:textId="468F4537" w:rsidR="00E40267" w:rsidRDefault="00E40267" w:rsidP="00E40267">
      <w:r>
        <w:t>This value can be determined by dividing the earned value (BCWP) by the planned value (BCWS).</w:t>
      </w:r>
    </w:p>
    <w:p w14:paraId="438E563D" w14:textId="1A09B082" w:rsidR="00E40267" w:rsidRPr="00E40267" w:rsidRDefault="00E40267" w:rsidP="00E40267">
      <m:oMathPara>
        <m:oMath>
          <m:r>
            <w:rPr>
              <w:rFonts w:ascii="Cambria Math" w:hAnsi="Cambria Math"/>
            </w:rPr>
            <m:t>SPI=</m:t>
          </m:r>
          <m:f>
            <m:fPr>
              <m:ctrlPr>
                <w:rPr>
                  <w:rFonts w:ascii="Cambria Math" w:hAnsi="Cambria Math"/>
                  <w:i/>
                </w:rPr>
              </m:ctrlPr>
            </m:fPr>
            <m:num>
              <m:r>
                <w:rPr>
                  <w:rFonts w:ascii="Cambria Math" w:hAnsi="Cambria Math"/>
                </w:rPr>
                <m:t>BCWP</m:t>
              </m:r>
            </m:num>
            <m:den>
              <m:r>
                <w:rPr>
                  <w:rFonts w:ascii="Cambria Math" w:hAnsi="Cambria Math"/>
                </w:rPr>
                <m:t>BCWS</m:t>
              </m:r>
            </m:den>
          </m:f>
        </m:oMath>
      </m:oMathPara>
    </w:p>
    <w:p w14:paraId="28C12854" w14:textId="1534D7C4" w:rsidR="00E40267" w:rsidRDefault="00E40267" w:rsidP="00E40267">
      <w:pPr>
        <w:jc w:val="center"/>
        <w:rPr>
          <w:sz w:val="20"/>
        </w:rPr>
      </w:pPr>
      <w:r w:rsidRPr="00E40267">
        <w:rPr>
          <w:sz w:val="20"/>
        </w:rPr>
        <w:t>Equation 4-2: Schedule Performance Index</w:t>
      </w:r>
    </w:p>
    <w:p w14:paraId="21706AF7" w14:textId="1513C284" w:rsidR="00A22D26" w:rsidRDefault="00A22D26" w:rsidP="00A22D26">
      <w:r>
        <w:t xml:space="preserve">SPI &gt; 1.0 </w:t>
      </w:r>
      <w:r>
        <w:sym w:font="Wingdings" w:char="F0E0"/>
      </w:r>
      <w:r>
        <w:t xml:space="preserve"> Exceptional performance</w:t>
      </w:r>
    </w:p>
    <w:p w14:paraId="2746307E" w14:textId="398DB80F" w:rsidR="00E40267" w:rsidRPr="00E40267" w:rsidRDefault="00A22D26" w:rsidP="00E40267">
      <w:r>
        <w:t xml:space="preserve">SPI &lt; 1.0 </w:t>
      </w:r>
      <w:r>
        <w:sym w:font="Wingdings" w:char="F0E0"/>
      </w:r>
      <w:r>
        <w:t xml:space="preserve"> Poor performance</w:t>
      </w:r>
    </w:p>
    <w:p w14:paraId="7E7110AD" w14:textId="6EA5F117" w:rsidR="00E66BFC" w:rsidRDefault="00E66BFC" w:rsidP="00E66BFC">
      <w:pPr>
        <w:pStyle w:val="Heading2"/>
      </w:pPr>
      <w:r>
        <w:t>Reporting Earned Value</w:t>
      </w:r>
    </w:p>
    <w:p w14:paraId="0BCC65D0" w14:textId="08F64AB1" w:rsidR="00A22D26" w:rsidRPr="00A22D26" w:rsidRDefault="00A22D26" w:rsidP="00A22D26">
      <w:r>
        <w:t xml:space="preserve">In order for earned value management to be a valuable tool, earned values must be current and accurate.  To ensure that these values are current, each team member </w:t>
      </w:r>
      <w:r w:rsidR="003E6131">
        <w:t>will record their progress on project related tasks using the Individual Status Report form provided by Mr. O’Dell.  Every week, each member will provide a copy of their current individual status report to the team lead, who will then input the BCWS and ACWP into the team’s Microsoft Project Plan.  BCWP,</w:t>
      </w:r>
      <w:r>
        <w:t xml:space="preserve"> CPI, and SPI</w:t>
      </w:r>
      <w:r w:rsidR="003E6131">
        <w:t xml:space="preserve"> will then be calculated using the Microsoft Project Plan</w:t>
      </w:r>
      <w:r>
        <w:t xml:space="preserve">.  In addition to maintaining internal records of earned value, each team member </w:t>
      </w:r>
      <w:r w:rsidR="003E6131">
        <w:t>will submit</w:t>
      </w:r>
      <w:r>
        <w:t xml:space="preserve"> </w:t>
      </w:r>
      <w:r w:rsidR="003E6131">
        <w:t>their</w:t>
      </w:r>
      <w:r>
        <w:t xml:space="preserve"> individual status report</w:t>
      </w:r>
      <w:r w:rsidR="003E6131">
        <w:t>s</w:t>
      </w:r>
      <w:r>
        <w:t xml:space="preserve"> </w:t>
      </w:r>
      <w:r w:rsidR="003E6131">
        <w:t>to Mr. O’Dell as requested by him</w:t>
      </w:r>
      <w:r w:rsidR="00D45B96">
        <w:t>.</w:t>
      </w:r>
    </w:p>
    <w:p w14:paraId="4BDD5087" w14:textId="77777777" w:rsidR="001414E7" w:rsidRDefault="001414E7">
      <w:pPr>
        <w:pStyle w:val="Heading1"/>
      </w:pPr>
      <w:bookmarkStart w:id="10" w:name="_Toc317666953"/>
      <w:r>
        <w:lastRenderedPageBreak/>
        <w:t>Scope Management Plan</w:t>
      </w:r>
      <w:bookmarkEnd w:id="10"/>
    </w:p>
    <w:p w14:paraId="3577F1EA" w14:textId="617CE189" w:rsidR="00F54D4C" w:rsidRPr="00F54D4C" w:rsidRDefault="00F54D4C" w:rsidP="00F54D4C">
      <w:r>
        <w:t>This section describes the scope managem</w:t>
      </w:r>
      <w:r w:rsidR="009032DA">
        <w:t>ent framework for this project.  Any communication that pertains to the project’s scope will adhere to the procedures described in this section.</w:t>
      </w:r>
    </w:p>
    <w:p w14:paraId="02F9741D" w14:textId="01ABE355" w:rsidR="00812042" w:rsidRDefault="00812042" w:rsidP="00812042">
      <w:pPr>
        <w:pStyle w:val="Heading2"/>
      </w:pPr>
      <w:r>
        <w:t>Scope Management Approach</w:t>
      </w:r>
    </w:p>
    <w:p w14:paraId="48E5BB6E" w14:textId="2B29E056" w:rsidR="00E42C07" w:rsidRPr="00E42C07" w:rsidRDefault="00E42C07" w:rsidP="00E42C07">
      <w:r>
        <w:t>Scope management will be the r</w:t>
      </w:r>
      <w:r w:rsidR="00F54D4C">
        <w:t xml:space="preserve">esponsibility of the team lead.  </w:t>
      </w:r>
      <w:r w:rsidR="007E6B5C">
        <w:t>Team members may propose scope changes by presenting the change to the team</w:t>
      </w:r>
      <w:r w:rsidR="00F54D4C">
        <w:t xml:space="preserve"> lead</w:t>
      </w:r>
      <w:r w:rsidR="007E6B5C">
        <w:t>.</w:t>
      </w:r>
      <w:r w:rsidR="00F54D4C">
        <w:t xml:space="preserve">  If the team lead determines the proposed change has merit, he will present it to the team.</w:t>
      </w:r>
      <w:r w:rsidR="007E6B5C">
        <w:t xml:space="preserve">  If the </w:t>
      </w:r>
      <w:r w:rsidR="007F4978">
        <w:t xml:space="preserve">entire </w:t>
      </w:r>
      <w:r w:rsidR="007E6B5C">
        <w:t>team approves of the scope change, the team lead</w:t>
      </w:r>
      <w:r w:rsidR="007F4978">
        <w:t xml:space="preserve"> </w:t>
      </w:r>
      <w:r w:rsidR="007E6B5C">
        <w:t>will pr</w:t>
      </w:r>
      <w:r w:rsidR="007F4978">
        <w:t>opose the change to the sponsor</w:t>
      </w:r>
      <w:r w:rsidR="007E6B5C">
        <w:t xml:space="preserve">.  </w:t>
      </w:r>
      <w:r w:rsidR="007F4978">
        <w:t>Only when the sponsor approves the proposed change will the change be accepted.  The sponsor may also propose scope change.  This scope change proposal must be made to the team lead, who will then present the proposed change to the team.  All team members must approve the change in order for it to be accepted</w:t>
      </w:r>
      <w:r w:rsidR="007E6B5C">
        <w:t xml:space="preserve">.  Upon </w:t>
      </w:r>
      <w:r w:rsidR="007F4978">
        <w:t>acceptance</w:t>
      </w:r>
      <w:r w:rsidR="007E6B5C">
        <w:t xml:space="preserve"> of scope changes, all documents involving scope must be updated appropriately.  </w:t>
      </w:r>
    </w:p>
    <w:p w14:paraId="3A3CE6E8" w14:textId="54B2FDFB" w:rsidR="00812042" w:rsidRDefault="00812042" w:rsidP="00812042">
      <w:pPr>
        <w:pStyle w:val="Heading2"/>
      </w:pPr>
      <w:r>
        <w:t>Scope Definition</w:t>
      </w:r>
    </w:p>
    <w:p w14:paraId="68C51516" w14:textId="3A7393FC" w:rsidR="007F4978" w:rsidRPr="007F4978" w:rsidRDefault="007F4978" w:rsidP="007F4978">
      <w:r>
        <w:t xml:space="preserve">The scope of this project was defined through </w:t>
      </w:r>
      <w:r w:rsidR="00A33919">
        <w:t xml:space="preserve">documents derived from </w:t>
      </w:r>
      <w:r>
        <w:t xml:space="preserve">the collection and analysis of </w:t>
      </w:r>
      <w:r w:rsidR="00A33919">
        <w:t xml:space="preserve">system </w:t>
      </w:r>
      <w:r>
        <w:t>requirements.  Initially, the team held meetings with the sponsor to understand his vision and expectations for the</w:t>
      </w:r>
      <w:r w:rsidR="00A33919">
        <w:t xml:space="preserve"> </w:t>
      </w:r>
      <w:r w:rsidR="00CD4AB4">
        <w:t>3-D Printer</w:t>
      </w:r>
      <w:r w:rsidR="00A33919">
        <w:t xml:space="preserve"> Fabrication System.  Once the sponsor’s expectations were understood, customer requirements were created and presented to the sponsor.  Once the customer requirements were approved, additional requirements were created based on research into current technology in the 3D printing domain.  Based on the requirements collected, a System Requirements Specification and Work Breakdown Structure were formed.  Together, these two documents define the scope of the </w:t>
      </w:r>
      <w:r w:rsidR="00CD4AB4">
        <w:t>3-D Printer</w:t>
      </w:r>
      <w:r w:rsidR="00A33919">
        <w:t xml:space="preserve"> Fabrication System.</w:t>
      </w:r>
    </w:p>
    <w:p w14:paraId="71C66F75" w14:textId="57F65DB1" w:rsidR="00812042" w:rsidRDefault="00812042" w:rsidP="00812042">
      <w:pPr>
        <w:pStyle w:val="Heading2"/>
      </w:pPr>
      <w:r>
        <w:t xml:space="preserve">Scope </w:t>
      </w:r>
      <w:r w:rsidR="00A33919">
        <w:t>Statement</w:t>
      </w:r>
    </w:p>
    <w:p w14:paraId="7883162B" w14:textId="619423DB" w:rsidR="00A33919" w:rsidRDefault="00A33919" w:rsidP="00A33919">
      <w:r>
        <w:t xml:space="preserve">This project includes the design, implementation, and testing of a software system that analyzes digital descriptions of multi-material 3D objects and sends machine instructions to a </w:t>
      </w:r>
      <w:r w:rsidR="00CD4AB4">
        <w:t>3-D Printer</w:t>
      </w:r>
      <w:r w:rsidR="00A470FF">
        <w:t xml:space="preserve"> capable of extruding multiple materials in a single print.  The deliverables of this project include the Systems Requirements Specification, Project Charter, Architectural Design Specification, Detailed Design Document, and the prototype of the system.  This project will be accepted when all acceptance criteria items defined in the System Requirements Specification have been verified by the sponsor.  This project does not include the design or development of the physical 3D printing machine, nor does it include ongoing maintenance of the product.  Additionally, work on this project will not exceed past the month of May 2014.</w:t>
      </w:r>
    </w:p>
    <w:p w14:paraId="0EE53996" w14:textId="24BBAA00" w:rsidR="009032DA" w:rsidRDefault="009032DA" w:rsidP="009032DA">
      <w:pPr>
        <w:pStyle w:val="Heading2"/>
      </w:pPr>
      <w:r>
        <w:lastRenderedPageBreak/>
        <w:t>Scope Verification</w:t>
      </w:r>
    </w:p>
    <w:p w14:paraId="1C0D98CA" w14:textId="30C24F69" w:rsidR="005B5DC0" w:rsidRDefault="009032DA" w:rsidP="005B5DC0">
      <w:r>
        <w:t xml:space="preserve">Throughout this project, the team lead will verify all project deliverables against the original scope as defined in the System Requirements Specification and the Work Breakdown Schedule.  Any concerns that arise during the verification will be discussed with the project’s sponsor and team members.  If </w:t>
      </w:r>
      <w:r w:rsidR="005B5DC0">
        <w:t>a deliverable is not found to be within the defined scope, modifications will be made and then the deliverable will be subject to the verification process once again.  Only when</w:t>
      </w:r>
      <w:r w:rsidR="001D35C7">
        <w:t xml:space="preserve"> the</w:t>
      </w:r>
      <w:r w:rsidR="005B5DC0">
        <w:t xml:space="preserve"> del</w:t>
      </w:r>
      <w:r w:rsidR="001D35C7">
        <w:t>iverables successfully go</w:t>
      </w:r>
      <w:r w:rsidR="005B5DC0">
        <w:t xml:space="preserve"> through this verification process will they be considered acceptable.</w:t>
      </w:r>
    </w:p>
    <w:p w14:paraId="51F43FCD" w14:textId="1EB6062B" w:rsidR="005B5DC0" w:rsidRDefault="005B5DC0" w:rsidP="005B5DC0">
      <w:pPr>
        <w:pStyle w:val="Heading2"/>
      </w:pPr>
      <w:r>
        <w:t>Scope Control</w:t>
      </w:r>
    </w:p>
    <w:p w14:paraId="22407ADC" w14:textId="5F3A78C6" w:rsidR="005B5DC0" w:rsidRPr="005B5DC0" w:rsidRDefault="005B5DC0" w:rsidP="005B5DC0">
      <w:r>
        <w:t>The project team will work together to ensure the control of scope of the project.  Team meetings are held twice a week, in which each team member will report on their activities and their progress toward assigned deliverables.  During these status reports, team members will hold each other accountable for staying within the defined scope of their respective tasks and deliverables.  The Work Breakdown Structure will serve as a definition for the scope of the work that is to be performed.</w:t>
      </w:r>
    </w:p>
    <w:p w14:paraId="2AE2DB2B" w14:textId="77777777" w:rsidR="00A470FF" w:rsidRPr="00A33919" w:rsidRDefault="00A470FF" w:rsidP="00A33919"/>
    <w:p w14:paraId="64AEBD35" w14:textId="77777777" w:rsidR="00812042" w:rsidRPr="00812042" w:rsidRDefault="00812042" w:rsidP="00812042"/>
    <w:p w14:paraId="05ED2D89" w14:textId="77777777" w:rsidR="001414E7" w:rsidRDefault="001414E7">
      <w:pPr>
        <w:pStyle w:val="Heading1"/>
      </w:pPr>
      <w:bookmarkStart w:id="11" w:name="_Toc317666954"/>
      <w:r>
        <w:lastRenderedPageBreak/>
        <w:t>Work Breakdown Structure</w:t>
      </w:r>
      <w:bookmarkEnd w:id="11"/>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776"/>
        <w:gridCol w:w="4726"/>
        <w:gridCol w:w="1350"/>
        <w:gridCol w:w="1620"/>
        <w:gridCol w:w="900"/>
      </w:tblGrid>
      <w:tr w:rsidR="004E0C59" w:rsidRPr="004E0C59" w14:paraId="04C90EF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3889D792" w14:textId="77777777" w:rsidR="004E0C59" w:rsidRPr="004E0C59" w:rsidRDefault="004E0C59" w:rsidP="004E0C59">
            <w:pPr>
              <w:spacing w:before="0"/>
              <w:rPr>
                <w:rFonts w:ascii="Segoe UI" w:hAnsi="Segoe UI" w:cs="Segoe UI"/>
                <w:sz w:val="18"/>
                <w:szCs w:val="18"/>
              </w:rPr>
            </w:pPr>
            <w:bookmarkStart w:id="12" w:name="_Toc317666955"/>
            <w:r w:rsidRPr="004E0C59">
              <w:rPr>
                <w:rFonts w:ascii="Segoe UI" w:hAnsi="Segoe UI" w:cs="Segoe UI"/>
                <w:color w:val="363636"/>
                <w:sz w:val="18"/>
                <w:szCs w:val="18"/>
                <w:shd w:val="clear" w:color="auto" w:fill="DFE3E8"/>
              </w:rPr>
              <w:t>Task Number</w:t>
            </w:r>
          </w:p>
        </w:tc>
        <w:tc>
          <w:tcPr>
            <w:tcW w:w="472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1FDB0D"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Task Name</w:t>
            </w:r>
          </w:p>
        </w:tc>
        <w:tc>
          <w:tcPr>
            <w:tcW w:w="13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4E8CEFC" w14:textId="612DF91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Pl</w:t>
            </w:r>
            <w:r w:rsidRPr="004E0C59">
              <w:rPr>
                <w:rFonts w:ascii="Segoe UI" w:hAnsi="Segoe UI" w:cs="Segoe UI"/>
                <w:color w:val="363636"/>
                <w:sz w:val="18"/>
                <w:szCs w:val="18"/>
                <w:shd w:val="clear" w:color="auto" w:fill="DFE3E8"/>
              </w:rPr>
              <w:t>aned Start</w:t>
            </w:r>
          </w:p>
        </w:tc>
        <w:tc>
          <w:tcPr>
            <w:tcW w:w="16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5E643AD9" w14:textId="77777777" w:rsidR="004E0C59" w:rsidRPr="004E0C59" w:rsidRDefault="004E0C59" w:rsidP="004E0C59">
            <w:pPr>
              <w:spacing w:before="0"/>
              <w:rPr>
                <w:rFonts w:ascii="Segoe UI" w:hAnsi="Segoe UI" w:cs="Segoe UI"/>
                <w:sz w:val="18"/>
                <w:szCs w:val="18"/>
              </w:rPr>
            </w:pPr>
            <w:r w:rsidRPr="004E0C59">
              <w:rPr>
                <w:rFonts w:ascii="Segoe UI" w:hAnsi="Segoe UI" w:cs="Segoe UI"/>
                <w:color w:val="363636"/>
                <w:sz w:val="18"/>
                <w:szCs w:val="18"/>
                <w:shd w:val="clear" w:color="auto" w:fill="DFE3E8"/>
              </w:rPr>
              <w:t>Planned Finish</w:t>
            </w:r>
          </w:p>
        </w:tc>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B46C38F" w14:textId="1BA0E335" w:rsidR="004E0C59" w:rsidRPr="004E0C59" w:rsidRDefault="004E0C59" w:rsidP="004E0C59">
            <w:pPr>
              <w:spacing w:before="0"/>
              <w:rPr>
                <w:rFonts w:ascii="Segoe UI" w:hAnsi="Segoe UI" w:cs="Segoe UI"/>
                <w:sz w:val="18"/>
                <w:szCs w:val="18"/>
              </w:rPr>
            </w:pPr>
            <w:r>
              <w:rPr>
                <w:rFonts w:ascii="Segoe UI" w:hAnsi="Segoe UI" w:cs="Segoe UI"/>
                <w:color w:val="363636"/>
                <w:sz w:val="18"/>
                <w:szCs w:val="18"/>
                <w:shd w:val="clear" w:color="auto" w:fill="DFE3E8"/>
              </w:rPr>
              <w:t>BCWS</w:t>
            </w:r>
          </w:p>
        </w:tc>
      </w:tr>
      <w:tr w:rsidR="004E0C59" w:rsidRPr="004E0C59" w14:paraId="19F84D6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50785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25948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CA8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04833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9EC4F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320BF88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BDDE9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119B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20BD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B8D34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D20B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227</w:t>
            </w:r>
          </w:p>
        </w:tc>
      </w:tr>
      <w:tr w:rsidR="004E0C59" w:rsidRPr="004E0C59" w14:paraId="7A9C0EF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903F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290C4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System Requirements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BDDE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B866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84DC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88</w:t>
            </w:r>
          </w:p>
        </w:tc>
      </w:tr>
      <w:tr w:rsidR="004E0C59" w:rsidRPr="004E0C59" w14:paraId="1C43CE6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F75E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E561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3E0D0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9/11/13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4FF7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154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57</w:t>
            </w:r>
          </w:p>
        </w:tc>
      </w:tr>
      <w:tr w:rsidR="004E0C59" w:rsidRPr="004E0C59" w14:paraId="1E2CDED5"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5147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52CD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01097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BC9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08F1B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r>
      <w:tr w:rsidR="004E0C59" w:rsidRPr="004E0C59" w14:paraId="32DB29C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6D48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1510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Charter</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604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1E98E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B640A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74</w:t>
            </w:r>
          </w:p>
        </w:tc>
      </w:tr>
      <w:tr w:rsidR="004E0C59" w:rsidRPr="004E0C59" w14:paraId="7F89864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DF5CD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A57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FCEDC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C02D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A86F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44</w:t>
            </w:r>
          </w:p>
        </w:tc>
      </w:tr>
      <w:tr w:rsidR="004E0C59" w:rsidRPr="004E0C59" w14:paraId="2A57B941"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F140F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56F2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16E03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10/17/13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E40F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E6910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836541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6AAD2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0C5D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Specification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1AB5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45AD5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4787E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65</w:t>
            </w:r>
          </w:p>
        </w:tc>
      </w:tr>
      <w:tr w:rsidR="004E0C59" w:rsidRPr="004E0C59" w14:paraId="33A930BB"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4574D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F23B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DEB33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11/1/13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C3107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58B1C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58067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F3F0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E32D7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87E7F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E27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9933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30</w:t>
            </w:r>
          </w:p>
        </w:tc>
      </w:tr>
      <w:tr w:rsidR="004E0C59" w:rsidRPr="004E0C59" w14:paraId="3377730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06527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96E3B1"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BB797D"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3D2A89"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C6DF75" w14:textId="77777777" w:rsidR="004E0C59" w:rsidRPr="004E0C59" w:rsidRDefault="004E0C59" w:rsidP="004E0C59">
            <w:pPr>
              <w:spacing w:before="0"/>
              <w:rPr>
                <w:rFonts w:ascii="Calibri" w:hAnsi="Calibri"/>
                <w:sz w:val="22"/>
                <w:szCs w:val="22"/>
              </w:rPr>
            </w:pPr>
          </w:p>
        </w:tc>
      </w:tr>
      <w:tr w:rsidR="004E0C59" w:rsidRPr="004E0C59" w14:paraId="5C47324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85BAF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2C8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Senior Design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3B3B5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36598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EF381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261</w:t>
            </w:r>
          </w:p>
        </w:tc>
      </w:tr>
      <w:tr w:rsidR="004E0C59" w:rsidRPr="004E0C59" w14:paraId="31B37FE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1A86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86A85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Documents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26D8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9586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5/23/14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2F1E8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111</w:t>
            </w:r>
          </w:p>
        </w:tc>
      </w:tr>
      <w:tr w:rsidR="004E0C59" w:rsidRPr="004E0C59" w14:paraId="7466D96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DBC3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6A963F" w14:textId="68A2C5AA"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Detailed Design </w:t>
            </w:r>
            <w:r w:rsidR="00F80522" w:rsidRPr="004E0C59">
              <w:rPr>
                <w:rFonts w:ascii="Calibri" w:hAnsi="Calibri"/>
                <w:bCs/>
                <w:color w:val="000000"/>
                <w:sz w:val="22"/>
                <w:szCs w:val="22"/>
              </w:rPr>
              <w:t>Documentation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2172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BA7A7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DC4E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71</w:t>
            </w:r>
          </w:p>
        </w:tc>
      </w:tr>
      <w:tr w:rsidR="004E0C59" w:rsidRPr="004E0C59" w14:paraId="7406292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B04E2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B38F2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59216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1/15/14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F752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D56EB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36</w:t>
            </w:r>
          </w:p>
        </w:tc>
      </w:tr>
      <w:tr w:rsidR="004E0C59" w:rsidRPr="004E0C59" w14:paraId="692F911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62E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2.1.1.2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90AA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1568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2/12/14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75261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3CCA7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35</w:t>
            </w:r>
          </w:p>
        </w:tc>
      </w:tr>
      <w:tr w:rsidR="004E0C59" w:rsidRPr="004E0C59" w14:paraId="17AB6A9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DE0E1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2.1.2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CFC0C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Test Plan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A9678"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906938"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71E89"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40</w:t>
            </w:r>
          </w:p>
        </w:tc>
      </w:tr>
      <w:tr w:rsidR="004E0C59" w:rsidRPr="004E0C59" w14:paraId="3C641510"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2560F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051D4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Prototype Implementation</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17F4A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936D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305CC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150</w:t>
            </w:r>
          </w:p>
        </w:tc>
      </w:tr>
      <w:tr w:rsidR="004E0C59" w:rsidRPr="004E0C59" w14:paraId="6DED6A4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88D2CA"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0B7044"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1.0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9B44C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2/18/14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CCBF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99E4D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FA68F2"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12A23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53CC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Version 2.0</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781AD1"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Tue 3/18/14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779E76"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CDB6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2E402C4"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98D3EC"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2.2.3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06CD90"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 xml:space="preserve">      Final Product</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04E72"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Fri 4/18/14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8A355"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Thu 5/15/14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C976EB" w14:textId="77777777" w:rsidR="004E0C59" w:rsidRPr="004E0C59" w:rsidRDefault="004E0C59" w:rsidP="004E0C59">
            <w:pPr>
              <w:spacing w:before="0"/>
              <w:rPr>
                <w:rFonts w:ascii="Calibri" w:hAnsi="Calibri"/>
                <w:sz w:val="22"/>
                <w:szCs w:val="22"/>
              </w:rPr>
            </w:pPr>
            <w:r w:rsidRPr="004E0C59">
              <w:rPr>
                <w:rFonts w:ascii="Calibri" w:hAnsi="Calibri"/>
                <w:color w:val="000000"/>
                <w:sz w:val="22"/>
                <w:szCs w:val="22"/>
              </w:rPr>
              <w:t>50</w:t>
            </w:r>
          </w:p>
        </w:tc>
      </w:tr>
      <w:tr w:rsidR="004E0C59" w:rsidRPr="004E0C59" w14:paraId="419A6897"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4AFA89"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7A31BD"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24894"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6FC3C3"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5BAA1F" w14:textId="77777777" w:rsidR="004E0C59" w:rsidRPr="004E0C59" w:rsidRDefault="004E0C59" w:rsidP="004E0C59">
            <w:pPr>
              <w:spacing w:before="0"/>
              <w:rPr>
                <w:rFonts w:ascii="Calibri" w:hAnsi="Calibri"/>
                <w:sz w:val="22"/>
                <w:szCs w:val="22"/>
              </w:rPr>
            </w:pPr>
          </w:p>
        </w:tc>
      </w:tr>
      <w:tr w:rsidR="004E0C59" w:rsidRPr="004E0C59" w14:paraId="20D7E6B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AB2FF6"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5BD8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Presentations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290DC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F3850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F7CE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28</w:t>
            </w:r>
          </w:p>
        </w:tc>
      </w:tr>
      <w:tr w:rsidR="004E0C59" w:rsidRPr="004E0C59" w14:paraId="183FC49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BB05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7A3C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SRS Gate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EA70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2A29B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11/8/13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9CFA6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3E2E0CA"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65E05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5D7E9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Charter and Plan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6F51A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10/16/13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E95E0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CF654"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1CE9D6A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66AEA"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3.3</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D082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Architecture Design Review</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FE1E3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Mon 12/2/13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95AF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12/11/13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C29C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2F431D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DD5B8D"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3.4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0E0C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Status Report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A294C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9/13/13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33E8A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12/6/13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46E81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7</w:t>
            </w:r>
          </w:p>
        </w:tc>
      </w:tr>
      <w:tr w:rsidR="004E0C59" w:rsidRPr="004E0C59" w14:paraId="03292E9D"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3E6A7"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46D9C"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6B31B5"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E987B"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EB40FE" w14:textId="77777777" w:rsidR="004E0C59" w:rsidRPr="004E0C59" w:rsidRDefault="004E0C59" w:rsidP="004E0C59">
            <w:pPr>
              <w:spacing w:before="0"/>
              <w:rPr>
                <w:rFonts w:ascii="Calibri" w:hAnsi="Calibri"/>
                <w:sz w:val="22"/>
                <w:szCs w:val="22"/>
              </w:rPr>
            </w:pPr>
          </w:p>
        </w:tc>
      </w:tr>
      <w:tr w:rsidR="004E0C59" w:rsidRPr="004E0C59" w14:paraId="2B8C537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DE47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61D8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Team Meetings</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3E8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5E627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9E78C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726C32EE"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BE383"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03F12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Team Meeting SD1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3F944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9/10/13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5BB6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Tue 12/3/13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0B669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r>
      <w:tr w:rsidR="004E0C59" w:rsidRPr="004E0C59" w14:paraId="2CE81FBF"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AC082" w14:textId="77777777" w:rsidR="004E0C59" w:rsidRPr="004E0C59" w:rsidRDefault="004E0C59" w:rsidP="004E0C59">
            <w:pPr>
              <w:spacing w:before="0"/>
              <w:rPr>
                <w:rFonts w:ascii="Calibri" w:hAnsi="Calibri"/>
                <w:sz w:val="22"/>
                <w:szCs w:val="22"/>
              </w:rPr>
            </w:pP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E81238" w14:textId="77777777" w:rsidR="004E0C59" w:rsidRPr="004E0C59" w:rsidRDefault="004E0C59" w:rsidP="004E0C59">
            <w:pPr>
              <w:spacing w:before="0"/>
              <w:rPr>
                <w:rFonts w:ascii="Calibri" w:hAnsi="Calibri"/>
                <w:sz w:val="22"/>
                <w:szCs w:val="22"/>
              </w:rPr>
            </w:pP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DA053A" w14:textId="77777777" w:rsidR="004E0C59" w:rsidRPr="004E0C59" w:rsidRDefault="004E0C59" w:rsidP="004E0C59">
            <w:pPr>
              <w:spacing w:before="0"/>
              <w:rPr>
                <w:rFonts w:ascii="Calibri" w:hAnsi="Calibri"/>
                <w:sz w:val="22"/>
                <w:szCs w:val="22"/>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0034C" w14:textId="77777777" w:rsidR="004E0C59" w:rsidRPr="004E0C59" w:rsidRDefault="004E0C59" w:rsidP="004E0C59">
            <w:pPr>
              <w:spacing w:before="0"/>
              <w:rPr>
                <w:rFonts w:ascii="Calibri" w:hAnsi="Calibri"/>
                <w:sz w:val="22"/>
                <w:szCs w:val="22"/>
              </w:rPr>
            </w:pP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A67BCD" w14:textId="77777777" w:rsidR="004E0C59" w:rsidRPr="004E0C59" w:rsidRDefault="004E0C59" w:rsidP="004E0C59">
            <w:pPr>
              <w:spacing w:before="0"/>
              <w:rPr>
                <w:rFonts w:ascii="Calibri" w:hAnsi="Calibri"/>
                <w:sz w:val="22"/>
                <w:szCs w:val="22"/>
              </w:rPr>
            </w:pPr>
          </w:p>
        </w:tc>
      </w:tr>
      <w:tr w:rsidR="004E0C59" w:rsidRPr="004E0C59" w14:paraId="2901589C"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16A5A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E95AB"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MS Project </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21610"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FE52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77839F"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40</w:t>
            </w:r>
          </w:p>
        </w:tc>
      </w:tr>
      <w:tr w:rsidR="004E0C59" w:rsidRPr="004E0C59" w14:paraId="048ADA8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B1171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5.1</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F8C9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1</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3D5797"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Sun 9/29/13</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8FAE82"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Wed 12/4/13</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D766AE"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r w:rsidR="004E0C59" w:rsidRPr="004E0C59" w14:paraId="5402F869" w14:textId="77777777" w:rsidTr="004E0C59">
        <w:tc>
          <w:tcPr>
            <w:tcW w:w="7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EE6B85"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5.2</w:t>
            </w:r>
          </w:p>
        </w:tc>
        <w:tc>
          <w:tcPr>
            <w:tcW w:w="472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9FBE89"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 xml:space="preserve">   SD 2</w:t>
            </w:r>
          </w:p>
        </w:tc>
        <w:tc>
          <w:tcPr>
            <w:tcW w:w="13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DC7EB8"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309BC"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Fri 1/10/14</w:t>
            </w:r>
          </w:p>
        </w:tc>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9D311" w14:textId="77777777" w:rsidR="004E0C59" w:rsidRPr="004E0C59" w:rsidRDefault="004E0C59" w:rsidP="004E0C59">
            <w:pPr>
              <w:spacing w:before="0"/>
              <w:rPr>
                <w:rFonts w:ascii="Calibri" w:hAnsi="Calibri"/>
                <w:sz w:val="22"/>
                <w:szCs w:val="22"/>
              </w:rPr>
            </w:pPr>
            <w:r w:rsidRPr="004E0C59">
              <w:rPr>
                <w:rFonts w:ascii="Calibri" w:hAnsi="Calibri"/>
                <w:bCs/>
                <w:color w:val="000000"/>
                <w:sz w:val="22"/>
                <w:szCs w:val="22"/>
              </w:rPr>
              <w:t>20</w:t>
            </w:r>
          </w:p>
        </w:tc>
      </w:tr>
    </w:tbl>
    <w:p w14:paraId="368D66E4" w14:textId="77777777" w:rsidR="001414E7" w:rsidRDefault="001414E7">
      <w:pPr>
        <w:pStyle w:val="Heading1"/>
      </w:pPr>
      <w:r>
        <w:lastRenderedPageBreak/>
        <w:t>Quality Management Plan</w:t>
      </w:r>
      <w:bookmarkEnd w:id="12"/>
    </w:p>
    <w:p w14:paraId="01B03143" w14:textId="77777777" w:rsidR="00BE427D" w:rsidRDefault="00BE427D" w:rsidP="00BE427D">
      <w:pPr>
        <w:pStyle w:val="Heading2"/>
      </w:pPr>
      <w:r>
        <w:t>Introduction</w:t>
      </w:r>
    </w:p>
    <w:p w14:paraId="5F5E7B01" w14:textId="4D7F0BC8" w:rsidR="00BE427D" w:rsidRPr="00E017A4" w:rsidRDefault="00BE427D" w:rsidP="00BE427D">
      <w:r w:rsidRPr="00E017A4">
        <w:t xml:space="preserve">Team Ink3D believes that quality is important in our products and documentation. </w:t>
      </w:r>
      <w:r w:rsidR="003F6C41">
        <w:t>The team has derived a couple of ways to verify that the</w:t>
      </w:r>
      <w:r w:rsidRPr="00E017A4">
        <w:t xml:space="preserve"> product meets the stated requirements. Below are the actions the team will take to ensure good quality.</w:t>
      </w:r>
    </w:p>
    <w:p w14:paraId="46A1C0E3" w14:textId="77777777" w:rsidR="00BE427D" w:rsidRDefault="00BE427D" w:rsidP="00BE427D">
      <w:pPr>
        <w:pStyle w:val="Heading2"/>
      </w:pPr>
      <w:r>
        <w:t xml:space="preserve">Documentation </w:t>
      </w:r>
    </w:p>
    <w:p w14:paraId="4671A80B" w14:textId="3BA93693" w:rsidR="00BE427D" w:rsidRDefault="00BE427D" w:rsidP="00BE427D">
      <w:r>
        <w:t xml:space="preserve">Good documentation will be one </w:t>
      </w:r>
      <w:r w:rsidR="00F80522">
        <w:t xml:space="preserve">of </w:t>
      </w:r>
      <w:r>
        <w:t xml:space="preserve">the key strategies to ensure good quality in our product. Each team member is keeping up with his own personal engineering notebook. The notebook can cover any subject that the writer feels is important for his part of the assignment and to the success of the project as a whole. </w:t>
      </w:r>
      <w:r w:rsidR="003F6C41">
        <w:t>The team also has</w:t>
      </w:r>
      <w:r>
        <w:t xml:space="preserve"> deliverables for </w:t>
      </w:r>
      <w:r w:rsidR="008613F1">
        <w:t>Mr. O’Dell</w:t>
      </w:r>
      <w:r>
        <w:t>. He requires regular individual status reports, team status reports, and other documentation to ensure that there is always progress and to prevent stagnation.</w:t>
      </w:r>
    </w:p>
    <w:p w14:paraId="11489733" w14:textId="77777777" w:rsidR="00BE427D" w:rsidRDefault="00BE427D" w:rsidP="00BE427D">
      <w:pPr>
        <w:pStyle w:val="Heading2"/>
      </w:pPr>
      <w:r>
        <w:t xml:space="preserve">Software </w:t>
      </w:r>
    </w:p>
    <w:p w14:paraId="28DD33E7" w14:textId="45162F3D" w:rsidR="00BE427D" w:rsidRPr="00812CCE" w:rsidRDefault="00BE427D" w:rsidP="00BE427D">
      <w:r>
        <w:t>Modular and scalable softwar</w:t>
      </w:r>
      <w:r w:rsidR="003F6C41">
        <w:t xml:space="preserve">e is especially important to this </w:t>
      </w:r>
      <w:r>
        <w:t xml:space="preserve">particular project. All individuals </w:t>
      </w:r>
      <w:r w:rsidR="003F6C41">
        <w:t>on the</w:t>
      </w:r>
      <w:r>
        <w:t xml:space="preserve"> team are aware of good code formatting and including notes in the source code. </w:t>
      </w:r>
      <w:r w:rsidR="00F06673">
        <w:t xml:space="preserve">The software will be designed in a top-down approach by focusing on abstraction. </w:t>
      </w:r>
      <w:r w:rsidR="003F6C41">
        <w:t>Design</w:t>
      </w:r>
      <w:r w:rsidR="00F06673">
        <w:t xml:space="preserve"> patter</w:t>
      </w:r>
      <w:r w:rsidR="003F6C41">
        <w:t>ns that the team has learned in class will be used</w:t>
      </w:r>
      <w:r w:rsidR="00F06673">
        <w:t xml:space="preserve"> to create code that is easy to understand, mo</w:t>
      </w:r>
      <w:r w:rsidR="003F6C41">
        <w:t>dify, and update. To control team</w:t>
      </w:r>
      <w:r w:rsidR="00F06673">
        <w:t xml:space="preserve"> col</w:t>
      </w:r>
      <w:r w:rsidR="003F6C41">
        <w:t>laboration, the team will be using a version control manager. Github was chosen as the version control manager</w:t>
      </w:r>
      <w:r w:rsidR="00F06673">
        <w:t xml:space="preserve"> because of its </w:t>
      </w:r>
      <w:r>
        <w:t>compa</w:t>
      </w:r>
      <w:r w:rsidR="00F06673">
        <w:t>tibility</w:t>
      </w:r>
      <w:r w:rsidR="00623F5D">
        <w:t xml:space="preserve"> across multi</w:t>
      </w:r>
      <w:r w:rsidR="003F6C41">
        <w:t>ple platforms which benefits the team’s</w:t>
      </w:r>
      <w:r w:rsidR="00623F5D">
        <w:t xml:space="preserve"> diverse work space.</w:t>
      </w:r>
      <w:r w:rsidR="0029403C">
        <w:t xml:space="preserve"> </w:t>
      </w:r>
    </w:p>
    <w:p w14:paraId="491CFD7C" w14:textId="77777777" w:rsidR="00BE427D" w:rsidRDefault="00BE427D" w:rsidP="00BE427D">
      <w:pPr>
        <w:pStyle w:val="Heading2"/>
      </w:pPr>
      <w:r>
        <w:t>Hardware</w:t>
      </w:r>
    </w:p>
    <w:p w14:paraId="78354C58" w14:textId="0F5636E6" w:rsidR="00BE427D" w:rsidRPr="00BE3A46" w:rsidRDefault="00BE427D" w:rsidP="00BE427D">
      <w:r>
        <w:t xml:space="preserve">The ME Team is behind the development of the physical </w:t>
      </w:r>
      <w:r w:rsidR="00CD4AB4">
        <w:t>3-D Printer</w:t>
      </w:r>
      <w:r>
        <w:t xml:space="preserve"> and the multi-material nozzle. While the ME Team will have their own plan for testing the quality of the </w:t>
      </w:r>
      <w:r w:rsidR="00CD4AB4">
        <w:t>3-D Printer</w:t>
      </w:r>
      <w:r w:rsidR="003F6C41">
        <w:t>, Ink3D will also write up its own</w:t>
      </w:r>
      <w:r>
        <w:t xml:space="preserve"> testing plan to ensure that the hardware works as required.</w:t>
      </w:r>
    </w:p>
    <w:p w14:paraId="2FBEC50E" w14:textId="77777777" w:rsidR="00BE427D" w:rsidRDefault="00BE427D" w:rsidP="00BE427D">
      <w:pPr>
        <w:pStyle w:val="Heading2"/>
      </w:pPr>
      <w:r>
        <w:t>Testing</w:t>
      </w:r>
    </w:p>
    <w:p w14:paraId="449A71F1" w14:textId="7CC2F8B2" w:rsidR="00BE427D" w:rsidRPr="00BE3A46" w:rsidRDefault="00BE427D" w:rsidP="00BE427D">
      <w:r>
        <w:t xml:space="preserve">Test incrementally as new requirements are added. Each time a new requirement is added, all requirements should be tested individually again before testing by use cases. </w:t>
      </w:r>
      <w:r w:rsidR="00C81F58">
        <w:t>Software will be tested in a vacuum to ensure modularity and will be tested along with the printer for compatibility.</w:t>
      </w:r>
    </w:p>
    <w:p w14:paraId="3E1C0519" w14:textId="77777777" w:rsidR="00812CCE" w:rsidRPr="00812CCE" w:rsidRDefault="00812CCE" w:rsidP="001B4682">
      <w:pPr>
        <w:rPr>
          <w:b/>
        </w:rPr>
      </w:pPr>
    </w:p>
    <w:p w14:paraId="48400624" w14:textId="77777777" w:rsidR="001414E7" w:rsidRDefault="001414E7">
      <w:pPr>
        <w:pStyle w:val="Heading1"/>
      </w:pPr>
      <w:bookmarkStart w:id="13" w:name="_Toc317666956"/>
      <w:r>
        <w:lastRenderedPageBreak/>
        <w:t>Communications Plan</w:t>
      </w:r>
      <w:bookmarkEnd w:id="13"/>
    </w:p>
    <w:p w14:paraId="59970073" w14:textId="4D3E6442" w:rsidR="00BD5FF6" w:rsidRDefault="008E69CA" w:rsidP="00BD5FF6">
      <w:pPr>
        <w:pStyle w:val="Heading2"/>
      </w:pPr>
      <w:r>
        <w:t>Introduction</w:t>
      </w:r>
    </w:p>
    <w:p w14:paraId="536500C2" w14:textId="36B8ED6E" w:rsidR="007114DE" w:rsidRPr="007114DE" w:rsidRDefault="007114DE" w:rsidP="007114DE">
      <w:r>
        <w:t xml:space="preserve">For the </w:t>
      </w:r>
      <w:r w:rsidR="00CD4AB4">
        <w:t>3-D Printer</w:t>
      </w:r>
      <w:r>
        <w:t xml:space="preserve"> Fabrication System project, the team will require appropriate communication within the organization as well a</w:t>
      </w:r>
      <w:r w:rsidR="00252FEA">
        <w:t>s commu</w:t>
      </w:r>
      <w:r w:rsidR="002941A6">
        <w:t>nication with Dr. Shiakolas</w:t>
      </w:r>
      <w:r w:rsidR="00252FEA">
        <w:t xml:space="preserve">, </w:t>
      </w:r>
      <w:r w:rsidR="002941A6">
        <w:t>Mr. O’Dell</w:t>
      </w:r>
      <w:r w:rsidR="00252FEA">
        <w:t>, and the Mechanical Engineering Team.</w:t>
      </w:r>
    </w:p>
    <w:p w14:paraId="0F9C535D" w14:textId="292C4614" w:rsidR="00BD5FF6" w:rsidRDefault="007114DE" w:rsidP="00BD5FF6">
      <w:pPr>
        <w:pStyle w:val="Heading2"/>
      </w:pPr>
      <w:r>
        <w:t xml:space="preserve">Internal Team </w:t>
      </w:r>
      <w:r w:rsidR="00BD5FF6">
        <w:t>Communication</w:t>
      </w:r>
    </w:p>
    <w:p w14:paraId="1CC7AF36" w14:textId="1EF0AABE" w:rsidR="00252FEA" w:rsidRPr="00252FEA" w:rsidRDefault="003F6C41" w:rsidP="00252FEA">
      <w:r>
        <w:t xml:space="preserve">The team has </w:t>
      </w:r>
      <w:r w:rsidR="006A6041">
        <w:t xml:space="preserve">established </w:t>
      </w:r>
      <w:r w:rsidR="000972C5">
        <w:t>three primary methods of communication</w:t>
      </w:r>
      <w:r w:rsidR="00B55F89">
        <w:t xml:space="preserve"> for the individual members. These are team meetings, the GitHub repository, and e-mail. </w:t>
      </w:r>
      <w:r>
        <w:t>This section</w:t>
      </w:r>
      <w:r w:rsidR="00B55F89">
        <w:t xml:space="preserve"> will go into detail about these communication types below and describe how and why they are used.</w:t>
      </w:r>
    </w:p>
    <w:p w14:paraId="47D8951F" w14:textId="4B43C074" w:rsidR="007114DE" w:rsidRDefault="007114DE" w:rsidP="007114DE">
      <w:pPr>
        <w:pStyle w:val="Heading3"/>
      </w:pPr>
      <w:r>
        <w:t>Team Meetings</w:t>
      </w:r>
    </w:p>
    <w:p w14:paraId="6F8E3FA0" w14:textId="6F795B2B" w:rsidR="00B676CD" w:rsidRPr="00B676CD" w:rsidRDefault="003F6C41" w:rsidP="00B676CD">
      <w:r>
        <w:t>The team</w:t>
      </w:r>
      <w:r w:rsidR="00B676CD">
        <w:t xml:space="preserve"> schedule</w:t>
      </w:r>
      <w:r w:rsidR="002941A6">
        <w:t>s</w:t>
      </w:r>
      <w:r w:rsidR="00B676CD">
        <w:t xml:space="preserve"> two regular meetings a week every Tuesday and Thursday at 7:00 </w:t>
      </w:r>
      <w:r w:rsidR="006A6041">
        <w:t xml:space="preserve">p.m. </w:t>
      </w:r>
      <w:r w:rsidR="00B676CD">
        <w:t xml:space="preserve">There is no defined time limit for how long the meetings should last, but before each meeting, team lead Daniel Lain is responsible for </w:t>
      </w:r>
      <w:r w:rsidR="006A6041">
        <w:t>finalizing</w:t>
      </w:r>
      <w:r w:rsidR="00B676CD">
        <w:t xml:space="preserve"> the</w:t>
      </w:r>
      <w:r w:rsidR="006A6041">
        <w:t xml:space="preserve"> meeting</w:t>
      </w:r>
      <w:r w:rsidR="00B676CD">
        <w:t xml:space="preserve"> a</w:t>
      </w:r>
      <w:r w:rsidR="006A6041">
        <w:t>genda beforehand. The team follows the criteria listed for the team meeting. Once everything on the agenda list has been discussed, the team finishes with a session of open discussion and then decides on the next meeting’s agenda. Team meetings are primarily for</w:t>
      </w:r>
      <w:r w:rsidR="0054747F">
        <w:t xml:space="preserve"> reporting individual progress, </w:t>
      </w:r>
      <w:r w:rsidR="006A6041">
        <w:t>addressing concerns to the team,</w:t>
      </w:r>
      <w:r>
        <w:t xml:space="preserve"> ensuring that each person’s</w:t>
      </w:r>
      <w:r w:rsidR="0054747F">
        <w:t xml:space="preserve"> individual work is collaborated, and deciding on the next step of the project.</w:t>
      </w:r>
    </w:p>
    <w:p w14:paraId="4C17E1F1" w14:textId="19D64E37" w:rsidR="007114DE" w:rsidRDefault="007114DE" w:rsidP="007114DE">
      <w:pPr>
        <w:pStyle w:val="Heading3"/>
      </w:pPr>
      <w:r>
        <w:t>GitHub</w:t>
      </w:r>
    </w:p>
    <w:p w14:paraId="20393B32" w14:textId="374FB216" w:rsidR="006A6041" w:rsidRPr="006A6041" w:rsidRDefault="003F6C41" w:rsidP="006A6041">
      <w:r>
        <w:t>GitHub is the team’s</w:t>
      </w:r>
      <w:r w:rsidR="006A6041">
        <w:t xml:space="preserve"> primary source control for the system. The file architecture of the team’s GitHub account is structured to neatly accommodate several types of documentation, </w:t>
      </w:r>
      <w:r w:rsidR="0054747F">
        <w:t>research, and deliverables</w:t>
      </w:r>
      <w:r w:rsidR="006A6041">
        <w:t>.</w:t>
      </w:r>
      <w:r w:rsidR="0054747F">
        <w:t xml:space="preserve"> GitHub’s comment feature allows individual members to briefly update the team on the individual’s progress. </w:t>
      </w:r>
    </w:p>
    <w:p w14:paraId="24D85234" w14:textId="4EA08540" w:rsidR="007114DE" w:rsidRDefault="007114DE" w:rsidP="007114DE">
      <w:pPr>
        <w:pStyle w:val="Heading3"/>
      </w:pPr>
      <w:r>
        <w:t>E-mail</w:t>
      </w:r>
    </w:p>
    <w:p w14:paraId="58B0A79B" w14:textId="29254C9B" w:rsidR="006A6041" w:rsidRPr="006A6041" w:rsidRDefault="006A6041" w:rsidP="006A6041">
      <w:r>
        <w:t>The team’s quickest method of communication will be by e-mail. The consensus of the team is that not every member is comfortable with receiving and sending text messages as a reliable source of communication. However, the individual members have proven so far to be very responsive to emails. Almost every e-mail has been responded to within the day, usually within hours.</w:t>
      </w:r>
      <w:r w:rsidR="0054747F">
        <w:t xml:space="preserve"> E-mail is used for primarily for questions, concerns, and clarification. Important information or helpful notes that were not disc</w:t>
      </w:r>
      <w:r w:rsidR="003F6C41">
        <w:t>ussed during the meeting (ie. The team forgets</w:t>
      </w:r>
      <w:r w:rsidR="0054747F">
        <w:t xml:space="preserve"> to talk about it) can be brought up via the E-mail.</w:t>
      </w:r>
    </w:p>
    <w:p w14:paraId="4D4B3EB2" w14:textId="44001CFD" w:rsidR="00BD5FF6" w:rsidRDefault="007114DE" w:rsidP="007114DE">
      <w:pPr>
        <w:pStyle w:val="Heading2"/>
      </w:pPr>
      <w:r>
        <w:lastRenderedPageBreak/>
        <w:t>External Communication</w:t>
      </w:r>
    </w:p>
    <w:p w14:paraId="0AD14337" w14:textId="4A811CD7" w:rsidR="007114DE" w:rsidRDefault="003F6C41" w:rsidP="007114DE">
      <w:r>
        <w:t>The</w:t>
      </w:r>
      <w:r w:rsidR="00B55F89">
        <w:t xml:space="preserve"> team also needs a way to communicate outside the team itself.</w:t>
      </w:r>
      <w:r w:rsidR="00C911F2">
        <w:t xml:space="preserve"> There are two </w:t>
      </w:r>
      <w:r w:rsidR="00B535B4">
        <w:t>individuals and one additional team that Ink3D must stay in frequent contact with throughout this project.</w:t>
      </w:r>
    </w:p>
    <w:p w14:paraId="1768398E" w14:textId="733B0247" w:rsidR="00B75E86" w:rsidRDefault="00B75E86" w:rsidP="00B75E86">
      <w:pPr>
        <w:pStyle w:val="Heading3"/>
      </w:pPr>
      <w:r>
        <w:t xml:space="preserve">Dr. </w:t>
      </w:r>
      <w:r w:rsidR="00252FEA">
        <w:t>Shiakolas</w:t>
      </w:r>
      <w:r w:rsidR="00C911F2">
        <w:t xml:space="preserve"> (Team Sponsor)</w:t>
      </w:r>
    </w:p>
    <w:p w14:paraId="2FBA6529" w14:textId="35D0D9D9" w:rsidR="00252FEA" w:rsidRPr="00252FEA" w:rsidRDefault="00B535B4" w:rsidP="00252FEA">
      <w:r>
        <w:t>Ink3D</w:t>
      </w:r>
      <w:r w:rsidR="0054747F">
        <w:t xml:space="preserve"> </w:t>
      </w:r>
      <w:r>
        <w:t xml:space="preserve">has </w:t>
      </w:r>
      <w:r w:rsidR="0054747F">
        <w:t>two primary forms of communication</w:t>
      </w:r>
      <w:r>
        <w:t xml:space="preserve"> with the team’s</w:t>
      </w:r>
      <w:r w:rsidR="0054747F">
        <w:t xml:space="preserve"> sponsor, Dr. Shiakolas. First form of communication is by e-mail. </w:t>
      </w:r>
      <w:r>
        <w:t>The team</w:t>
      </w:r>
      <w:r w:rsidR="0054747F">
        <w:t xml:space="preserve"> use</w:t>
      </w:r>
      <w:r>
        <w:t>s</w:t>
      </w:r>
      <w:r w:rsidR="0054747F">
        <w:t xml:space="preserve"> e-mail as a means to ask smaller questions such as clarification on a requirement. The other form of communication is scheduled meetings. Meetings with Dr. Shiako</w:t>
      </w:r>
      <w:r w:rsidR="00213A32">
        <w:t>las are not regular, so before</w:t>
      </w:r>
      <w:r w:rsidR="0054747F">
        <w:t xml:space="preserve"> a meeting</w:t>
      </w:r>
      <w:r w:rsidR="00213A32">
        <w:t xml:space="preserve"> can be scheduled</w:t>
      </w:r>
      <w:r>
        <w:t>, the team</w:t>
      </w:r>
      <w:r w:rsidR="0054747F">
        <w:t xml:space="preserve"> must first </w:t>
      </w:r>
      <w:r w:rsidR="00213A32">
        <w:t>e-mail Dr. Shiakolas and discuss an appropriate meeting time</w:t>
      </w:r>
      <w:r w:rsidR="0054747F">
        <w:t>.</w:t>
      </w:r>
      <w:r>
        <w:t xml:space="preserve"> The</w:t>
      </w:r>
      <w:r w:rsidR="00213A32">
        <w:t xml:space="preserve"> normal meeting time is on Wednesday at 1:00p.m. During meetings with Dr. Shiakola</w:t>
      </w:r>
      <w:r>
        <w:t>s, the team</w:t>
      </w:r>
      <w:r w:rsidR="000972C5">
        <w:t xml:space="preserve"> discuss</w:t>
      </w:r>
      <w:r>
        <w:t>es</w:t>
      </w:r>
      <w:r w:rsidR="000972C5">
        <w:t xml:space="preserve"> clarification about the requirements and discuss</w:t>
      </w:r>
      <w:r>
        <w:t>es</w:t>
      </w:r>
      <w:r w:rsidR="000972C5">
        <w:t xml:space="preserve"> the scope and whether it is correct as is or needs to be changed</w:t>
      </w:r>
      <w:r w:rsidR="00213A32">
        <w:t>.</w:t>
      </w:r>
    </w:p>
    <w:p w14:paraId="642C4DF0" w14:textId="3317DCBD" w:rsidR="00B75E86" w:rsidRDefault="008613F1" w:rsidP="00B75E86">
      <w:pPr>
        <w:pStyle w:val="Heading3"/>
      </w:pPr>
      <w:r>
        <w:t>Mr. O’Dell</w:t>
      </w:r>
      <w:r w:rsidR="00C911F2">
        <w:t xml:space="preserve"> (Professor)</w:t>
      </w:r>
    </w:p>
    <w:p w14:paraId="534E8E87" w14:textId="640068CF" w:rsidR="000972C5" w:rsidRPr="000972C5" w:rsidRDefault="00B535B4" w:rsidP="000972C5">
      <w:r>
        <w:t>Another individual that the team reports to</w:t>
      </w:r>
      <w:r w:rsidR="000972C5">
        <w:t xml:space="preserve"> is </w:t>
      </w:r>
      <w:r w:rsidR="008613F1">
        <w:t>Mr. O’Dell</w:t>
      </w:r>
      <w:r w:rsidR="000972C5">
        <w:t xml:space="preserve">. </w:t>
      </w:r>
      <w:r w:rsidR="00C911F2">
        <w:t>He</w:t>
      </w:r>
      <w:r w:rsidR="000972C5">
        <w:t xml:space="preserve"> is the professor of</w:t>
      </w:r>
      <w:r w:rsidR="00C911F2">
        <w:t xml:space="preserve"> the Senior Design course that</w:t>
      </w:r>
      <w:r w:rsidR="000972C5">
        <w:t xml:space="preserve"> oversees the Computer Science Teams in his class. To ensure that every team is making progress, </w:t>
      </w:r>
      <w:r w:rsidR="008613F1">
        <w:t>Mr. O’Dell</w:t>
      </w:r>
      <w:r w:rsidR="000972C5">
        <w:t xml:space="preserve"> requires several deliverables, including individual status reports, team status report presentations, and deliverable documents. O</w:t>
      </w:r>
      <w:r>
        <w:t>ne goal of this</w:t>
      </w:r>
      <w:r w:rsidR="00C911F2">
        <w:t xml:space="preserve"> team </w:t>
      </w:r>
      <w:r w:rsidR="000972C5">
        <w:t xml:space="preserve">is to be able to deliver </w:t>
      </w:r>
      <w:r w:rsidR="00C911F2">
        <w:t>on time with adequate information. In the</w:t>
      </w:r>
      <w:r>
        <w:t xml:space="preserve"> case of questions regarding</w:t>
      </w:r>
      <w:r w:rsidR="00C911F2">
        <w:t xml:space="preserve"> deliverables or how Senior Design works, </w:t>
      </w:r>
      <w:r w:rsidR="008613F1">
        <w:t>Mr. O’Dell</w:t>
      </w:r>
      <w:r w:rsidR="00C911F2">
        <w:t xml:space="preserve"> accepts e-mails from his students.</w:t>
      </w:r>
    </w:p>
    <w:p w14:paraId="5AD42703" w14:textId="08A5F3BE" w:rsidR="00B75E86" w:rsidRDefault="00B75E86" w:rsidP="00B75E86">
      <w:pPr>
        <w:pStyle w:val="Heading3"/>
      </w:pPr>
      <w:r>
        <w:t>Mechanical Engineering Team</w:t>
      </w:r>
    </w:p>
    <w:p w14:paraId="71F2BF68" w14:textId="2BA45A36" w:rsidR="00B75E86" w:rsidRPr="00B75E86" w:rsidRDefault="00252FEA" w:rsidP="00B75E86">
      <w:r>
        <w:t>As per</w:t>
      </w:r>
      <w:r w:rsidR="00B75E86">
        <w:t xml:space="preserve"> Dr. </w:t>
      </w:r>
      <w:r>
        <w:t>Shiakolas</w:t>
      </w:r>
      <w:r w:rsidR="00B535B4">
        <w:t>’s request, Ink3D has</w:t>
      </w:r>
      <w:r w:rsidR="00B75E86">
        <w:t xml:space="preserve"> not yet met with the Mechanical Engineering Team. However, meeting with the ME Team will eventually be necessary, so a form of communication must be established between the two teams. </w:t>
      </w:r>
      <w:r w:rsidR="00B535B4">
        <w:t>Very likely,</w:t>
      </w:r>
      <w:r>
        <w:t xml:space="preserve"> the same channels of communication</w:t>
      </w:r>
      <w:r w:rsidR="00B535B4">
        <w:t xml:space="preserve"> will be used</w:t>
      </w:r>
      <w:r>
        <w:t xml:space="preserve"> between the ME Team and Ink3D as Ink3D uses internally. Initial contact will be made by e-mail or by both teams meeting with Dr. Shiakolas.</w:t>
      </w:r>
    </w:p>
    <w:p w14:paraId="1C5020B9" w14:textId="77777777" w:rsidR="001414E7" w:rsidRDefault="001414E7">
      <w:pPr>
        <w:pStyle w:val="Heading1"/>
      </w:pPr>
      <w:bookmarkStart w:id="14" w:name="_Toc317666957"/>
      <w:r>
        <w:lastRenderedPageBreak/>
        <w:t>Change Management Plan</w:t>
      </w:r>
      <w:bookmarkEnd w:id="14"/>
    </w:p>
    <w:p w14:paraId="49040BC9" w14:textId="77777777" w:rsidR="001414E7" w:rsidRDefault="001414E7" w:rsidP="00CA1B6B">
      <w:pPr>
        <w:pStyle w:val="Heading2"/>
      </w:pPr>
      <w:bookmarkStart w:id="15" w:name="_Toc317666958"/>
      <w:r>
        <w:t>Purpose of Integrated Change Management Plan</w:t>
      </w:r>
      <w:bookmarkEnd w:id="15"/>
    </w:p>
    <w:p w14:paraId="2B965237" w14:textId="3293A37A" w:rsidR="000C4A81" w:rsidRDefault="000C4A81" w:rsidP="00CA1B6B">
      <w:r>
        <w:t xml:space="preserve">Throughout the course of this project, it is inevitable that change will </w:t>
      </w:r>
      <w:r w:rsidR="009E07FA">
        <w:t>be required</w:t>
      </w:r>
      <w:r>
        <w:t xml:space="preserve">.  </w:t>
      </w:r>
      <w:r w:rsidR="009E07FA">
        <w:t>In order to have the highest probability of success, i</w:t>
      </w:r>
      <w:r>
        <w:t>t is important to define a p</w:t>
      </w:r>
      <w:r w:rsidR="009E07FA">
        <w:t>lan</w:t>
      </w:r>
      <w:r>
        <w:t xml:space="preserve"> for identifying acceptable changes and controlling the </w:t>
      </w:r>
      <w:r w:rsidR="009E07FA">
        <w:t>impact of those changes.</w:t>
      </w:r>
    </w:p>
    <w:p w14:paraId="64F3508A" w14:textId="0CC38617" w:rsidR="009E07FA" w:rsidRDefault="009E07FA" w:rsidP="00CA1B6B">
      <w:r>
        <w:t xml:space="preserve">The early stages of </w:t>
      </w:r>
      <w:r w:rsidR="00CD4AB4">
        <w:t>3-D Printer</w:t>
      </w:r>
      <w:r>
        <w:t xml:space="preserve"> Fabrication System project still involves many unknowns and loosely defined components that are likely to change as the project progresses.  The areas most likely to change are the scope of the team’s involvement in the printer’s firmware and the interface between the printer and the host software.  Early meetings with the project’s sponsor also suggest that the required printing methods may also change throughout the course of the project depending on </w:t>
      </w:r>
      <w:r w:rsidR="00A8230B">
        <w:t>the efficiency of the project’s progress.</w:t>
      </w:r>
    </w:p>
    <w:p w14:paraId="51E83D5B" w14:textId="0B058A5C" w:rsidR="00A8230B" w:rsidRPr="000C4A81" w:rsidRDefault="00A8230B" w:rsidP="00CA1B6B">
      <w:r>
        <w:t>This Integrated Change Management Plan is intended to define all processes, practices, tools, review bodies, and authority necessary to monitor and control the identification of changes and the impact of those changes on the project objectives.</w:t>
      </w:r>
    </w:p>
    <w:p w14:paraId="6E99A5B7" w14:textId="77777777" w:rsidR="00A8230B" w:rsidRDefault="001414E7" w:rsidP="00CA1B6B">
      <w:pPr>
        <w:pStyle w:val="Heading2"/>
      </w:pPr>
      <w:bookmarkStart w:id="16" w:name="_Toc317666959"/>
      <w:r>
        <w:t>Roles and Responsibilities</w:t>
      </w:r>
      <w:bookmarkEnd w:id="16"/>
    </w:p>
    <w:p w14:paraId="4E738482" w14:textId="0EA47E7E" w:rsidR="004224B1" w:rsidRDefault="00A8230B" w:rsidP="005612FA">
      <w:pPr>
        <w:pStyle w:val="ListParagraph"/>
        <w:numPr>
          <w:ilvl w:val="0"/>
          <w:numId w:val="25"/>
        </w:numPr>
      </w:pPr>
      <w:r w:rsidRPr="005612FA">
        <w:rPr>
          <w:b/>
        </w:rPr>
        <w:t>Project Sponsor</w:t>
      </w:r>
      <w:r w:rsidR="005612FA" w:rsidRPr="005612FA">
        <w:rPr>
          <w:b/>
        </w:rPr>
        <w:t>:</w:t>
      </w:r>
      <w:r w:rsidR="005612FA">
        <w:t xml:space="preserve"> </w:t>
      </w:r>
      <w:r w:rsidR="004224B1">
        <w:t>Dr. Shiakolas will inform the team if any changes are needed to the project to achieve his expectations of the project.  He will also have to approve any changes that the team decides are necessary.</w:t>
      </w:r>
    </w:p>
    <w:p w14:paraId="4535D24C" w14:textId="77777777" w:rsidR="005612FA" w:rsidRDefault="005612FA" w:rsidP="005612FA">
      <w:pPr>
        <w:pStyle w:val="ListParagraph"/>
      </w:pPr>
    </w:p>
    <w:p w14:paraId="4B2C90A2" w14:textId="0037E3D1" w:rsidR="005612FA" w:rsidRDefault="00F21D61" w:rsidP="005612FA">
      <w:pPr>
        <w:pStyle w:val="ListParagraph"/>
        <w:numPr>
          <w:ilvl w:val="0"/>
          <w:numId w:val="25"/>
        </w:numPr>
      </w:pPr>
      <w:r>
        <w:rPr>
          <w:b/>
        </w:rPr>
        <w:t>Team</w:t>
      </w:r>
      <w:r w:rsidR="00A8230B" w:rsidRPr="005612FA">
        <w:rPr>
          <w:b/>
        </w:rPr>
        <w:t xml:space="preserve"> Lea</w:t>
      </w:r>
      <w:r w:rsidR="005612FA">
        <w:rPr>
          <w:b/>
        </w:rPr>
        <w:t>d:</w:t>
      </w:r>
      <w:r w:rsidR="005612FA">
        <w:t xml:space="preserve"> </w:t>
      </w:r>
      <w:r w:rsidR="004224B1">
        <w:t>Dan Lain is responsible for leading team discussio</w:t>
      </w:r>
      <w:r w:rsidR="00140543">
        <w:t xml:space="preserve">ns about any proposed changes.  </w:t>
      </w:r>
      <w:r w:rsidR="004224B1">
        <w:t>He is also responsible for presenting changes proposed by the team to the sponsor and presenting any changes proposed by the sponsor to the team.</w:t>
      </w:r>
    </w:p>
    <w:p w14:paraId="3CD17970" w14:textId="77777777" w:rsidR="005612FA" w:rsidRDefault="005612FA" w:rsidP="005612FA">
      <w:pPr>
        <w:pStyle w:val="ListParagraph"/>
      </w:pPr>
    </w:p>
    <w:p w14:paraId="30A58806" w14:textId="6E43B419" w:rsidR="004224B1" w:rsidRDefault="00A8230B" w:rsidP="005612FA">
      <w:pPr>
        <w:pStyle w:val="ListParagraph"/>
        <w:numPr>
          <w:ilvl w:val="0"/>
          <w:numId w:val="25"/>
        </w:numPr>
      </w:pPr>
      <w:r w:rsidRPr="005612FA">
        <w:rPr>
          <w:b/>
        </w:rPr>
        <w:t>Project Tea</w:t>
      </w:r>
      <w:r w:rsidR="005612FA">
        <w:rPr>
          <w:b/>
        </w:rPr>
        <w:t>m:</w:t>
      </w:r>
      <w:r w:rsidR="005612FA">
        <w:t xml:space="preserve"> </w:t>
      </w:r>
      <w:r w:rsidR="004224B1">
        <w:t>The project team is responsible for identifying needed changes throughout the project.  Also, every member of the project team must approve changes before the changes can be accepted.</w:t>
      </w:r>
    </w:p>
    <w:p w14:paraId="4FF9765E" w14:textId="77777777" w:rsidR="005612FA" w:rsidRDefault="005612FA" w:rsidP="005612FA">
      <w:pPr>
        <w:pStyle w:val="ListParagraph"/>
      </w:pPr>
    </w:p>
    <w:p w14:paraId="3F516C48" w14:textId="6B4821B8" w:rsidR="004224B1" w:rsidRPr="00A8230B" w:rsidRDefault="00A8230B" w:rsidP="005612FA">
      <w:pPr>
        <w:pStyle w:val="ListParagraph"/>
        <w:numPr>
          <w:ilvl w:val="0"/>
          <w:numId w:val="25"/>
        </w:numPr>
      </w:pPr>
      <w:r w:rsidRPr="005612FA">
        <w:rPr>
          <w:b/>
        </w:rPr>
        <w:t>Project Adviso</w:t>
      </w:r>
      <w:r w:rsidR="005612FA">
        <w:rPr>
          <w:b/>
        </w:rPr>
        <w:t>r:</w:t>
      </w:r>
      <w:r w:rsidR="005612FA">
        <w:t xml:space="preserve"> </w:t>
      </w:r>
      <w:r w:rsidR="008613F1">
        <w:t>Mr. O’Dell</w:t>
      </w:r>
      <w:r w:rsidR="004224B1">
        <w:t xml:space="preserve"> will give advice to the team about proposed changes.  He may be approached to discuss changes when there is a disagreement between the project team and the project sponsor.</w:t>
      </w:r>
    </w:p>
    <w:p w14:paraId="3A3CB273" w14:textId="77777777" w:rsidR="001414E7" w:rsidRDefault="001414E7" w:rsidP="00CA1B6B">
      <w:pPr>
        <w:pStyle w:val="Heading2"/>
      </w:pPr>
      <w:bookmarkStart w:id="17" w:name="_Toc317666960"/>
      <w:r>
        <w:t>Review and Approval Process</w:t>
      </w:r>
      <w:bookmarkEnd w:id="17"/>
    </w:p>
    <w:p w14:paraId="32E97D36" w14:textId="331255FF" w:rsidR="00A8230B" w:rsidRDefault="00C87011" w:rsidP="00CA1B6B">
      <w:r>
        <w:t xml:space="preserve">The project sponsor or any member of the project team may propose changes.  To propose a change, the sponsor or team member must first present the change to the </w:t>
      </w:r>
      <w:r w:rsidR="00F21D61">
        <w:t>team</w:t>
      </w:r>
      <w:r>
        <w:t xml:space="preserve"> lead.</w:t>
      </w:r>
      <w:r w:rsidR="00524A70">
        <w:t xml:space="preserve">  The proposal must be made using the Change Control Form found in section 9.4.</w:t>
      </w:r>
      <w:r>
        <w:t xml:space="preserve">  If the team lead </w:t>
      </w:r>
      <w:r>
        <w:lastRenderedPageBreak/>
        <w:t xml:space="preserve">decides the change has merit, he will present the proposed change to the </w:t>
      </w:r>
      <w:r w:rsidR="00AB27CF">
        <w:t>project team</w:t>
      </w:r>
      <w:r>
        <w:t>.</w:t>
      </w:r>
      <w:r w:rsidR="00EA21D5">
        <w:t xml:space="preserve">  If the team lead decides the change does not have merit or has not been thoroughly thought out, he may request that the person proposing the change conduct more research into the impact the change will make and why the change is necessary.</w:t>
      </w:r>
      <w:r>
        <w:t xml:space="preserve">  </w:t>
      </w:r>
      <w:r w:rsidR="00EA21D5">
        <w:t xml:space="preserve">When the team lead presents the proposed change to the team, the team must </w:t>
      </w:r>
      <w:r>
        <w:t>consider if the change is feasible and how the change will affect the scope, cost, schedule, and budget of the project.  If the change cannot be completed by the deadline for the project or the change would require funds that cannot be met by the budget of the project, the change cannot be accepted.  Once the change has been discussed and assessed, the team must unanimously approve the proposed change before the change will be accepted.  If a team member proposed the change, the team must also acquire approval from the project sponsor before accepting the change.</w:t>
      </w:r>
    </w:p>
    <w:p w14:paraId="1DF76EA7" w14:textId="385CC679" w:rsidR="00FE1DB7" w:rsidRDefault="00FE1DB7">
      <w:pPr>
        <w:spacing w:before="0"/>
      </w:pPr>
      <w:r>
        <w:br w:type="page"/>
      </w:r>
    </w:p>
    <w:p w14:paraId="5A36E693" w14:textId="07386E59" w:rsidR="00FE1DB7" w:rsidRPr="00FE1DB7" w:rsidRDefault="00FE1DB7" w:rsidP="00FE1DB7">
      <w:pPr>
        <w:jc w:val="center"/>
        <w:rPr>
          <w:b/>
        </w:rPr>
      </w:pPr>
      <w:r w:rsidRPr="00FE1DB7">
        <w:rPr>
          <w:b/>
        </w:rPr>
        <w:lastRenderedPageBreak/>
        <w:t>Review and Approval Process Flow Chart</w:t>
      </w:r>
    </w:p>
    <w:p w14:paraId="7CBBA900" w14:textId="0984C1B8" w:rsidR="00E82823" w:rsidRDefault="00FE1DB7" w:rsidP="00E82823">
      <w:pPr>
        <w:jc w:val="center"/>
      </w:pPr>
      <w:r>
        <w:rPr>
          <w:noProof/>
        </w:rPr>
        <w:drawing>
          <wp:inline distT="0" distB="0" distL="0" distR="0" wp14:anchorId="4508736E" wp14:editId="7FCE3E13">
            <wp:extent cx="3630909" cy="7092799"/>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 Management Flowchart - New Page (2).png"/>
                    <pic:cNvPicPr/>
                  </pic:nvPicPr>
                  <pic:blipFill>
                    <a:blip r:embed="rId12">
                      <a:extLst>
                        <a:ext uri="{28A0092B-C50C-407E-A947-70E740481C1C}">
                          <a14:useLocalDpi xmlns:a14="http://schemas.microsoft.com/office/drawing/2010/main" val="0"/>
                        </a:ext>
                      </a:extLst>
                    </a:blip>
                    <a:stretch>
                      <a:fillRect/>
                    </a:stretch>
                  </pic:blipFill>
                  <pic:spPr>
                    <a:xfrm>
                      <a:off x="0" y="0"/>
                      <a:ext cx="3631392" cy="7093743"/>
                    </a:xfrm>
                    <a:prstGeom prst="rect">
                      <a:avLst/>
                    </a:prstGeom>
                  </pic:spPr>
                </pic:pic>
              </a:graphicData>
            </a:graphic>
          </wp:inline>
        </w:drawing>
      </w:r>
    </w:p>
    <w:p w14:paraId="26305D88" w14:textId="28810359" w:rsidR="00FE1DB7" w:rsidRDefault="00FE1DB7">
      <w:pPr>
        <w:spacing w:before="0"/>
      </w:pPr>
      <w:r>
        <w:br w:type="page"/>
      </w:r>
    </w:p>
    <w:p w14:paraId="786A381B" w14:textId="77777777" w:rsidR="00FE1DB7" w:rsidRPr="00A8230B" w:rsidRDefault="00FE1DB7" w:rsidP="00E82823">
      <w:pPr>
        <w:jc w:val="center"/>
      </w:pPr>
    </w:p>
    <w:p w14:paraId="3F6ACE4D" w14:textId="77777777" w:rsidR="001414E7" w:rsidRDefault="001414E7" w:rsidP="00CA1B6B">
      <w:pPr>
        <w:pStyle w:val="Heading2"/>
      </w:pPr>
      <w:bookmarkStart w:id="18" w:name="_Toc317666961"/>
      <w:r>
        <w:t>Change Identification, Documentation, Implementation and Reporting</w:t>
      </w:r>
      <w:bookmarkEnd w:id="18"/>
    </w:p>
    <w:p w14:paraId="725C5FFB" w14:textId="1AA16532" w:rsidR="00617F7F" w:rsidRDefault="00617F7F" w:rsidP="00CA1B6B">
      <w:r>
        <w:t>To ensure that changes are made through a formal process, a Change</w:t>
      </w:r>
      <w:r w:rsidR="00211B22">
        <w:t xml:space="preserve"> Control Form is defined below.  </w:t>
      </w:r>
      <w:r>
        <w:t xml:space="preserve">The purpose of this form is to document proposed changes and enforce a strict change management procedure.  The form provides documentation of the proposed change, the reasons the change was proposed, the impact the change will have, the acceptance status of the change, and the reasoning behind accepting or denying the change.  By using this document, the team is able to record a history of proposed changes and the reasons why the change was </w:t>
      </w:r>
      <w:r w:rsidR="00211B22">
        <w:t>accepted</w:t>
      </w:r>
      <w:r>
        <w:t xml:space="preserve"> or denied.  Keeping these records can be beneficial when dealing with proposed changes that are similar to past changes and also beneficial to future interests of the system.</w:t>
      </w:r>
    </w:p>
    <w:p w14:paraId="014FC324" w14:textId="149271B3" w:rsidR="00617F7F" w:rsidRDefault="00617F7F" w:rsidP="00CA1B6B">
      <w:r>
        <w:t xml:space="preserve">Once a change has been documented with the change control form and been accepted by the </w:t>
      </w:r>
      <w:r w:rsidR="00211B22">
        <w:t>project sponsor and project team, all relevant documentation must be updated.  First, the Work Breakdown Schedule must be updated to account for any new work associated with the change.  Next, any and all documents that pertain to the change must be updated.</w:t>
      </w:r>
    </w:p>
    <w:p w14:paraId="3CB3DF58" w14:textId="5B8C04F0" w:rsidR="00211B22" w:rsidRDefault="00211B22">
      <w:pPr>
        <w:spacing w:before="0"/>
      </w:pPr>
      <w:r>
        <w:br w:type="page"/>
      </w:r>
    </w:p>
    <w:p w14:paraId="25A66074" w14:textId="7539F200" w:rsidR="00211B22" w:rsidRPr="00524A70" w:rsidRDefault="00211B22" w:rsidP="00524A70">
      <w:pPr>
        <w:jc w:val="center"/>
        <w:rPr>
          <w:rStyle w:val="Strong"/>
        </w:rPr>
      </w:pPr>
      <w:r w:rsidRPr="00524A70">
        <w:rPr>
          <w:rStyle w:val="Strong"/>
        </w:rPr>
        <w:lastRenderedPageBreak/>
        <w:t>Change Request Form</w:t>
      </w:r>
    </w:p>
    <w:p w14:paraId="092F436A" w14:textId="3CB7617C" w:rsidR="00211B22" w:rsidRPr="00524A70" w:rsidRDefault="00211B22" w:rsidP="00524A70">
      <w:pPr>
        <w:rPr>
          <w:rStyle w:val="Strong"/>
          <w:b w:val="0"/>
        </w:rPr>
      </w:pPr>
      <w:r w:rsidRPr="00524A70">
        <w:rPr>
          <w:rStyle w:val="Strong"/>
          <w:b w:val="0"/>
        </w:rPr>
        <w:t>Change Proposed By:</w:t>
      </w:r>
    </w:p>
    <w:p w14:paraId="729CD58D" w14:textId="77777777" w:rsidR="00524A70" w:rsidRPr="00524A70" w:rsidRDefault="00524A70" w:rsidP="00524A70"/>
    <w:p w14:paraId="4B05E88E" w14:textId="659499D2" w:rsidR="00211B22" w:rsidRPr="00524A70" w:rsidRDefault="00211B22" w:rsidP="00524A70">
      <w:pPr>
        <w:rPr>
          <w:rStyle w:val="Strong"/>
          <w:b w:val="0"/>
          <w:u w:val="single"/>
        </w:rPr>
      </w:pPr>
      <w:r w:rsidRPr="00524A70">
        <w:rPr>
          <w:rStyle w:val="Strong"/>
          <w:b w:val="0"/>
          <w:u w:val="single"/>
        </w:rPr>
        <w:t>Description of Proposed Change</w:t>
      </w:r>
      <w:r w:rsidR="00524A70" w:rsidRPr="00524A70">
        <w:rPr>
          <w:rStyle w:val="Strong"/>
          <w:b w:val="0"/>
          <w:u w:val="single"/>
        </w:rPr>
        <w:t>:</w:t>
      </w:r>
    </w:p>
    <w:p w14:paraId="05B973BE" w14:textId="77777777" w:rsidR="00524A70" w:rsidRPr="00524A70" w:rsidRDefault="00524A70" w:rsidP="00524A70"/>
    <w:p w14:paraId="3699FAB1" w14:textId="77777777" w:rsidR="00524A70" w:rsidRPr="00524A70" w:rsidRDefault="00524A70" w:rsidP="00524A70"/>
    <w:p w14:paraId="4C333AC2" w14:textId="77777777" w:rsidR="00524A70" w:rsidRPr="00524A70" w:rsidRDefault="00524A70" w:rsidP="00524A70"/>
    <w:p w14:paraId="622399FA" w14:textId="53B1C30D" w:rsidR="00211B22" w:rsidRPr="00524A70" w:rsidRDefault="00211B22" w:rsidP="00524A70">
      <w:pPr>
        <w:rPr>
          <w:rStyle w:val="Strong"/>
          <w:b w:val="0"/>
          <w:u w:val="single"/>
        </w:rPr>
      </w:pPr>
      <w:r w:rsidRPr="00524A70">
        <w:rPr>
          <w:rStyle w:val="Strong"/>
          <w:b w:val="0"/>
          <w:u w:val="single"/>
        </w:rPr>
        <w:t>Reasons the Change is Necessary</w:t>
      </w:r>
      <w:r w:rsidR="00524A70" w:rsidRPr="00524A70">
        <w:rPr>
          <w:rStyle w:val="Strong"/>
          <w:b w:val="0"/>
          <w:u w:val="single"/>
        </w:rPr>
        <w:t>:</w:t>
      </w:r>
    </w:p>
    <w:p w14:paraId="6461F1E0" w14:textId="77777777" w:rsidR="00524A70" w:rsidRPr="00524A70" w:rsidRDefault="00524A70" w:rsidP="00524A70"/>
    <w:p w14:paraId="15826D3B" w14:textId="77777777" w:rsidR="00524A70" w:rsidRPr="00524A70" w:rsidRDefault="00524A70" w:rsidP="00524A70"/>
    <w:p w14:paraId="514D5D9F" w14:textId="77777777" w:rsidR="00524A70" w:rsidRPr="00524A70" w:rsidRDefault="00524A70" w:rsidP="00524A70"/>
    <w:p w14:paraId="735D3D3C" w14:textId="2B2C0B14" w:rsidR="00211B22" w:rsidRPr="00524A70" w:rsidRDefault="00524A70" w:rsidP="00524A70">
      <w:pPr>
        <w:rPr>
          <w:rStyle w:val="Strong"/>
          <w:b w:val="0"/>
          <w:u w:val="single"/>
        </w:rPr>
      </w:pPr>
      <w:r w:rsidRPr="00524A70">
        <w:rPr>
          <w:rStyle w:val="Strong"/>
          <w:b w:val="0"/>
          <w:u w:val="single"/>
        </w:rPr>
        <w:t>Impact of the Change:</w:t>
      </w:r>
    </w:p>
    <w:p w14:paraId="3FFBDE93" w14:textId="77777777" w:rsidR="00524A70" w:rsidRPr="00524A70" w:rsidRDefault="00524A70" w:rsidP="00524A70"/>
    <w:p w14:paraId="3C967F86" w14:textId="77777777" w:rsidR="00524A70" w:rsidRPr="00524A70" w:rsidRDefault="00524A70" w:rsidP="00524A70"/>
    <w:p w14:paraId="286A7045" w14:textId="77777777" w:rsidR="00524A70" w:rsidRDefault="00524A70" w:rsidP="00CA1B6B"/>
    <w:p w14:paraId="2D0C4046" w14:textId="4A0A8536" w:rsidR="00524A70" w:rsidRPr="00524A70" w:rsidRDefault="00524A70" w:rsidP="00CA1B6B">
      <w:pPr>
        <w:rPr>
          <w:rStyle w:val="Strong"/>
          <w:b w:val="0"/>
          <w:u w:val="single"/>
        </w:rPr>
      </w:pPr>
      <w:r w:rsidRPr="00524A70">
        <w:rPr>
          <w:rStyle w:val="Strong"/>
          <w:b w:val="0"/>
          <w:u w:val="single"/>
        </w:rPr>
        <w:t>Team Signatures of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8011A63" w14:textId="77777777" w:rsidTr="00524A70">
        <w:tc>
          <w:tcPr>
            <w:tcW w:w="3618" w:type="dxa"/>
          </w:tcPr>
          <w:p w14:paraId="248CBB5D" w14:textId="4F1E9754" w:rsidR="00524A70" w:rsidRDefault="00524A70" w:rsidP="00CA1B6B">
            <w:r>
              <w:t>Name</w:t>
            </w:r>
          </w:p>
        </w:tc>
        <w:tc>
          <w:tcPr>
            <w:tcW w:w="4140" w:type="dxa"/>
          </w:tcPr>
          <w:p w14:paraId="45FCAF1C" w14:textId="63A04D7D" w:rsidR="00524A70" w:rsidRDefault="00524A70" w:rsidP="00CA1B6B">
            <w:r>
              <w:t>Signature</w:t>
            </w:r>
          </w:p>
        </w:tc>
        <w:tc>
          <w:tcPr>
            <w:tcW w:w="1818" w:type="dxa"/>
          </w:tcPr>
          <w:p w14:paraId="09D6943A" w14:textId="17C9A003" w:rsidR="00524A70" w:rsidRDefault="00524A70" w:rsidP="00CA1B6B">
            <w:r>
              <w:t>Date</w:t>
            </w:r>
          </w:p>
        </w:tc>
      </w:tr>
      <w:tr w:rsidR="00524A70" w14:paraId="3357BC41" w14:textId="77777777" w:rsidTr="00524A70">
        <w:tc>
          <w:tcPr>
            <w:tcW w:w="3618" w:type="dxa"/>
            <w:tcBorders>
              <w:bottom w:val="single" w:sz="4" w:space="0" w:color="auto"/>
            </w:tcBorders>
          </w:tcPr>
          <w:p w14:paraId="2D5E0CFA" w14:textId="77777777" w:rsidR="00524A70" w:rsidRDefault="00524A70" w:rsidP="00CA1B6B"/>
        </w:tc>
        <w:tc>
          <w:tcPr>
            <w:tcW w:w="4140" w:type="dxa"/>
            <w:tcBorders>
              <w:bottom w:val="single" w:sz="4" w:space="0" w:color="auto"/>
            </w:tcBorders>
          </w:tcPr>
          <w:p w14:paraId="0C249177" w14:textId="77777777" w:rsidR="00524A70" w:rsidRDefault="00524A70" w:rsidP="00CA1B6B"/>
        </w:tc>
        <w:tc>
          <w:tcPr>
            <w:tcW w:w="1818" w:type="dxa"/>
            <w:tcBorders>
              <w:bottom w:val="single" w:sz="4" w:space="0" w:color="auto"/>
            </w:tcBorders>
          </w:tcPr>
          <w:p w14:paraId="71ED3002" w14:textId="77777777" w:rsidR="00524A70" w:rsidRDefault="00524A70" w:rsidP="00CA1B6B"/>
        </w:tc>
      </w:tr>
      <w:tr w:rsidR="00524A70" w14:paraId="07AA5D17" w14:textId="77777777" w:rsidTr="00524A70">
        <w:tc>
          <w:tcPr>
            <w:tcW w:w="3618" w:type="dxa"/>
            <w:tcBorders>
              <w:top w:val="single" w:sz="4" w:space="0" w:color="auto"/>
              <w:bottom w:val="single" w:sz="4" w:space="0" w:color="auto"/>
            </w:tcBorders>
          </w:tcPr>
          <w:p w14:paraId="47DDE972" w14:textId="77777777" w:rsidR="00524A70" w:rsidRDefault="00524A70" w:rsidP="00CA1B6B"/>
        </w:tc>
        <w:tc>
          <w:tcPr>
            <w:tcW w:w="4140" w:type="dxa"/>
            <w:tcBorders>
              <w:top w:val="single" w:sz="4" w:space="0" w:color="auto"/>
              <w:bottom w:val="single" w:sz="4" w:space="0" w:color="auto"/>
            </w:tcBorders>
          </w:tcPr>
          <w:p w14:paraId="2751A078" w14:textId="77777777" w:rsidR="00524A70" w:rsidRDefault="00524A70" w:rsidP="00CA1B6B"/>
        </w:tc>
        <w:tc>
          <w:tcPr>
            <w:tcW w:w="1818" w:type="dxa"/>
            <w:tcBorders>
              <w:top w:val="single" w:sz="4" w:space="0" w:color="auto"/>
              <w:bottom w:val="single" w:sz="4" w:space="0" w:color="auto"/>
            </w:tcBorders>
          </w:tcPr>
          <w:p w14:paraId="0185DE36" w14:textId="77777777" w:rsidR="00524A70" w:rsidRDefault="00524A70" w:rsidP="00CA1B6B"/>
        </w:tc>
      </w:tr>
      <w:tr w:rsidR="00524A70" w14:paraId="1A7329FD" w14:textId="77777777" w:rsidTr="00524A70">
        <w:tc>
          <w:tcPr>
            <w:tcW w:w="3618" w:type="dxa"/>
            <w:tcBorders>
              <w:top w:val="single" w:sz="4" w:space="0" w:color="auto"/>
              <w:bottom w:val="single" w:sz="4" w:space="0" w:color="auto"/>
            </w:tcBorders>
          </w:tcPr>
          <w:p w14:paraId="2DC1F9EC" w14:textId="77777777" w:rsidR="00524A70" w:rsidRDefault="00524A70" w:rsidP="00CA1B6B"/>
        </w:tc>
        <w:tc>
          <w:tcPr>
            <w:tcW w:w="4140" w:type="dxa"/>
            <w:tcBorders>
              <w:top w:val="single" w:sz="4" w:space="0" w:color="auto"/>
              <w:bottom w:val="single" w:sz="4" w:space="0" w:color="auto"/>
            </w:tcBorders>
          </w:tcPr>
          <w:p w14:paraId="059DAB6A" w14:textId="77777777" w:rsidR="00524A70" w:rsidRDefault="00524A70" w:rsidP="00CA1B6B"/>
        </w:tc>
        <w:tc>
          <w:tcPr>
            <w:tcW w:w="1818" w:type="dxa"/>
            <w:tcBorders>
              <w:top w:val="single" w:sz="4" w:space="0" w:color="auto"/>
              <w:bottom w:val="single" w:sz="4" w:space="0" w:color="auto"/>
            </w:tcBorders>
          </w:tcPr>
          <w:p w14:paraId="0CC5C715" w14:textId="77777777" w:rsidR="00524A70" w:rsidRDefault="00524A70" w:rsidP="00CA1B6B"/>
        </w:tc>
      </w:tr>
      <w:tr w:rsidR="00524A70" w14:paraId="508B353F" w14:textId="77777777" w:rsidTr="00524A70">
        <w:tc>
          <w:tcPr>
            <w:tcW w:w="3618" w:type="dxa"/>
            <w:tcBorders>
              <w:top w:val="single" w:sz="4" w:space="0" w:color="auto"/>
              <w:bottom w:val="single" w:sz="4" w:space="0" w:color="auto"/>
            </w:tcBorders>
          </w:tcPr>
          <w:p w14:paraId="2D3C235C" w14:textId="77777777" w:rsidR="00524A70" w:rsidRDefault="00524A70" w:rsidP="00CA1B6B"/>
        </w:tc>
        <w:tc>
          <w:tcPr>
            <w:tcW w:w="4140" w:type="dxa"/>
            <w:tcBorders>
              <w:top w:val="single" w:sz="4" w:space="0" w:color="auto"/>
              <w:bottom w:val="single" w:sz="4" w:space="0" w:color="auto"/>
            </w:tcBorders>
          </w:tcPr>
          <w:p w14:paraId="772543DB" w14:textId="77777777" w:rsidR="00524A70" w:rsidRDefault="00524A70" w:rsidP="00CA1B6B"/>
        </w:tc>
        <w:tc>
          <w:tcPr>
            <w:tcW w:w="1818" w:type="dxa"/>
            <w:tcBorders>
              <w:top w:val="single" w:sz="4" w:space="0" w:color="auto"/>
              <w:bottom w:val="single" w:sz="4" w:space="0" w:color="auto"/>
            </w:tcBorders>
          </w:tcPr>
          <w:p w14:paraId="6BA914AE" w14:textId="77777777" w:rsidR="00524A70" w:rsidRDefault="00524A70" w:rsidP="00CA1B6B"/>
        </w:tc>
      </w:tr>
    </w:tbl>
    <w:p w14:paraId="17370200" w14:textId="77777777" w:rsidR="00524A70" w:rsidRDefault="00524A70" w:rsidP="00CA1B6B">
      <w:pPr>
        <w:rPr>
          <w:u w:val="single"/>
        </w:rPr>
      </w:pPr>
    </w:p>
    <w:p w14:paraId="73CD4663" w14:textId="10A542E9" w:rsidR="00524A70" w:rsidRPr="00524A70" w:rsidRDefault="00524A70" w:rsidP="00CA1B6B">
      <w:pPr>
        <w:rPr>
          <w:u w:val="single"/>
        </w:rPr>
      </w:pPr>
      <w:r w:rsidRPr="00524A70">
        <w:rPr>
          <w:u w:val="single"/>
        </w:rPr>
        <w:t>Sponsor Approval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4140"/>
        <w:gridCol w:w="1818"/>
      </w:tblGrid>
      <w:tr w:rsidR="00524A70" w14:paraId="0DECCD46" w14:textId="77777777" w:rsidTr="00524A70">
        <w:tc>
          <w:tcPr>
            <w:tcW w:w="3618" w:type="dxa"/>
          </w:tcPr>
          <w:p w14:paraId="45E71CF1" w14:textId="77777777" w:rsidR="00524A70" w:rsidRDefault="00524A70" w:rsidP="00524A70">
            <w:r>
              <w:t>Name</w:t>
            </w:r>
          </w:p>
        </w:tc>
        <w:tc>
          <w:tcPr>
            <w:tcW w:w="4140" w:type="dxa"/>
          </w:tcPr>
          <w:p w14:paraId="4E4E2C61" w14:textId="77777777" w:rsidR="00524A70" w:rsidRDefault="00524A70" w:rsidP="00524A70">
            <w:r>
              <w:t>Signature</w:t>
            </w:r>
          </w:p>
        </w:tc>
        <w:tc>
          <w:tcPr>
            <w:tcW w:w="1818" w:type="dxa"/>
          </w:tcPr>
          <w:p w14:paraId="2809757C" w14:textId="77777777" w:rsidR="00524A70" w:rsidRDefault="00524A70" w:rsidP="00524A70">
            <w:r>
              <w:t>Date</w:t>
            </w:r>
          </w:p>
        </w:tc>
      </w:tr>
      <w:tr w:rsidR="00524A70" w14:paraId="12E3CF8D" w14:textId="77777777" w:rsidTr="00524A70">
        <w:tc>
          <w:tcPr>
            <w:tcW w:w="3618" w:type="dxa"/>
            <w:tcBorders>
              <w:bottom w:val="single" w:sz="4" w:space="0" w:color="auto"/>
            </w:tcBorders>
          </w:tcPr>
          <w:p w14:paraId="508BA4E2" w14:textId="77777777" w:rsidR="00524A70" w:rsidRDefault="00524A70" w:rsidP="00524A70"/>
        </w:tc>
        <w:tc>
          <w:tcPr>
            <w:tcW w:w="4140" w:type="dxa"/>
            <w:tcBorders>
              <w:bottom w:val="single" w:sz="4" w:space="0" w:color="auto"/>
            </w:tcBorders>
          </w:tcPr>
          <w:p w14:paraId="1841639F" w14:textId="77777777" w:rsidR="00524A70" w:rsidRDefault="00524A70" w:rsidP="00524A70"/>
        </w:tc>
        <w:tc>
          <w:tcPr>
            <w:tcW w:w="1818" w:type="dxa"/>
            <w:tcBorders>
              <w:bottom w:val="single" w:sz="4" w:space="0" w:color="auto"/>
            </w:tcBorders>
          </w:tcPr>
          <w:p w14:paraId="1F97855C" w14:textId="77777777" w:rsidR="00524A70" w:rsidRDefault="00524A70" w:rsidP="00524A70"/>
        </w:tc>
      </w:tr>
    </w:tbl>
    <w:p w14:paraId="74A71483" w14:textId="77777777" w:rsidR="00524A70" w:rsidRDefault="00524A70" w:rsidP="00CA1B6B"/>
    <w:p w14:paraId="4B2E2FA8" w14:textId="48CAE7D1" w:rsidR="00524A70" w:rsidRPr="00524A70" w:rsidRDefault="00524A70" w:rsidP="00CA1B6B">
      <w:pPr>
        <w:rPr>
          <w:u w:val="single"/>
        </w:rPr>
      </w:pPr>
      <w:r w:rsidRPr="00524A70">
        <w:rPr>
          <w:u w:val="single"/>
        </w:rPr>
        <w:t>Reason the Change was Accepted or Denied:</w:t>
      </w:r>
    </w:p>
    <w:p w14:paraId="67194457" w14:textId="77777777" w:rsidR="001414E7" w:rsidRDefault="001414E7">
      <w:pPr>
        <w:pStyle w:val="Heading1"/>
      </w:pPr>
      <w:bookmarkStart w:id="19" w:name="_Toc317666962"/>
      <w:r>
        <w:lastRenderedPageBreak/>
        <w:t>Risk Management Plan</w:t>
      </w:r>
      <w:bookmarkEnd w:id="19"/>
    </w:p>
    <w:p w14:paraId="4F5F98A5" w14:textId="77777777" w:rsidR="001414E7" w:rsidRDefault="001414E7" w:rsidP="00CA1B6B">
      <w:pPr>
        <w:pStyle w:val="Heading2"/>
      </w:pPr>
      <w:bookmarkStart w:id="20" w:name="_Toc317666963"/>
      <w:r>
        <w:t>Purpose of Risk Management Plan</w:t>
      </w:r>
      <w:bookmarkEnd w:id="20"/>
    </w:p>
    <w:p w14:paraId="71174411" w14:textId="190F5092" w:rsidR="001414E7" w:rsidRPr="009B7734" w:rsidRDefault="009B7734" w:rsidP="00CA1B6B">
      <w:r>
        <w:t>The risk management plan is intended to provide a structured method for the team to identify, evaluate, and deal with risks appropriately as they come up over the course of the project. Risks can be categorized by severity and probability. They can then be managed or possibly even avoided.</w:t>
      </w:r>
    </w:p>
    <w:p w14:paraId="249B46AD" w14:textId="77777777" w:rsidR="001414E7" w:rsidRDefault="001414E7" w:rsidP="00CA1B6B">
      <w:pPr>
        <w:pStyle w:val="Heading2"/>
      </w:pPr>
      <w:bookmarkStart w:id="21" w:name="_Toc317666964"/>
      <w:r>
        <w:t>Roles and Responsibilities</w:t>
      </w:r>
      <w:bookmarkEnd w:id="21"/>
    </w:p>
    <w:p w14:paraId="4EBE54B8" w14:textId="68930B94" w:rsidR="001414E7" w:rsidRPr="005F3E01" w:rsidRDefault="009B7734" w:rsidP="005F3E01">
      <w:pPr>
        <w:pStyle w:val="BulletedList"/>
        <w:rPr>
          <w:i/>
        </w:rPr>
      </w:pPr>
      <w:r>
        <w:t>Project Sponsor: Dr. Shiakolas is the sponsor for the project. The sponsor will assist the team in identifying the major requirements and needs for the project. The sponsor will also assist the ME team in identifying the hardware requirements and relaying the information to the CSE team. Dr. Shiakolas has a wealth of experience with 3-D printing and the CSE team will meet with him on a weekly or bi-weekly basis to discuss any risks and possible resolutions to the risks.</w:t>
      </w:r>
    </w:p>
    <w:p w14:paraId="76C50091" w14:textId="0684B676" w:rsidR="001414E7" w:rsidRPr="005F3E01" w:rsidRDefault="009B7734" w:rsidP="005F3E01">
      <w:pPr>
        <w:pStyle w:val="BulletedList"/>
        <w:rPr>
          <w:i/>
        </w:rPr>
      </w:pPr>
      <w:r>
        <w:t xml:space="preserve">Project Manager: Dan Lain is the project manager. The project manager will meet with the team at scheduled intervals to discuss any risks encountered. The project manager will also coordinate with the project sponsor </w:t>
      </w:r>
      <w:r w:rsidR="00D03BBB">
        <w:t>at</w:t>
      </w:r>
      <w:r>
        <w:t xml:space="preserve"> meetings and discuss possible risk resolutions.</w:t>
      </w:r>
      <w:r w:rsidR="001414E7" w:rsidRPr="005F3E01">
        <w:rPr>
          <w:i/>
        </w:rPr>
        <w:t xml:space="preserve"> </w:t>
      </w:r>
    </w:p>
    <w:p w14:paraId="7EB39FD3" w14:textId="4F1C3BCE" w:rsidR="001414E7" w:rsidRPr="005F3E01" w:rsidRDefault="009B7734" w:rsidP="005F3E01">
      <w:pPr>
        <w:pStyle w:val="BulletedList"/>
        <w:rPr>
          <w:i/>
        </w:rPr>
      </w:pPr>
      <w:r>
        <w:t xml:space="preserve">Project Team: </w:t>
      </w:r>
      <w:r w:rsidR="00D03BBB">
        <w:t>Team members</w:t>
      </w:r>
      <w:r>
        <w:t xml:space="preserve"> shall </w:t>
      </w:r>
      <w:r w:rsidR="00D03BBB">
        <w:t>present</w:t>
      </w:r>
      <w:r>
        <w:t xml:space="preserve"> </w:t>
      </w:r>
      <w:r w:rsidR="00D03BBB">
        <w:t>any identified risks to</w:t>
      </w:r>
      <w:r>
        <w:t xml:space="preserve"> the project manager </w:t>
      </w:r>
      <w:r w:rsidR="00D03BBB">
        <w:t>and the rest of the team</w:t>
      </w:r>
      <w:r>
        <w:t>. The team members will identify the risk, sco</w:t>
      </w:r>
      <w:r w:rsidR="00532829">
        <w:t>pe, and possible solutions so that they can be discussed with the team and project manager before scheduled meetings. Team members wi</w:t>
      </w:r>
      <w:r w:rsidR="00D03BBB">
        <w:t xml:space="preserve">ll also offer input about risks </w:t>
      </w:r>
      <w:r w:rsidR="00532829">
        <w:t>during team meetings.</w:t>
      </w:r>
    </w:p>
    <w:p w14:paraId="4C076A3F" w14:textId="06CD7CB9" w:rsidR="001414E7" w:rsidRPr="005F3E01" w:rsidRDefault="00532829" w:rsidP="005F3E01">
      <w:pPr>
        <w:pStyle w:val="BulletedList"/>
        <w:rPr>
          <w:i/>
        </w:rPr>
      </w:pPr>
      <w:r>
        <w:t>Project Stakeholders: Dr. Shiakolas, the ME team, and machine operators of the UTA Mechanical Engineering Department will address any potential risk as well as possible courses of actions to the CSE team.</w:t>
      </w:r>
    </w:p>
    <w:p w14:paraId="5383D1D2" w14:textId="2A5D980E" w:rsidR="001414E7" w:rsidRPr="005F3E01" w:rsidRDefault="00532829" w:rsidP="005F3E01">
      <w:pPr>
        <w:pStyle w:val="BulletedList"/>
        <w:rPr>
          <w:i/>
        </w:rPr>
      </w:pPr>
      <w:r>
        <w:t xml:space="preserve">Risk Manager: </w:t>
      </w:r>
      <w:r w:rsidR="00942AB4">
        <w:t>Dan Lain will serve as the risk manager for the project as well as the project manager. The risk manager will be responsible for documenting and providing assistance in resolving risks identified by the team.</w:t>
      </w:r>
    </w:p>
    <w:p w14:paraId="03154474" w14:textId="77777777" w:rsidR="001414E7" w:rsidRDefault="001414E7" w:rsidP="00CA1B6B">
      <w:pPr>
        <w:pStyle w:val="Heading2"/>
      </w:pPr>
      <w:bookmarkStart w:id="22" w:name="_Toc317666965"/>
      <w:r>
        <w:t>Risk Identification</w:t>
      </w:r>
      <w:bookmarkEnd w:id="22"/>
    </w:p>
    <w:p w14:paraId="352B2FD4" w14:textId="04591D6C" w:rsidR="001414E7" w:rsidRPr="00EC6550" w:rsidRDefault="00EC6550">
      <w:r>
        <w:t xml:space="preserve">The risk manager shall document all risks agreed upon by the team. The risk manager will also prescribe and document resolutions for each unavoidable risk. The risks will be documented in detail such that a proper course of action may be taken. The risk manager will coordinate with </w:t>
      </w:r>
      <w:r>
        <w:lastRenderedPageBreak/>
        <w:t>the project manager so that earned value and the work breakdown structure can be adjusted to account for time spent in risk resolution.</w:t>
      </w:r>
    </w:p>
    <w:p w14:paraId="54D69861" w14:textId="77777777" w:rsidR="001414E7" w:rsidRDefault="001414E7" w:rsidP="00CA1B6B">
      <w:pPr>
        <w:pStyle w:val="Heading2"/>
      </w:pPr>
      <w:bookmarkStart w:id="23" w:name="_Toc317666966"/>
      <w:r>
        <w:t>Risk Triggers</w:t>
      </w:r>
      <w:bookmarkEnd w:id="23"/>
    </w:p>
    <w:p w14:paraId="68134297" w14:textId="4F73855F" w:rsidR="00325E5D" w:rsidRDefault="00325E5D" w:rsidP="00325E5D">
      <w:r>
        <w:t>Risk triggers are events or performance characteristics that warn of a risk or impending risk. The team has identified the following risk triggers:</w:t>
      </w:r>
    </w:p>
    <w:p w14:paraId="11C3B31D" w14:textId="2D8FD463" w:rsidR="00891DBA" w:rsidRDefault="002941A6" w:rsidP="00891DBA">
      <w:pPr>
        <w:pStyle w:val="BulletedList"/>
      </w:pPr>
      <w:r>
        <w:t>The output from the Slic3r program does not function with the supplied hardware</w:t>
      </w:r>
    </w:p>
    <w:p w14:paraId="6FDBFF39" w14:textId="2DFCA1AB" w:rsidR="00891DBA" w:rsidRDefault="002941A6" w:rsidP="00891DBA">
      <w:pPr>
        <w:pStyle w:val="BulletedList"/>
      </w:pPr>
      <w:r>
        <w:t>Excessive time spent on analytic geometry research and implementation</w:t>
      </w:r>
    </w:p>
    <w:p w14:paraId="3CBC75A7" w14:textId="6B64A386" w:rsidR="00891DBA" w:rsidRDefault="002941A6" w:rsidP="00891DBA">
      <w:pPr>
        <w:pStyle w:val="BulletedList"/>
      </w:pPr>
      <w:r>
        <w:t>Selected hardware is problematic or not specifically suited for the project</w:t>
      </w:r>
    </w:p>
    <w:p w14:paraId="4CFB067B" w14:textId="3E61F89B" w:rsidR="00891DBA" w:rsidRDefault="00891DBA" w:rsidP="00891DBA">
      <w:pPr>
        <w:pStyle w:val="BulletedList"/>
      </w:pPr>
      <w:r>
        <w:t>The computer engineer on the team is encumbered with tasks</w:t>
      </w:r>
    </w:p>
    <w:p w14:paraId="77953DFF" w14:textId="77777777" w:rsidR="001414E7" w:rsidRDefault="001414E7" w:rsidP="00CA1B6B">
      <w:pPr>
        <w:pStyle w:val="Heading2"/>
      </w:pPr>
      <w:bookmarkStart w:id="24" w:name="_Toc317666967"/>
      <w:r>
        <w:t>Risk Analysis</w:t>
      </w:r>
      <w:bookmarkEnd w:id="24"/>
    </w:p>
    <w:p w14:paraId="34BA9F8C" w14:textId="00EED0EF" w:rsidR="008A2791" w:rsidRDefault="008A2791" w:rsidP="008A2791">
      <w:r>
        <w:t>This section determines the effects of the identified risks on the project in terms of probability of occurrence and the risk exposure.</w:t>
      </w:r>
    </w:p>
    <w:p w14:paraId="64D21054" w14:textId="77777777" w:rsidR="002F71B1" w:rsidRDefault="002F71B1" w:rsidP="008A2791"/>
    <w:tbl>
      <w:tblPr>
        <w:tblStyle w:val="LightShading"/>
        <w:tblW w:w="0" w:type="auto"/>
        <w:tblLook w:val="04A0" w:firstRow="1" w:lastRow="0" w:firstColumn="1" w:lastColumn="0" w:noHBand="0" w:noVBand="1"/>
      </w:tblPr>
      <w:tblGrid>
        <w:gridCol w:w="1915"/>
        <w:gridCol w:w="1915"/>
        <w:gridCol w:w="1915"/>
        <w:gridCol w:w="1915"/>
        <w:gridCol w:w="1916"/>
      </w:tblGrid>
      <w:tr w:rsidR="002F71B1" w14:paraId="5AC27F40" w14:textId="77777777" w:rsidTr="002F71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6BBAD36" w14:textId="45FB9AD8" w:rsidR="002F71B1" w:rsidRDefault="002F71B1" w:rsidP="008A2791">
            <w:r>
              <w:t>Category</w:t>
            </w:r>
          </w:p>
        </w:tc>
        <w:tc>
          <w:tcPr>
            <w:tcW w:w="1915" w:type="dxa"/>
          </w:tcPr>
          <w:p w14:paraId="18F0F2D8" w14:textId="60703D6A" w:rsidR="002F71B1" w:rsidRDefault="002F71B1" w:rsidP="008A2791">
            <w:pPr>
              <w:cnfStyle w:val="100000000000" w:firstRow="1" w:lastRow="0" w:firstColumn="0" w:lastColumn="0" w:oddVBand="0" w:evenVBand="0" w:oddHBand="0" w:evenHBand="0" w:firstRowFirstColumn="0" w:firstRowLastColumn="0" w:lastRowFirstColumn="0" w:lastRowLastColumn="0"/>
            </w:pPr>
            <w:r>
              <w:t>Risk</w:t>
            </w:r>
          </w:p>
        </w:tc>
        <w:tc>
          <w:tcPr>
            <w:tcW w:w="1915" w:type="dxa"/>
          </w:tcPr>
          <w:p w14:paraId="6EA1169E" w14:textId="4CF0E964" w:rsidR="002F71B1" w:rsidRDefault="002F71B1" w:rsidP="008A2791">
            <w:pPr>
              <w:cnfStyle w:val="100000000000" w:firstRow="1" w:lastRow="0" w:firstColumn="0" w:lastColumn="0" w:oddVBand="0" w:evenVBand="0" w:oddHBand="0" w:evenHBand="0" w:firstRowFirstColumn="0" w:firstRowLastColumn="0" w:lastRowFirstColumn="0" w:lastRowLastColumn="0"/>
            </w:pPr>
            <w:r>
              <w:t>Probability (%)</w:t>
            </w:r>
          </w:p>
        </w:tc>
        <w:tc>
          <w:tcPr>
            <w:tcW w:w="1915" w:type="dxa"/>
          </w:tcPr>
          <w:p w14:paraId="34ED968C" w14:textId="51369205" w:rsidR="002F71B1" w:rsidRDefault="002F71B1" w:rsidP="008A2791">
            <w:pPr>
              <w:cnfStyle w:val="100000000000" w:firstRow="1" w:lastRow="0" w:firstColumn="0" w:lastColumn="0" w:oddVBand="0" w:evenVBand="0" w:oddHBand="0" w:evenHBand="0" w:firstRowFirstColumn="0" w:firstRowLastColumn="0" w:lastRowFirstColumn="0" w:lastRowLastColumn="0"/>
            </w:pPr>
            <w:r>
              <w:t>Cost (Days)</w:t>
            </w:r>
          </w:p>
        </w:tc>
        <w:tc>
          <w:tcPr>
            <w:tcW w:w="1916" w:type="dxa"/>
          </w:tcPr>
          <w:p w14:paraId="19B5491C" w14:textId="358CAAD9" w:rsidR="002F71B1" w:rsidRDefault="002F71B1" w:rsidP="008A2791">
            <w:pPr>
              <w:cnfStyle w:val="100000000000" w:firstRow="1" w:lastRow="0" w:firstColumn="0" w:lastColumn="0" w:oddVBand="0" w:evenVBand="0" w:oddHBand="0" w:evenHBand="0" w:firstRowFirstColumn="0" w:firstRowLastColumn="0" w:lastRowFirstColumn="0" w:lastRowLastColumn="0"/>
            </w:pPr>
            <w:r>
              <w:t>Risk Exposure (Days)</w:t>
            </w:r>
          </w:p>
        </w:tc>
      </w:tr>
      <w:tr w:rsidR="002F71B1" w14:paraId="66FEBCEE" w14:textId="77777777" w:rsidTr="0018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shd w:val="clear" w:color="auto" w:fill="auto"/>
          </w:tcPr>
          <w:p w14:paraId="7298B069" w14:textId="70832949" w:rsidR="002F71B1" w:rsidRPr="002F71B1" w:rsidRDefault="002F71B1" w:rsidP="008A2791">
            <w:pPr>
              <w:rPr>
                <w:b w:val="0"/>
              </w:rPr>
            </w:pPr>
            <w:r w:rsidRPr="002F71B1">
              <w:rPr>
                <w:b w:val="0"/>
              </w:rPr>
              <w:t>Software</w:t>
            </w:r>
          </w:p>
        </w:tc>
        <w:tc>
          <w:tcPr>
            <w:tcW w:w="1915" w:type="dxa"/>
            <w:shd w:val="clear" w:color="auto" w:fill="auto"/>
          </w:tcPr>
          <w:p w14:paraId="66B49724" w14:textId="62501B99" w:rsidR="002F71B1" w:rsidRDefault="002941A6" w:rsidP="008A2791">
            <w:pPr>
              <w:cnfStyle w:val="000000100000" w:firstRow="0" w:lastRow="0" w:firstColumn="0" w:lastColumn="0" w:oddVBand="0" w:evenVBand="0" w:oddHBand="1" w:evenHBand="0" w:firstRowFirstColumn="0" w:firstRowLastColumn="0" w:lastRowFirstColumn="0" w:lastRowLastColumn="0"/>
            </w:pPr>
            <w:r>
              <w:t>The output from the Slic3r program does not function with the supplied hardware</w:t>
            </w:r>
          </w:p>
        </w:tc>
        <w:tc>
          <w:tcPr>
            <w:tcW w:w="1915" w:type="dxa"/>
            <w:shd w:val="clear" w:color="auto" w:fill="auto"/>
          </w:tcPr>
          <w:p w14:paraId="3917289B" w14:textId="41DDC16C" w:rsidR="002F71B1" w:rsidRDefault="002F71B1" w:rsidP="008A2791">
            <w:pPr>
              <w:cnfStyle w:val="000000100000" w:firstRow="0" w:lastRow="0" w:firstColumn="0" w:lastColumn="0" w:oddVBand="0" w:evenVBand="0" w:oddHBand="1" w:evenHBand="0" w:firstRowFirstColumn="0" w:firstRowLastColumn="0" w:lastRowFirstColumn="0" w:lastRowLastColumn="0"/>
            </w:pPr>
            <w:r>
              <w:t>50</w:t>
            </w:r>
          </w:p>
        </w:tc>
        <w:tc>
          <w:tcPr>
            <w:tcW w:w="1915" w:type="dxa"/>
            <w:shd w:val="clear" w:color="auto" w:fill="auto"/>
          </w:tcPr>
          <w:p w14:paraId="487D84B2" w14:textId="73522638" w:rsidR="002F71B1" w:rsidRDefault="002F71B1" w:rsidP="008A2791">
            <w:pPr>
              <w:cnfStyle w:val="000000100000" w:firstRow="0" w:lastRow="0" w:firstColumn="0" w:lastColumn="0" w:oddVBand="0" w:evenVBand="0" w:oddHBand="1" w:evenHBand="0" w:firstRowFirstColumn="0" w:firstRowLastColumn="0" w:lastRowFirstColumn="0" w:lastRowLastColumn="0"/>
            </w:pPr>
            <w:r>
              <w:t>45</w:t>
            </w:r>
          </w:p>
        </w:tc>
        <w:tc>
          <w:tcPr>
            <w:tcW w:w="1916" w:type="dxa"/>
            <w:shd w:val="clear" w:color="auto" w:fill="auto"/>
          </w:tcPr>
          <w:p w14:paraId="125877F5" w14:textId="31913851" w:rsidR="002F71B1" w:rsidRDefault="002F71B1" w:rsidP="008A2791">
            <w:pPr>
              <w:cnfStyle w:val="000000100000" w:firstRow="0" w:lastRow="0" w:firstColumn="0" w:lastColumn="0" w:oddVBand="0" w:evenVBand="0" w:oddHBand="1" w:evenHBand="0" w:firstRowFirstColumn="0" w:firstRowLastColumn="0" w:lastRowFirstColumn="0" w:lastRowLastColumn="0"/>
            </w:pPr>
            <w:r>
              <w:t>22.5</w:t>
            </w:r>
          </w:p>
        </w:tc>
      </w:tr>
      <w:tr w:rsidR="002F71B1" w14:paraId="1A6B119B" w14:textId="77777777" w:rsidTr="002F71B1">
        <w:tc>
          <w:tcPr>
            <w:cnfStyle w:val="001000000000" w:firstRow="0" w:lastRow="0" w:firstColumn="1" w:lastColumn="0" w:oddVBand="0" w:evenVBand="0" w:oddHBand="0" w:evenHBand="0" w:firstRowFirstColumn="0" w:firstRowLastColumn="0" w:lastRowFirstColumn="0" w:lastRowLastColumn="0"/>
            <w:tcW w:w="1915" w:type="dxa"/>
          </w:tcPr>
          <w:p w14:paraId="55A2E8E0" w14:textId="2B2A4C93" w:rsidR="002F71B1" w:rsidRPr="002F71B1" w:rsidRDefault="002F71B1" w:rsidP="008A2791">
            <w:pPr>
              <w:rPr>
                <w:b w:val="0"/>
              </w:rPr>
            </w:pPr>
            <w:r w:rsidRPr="002F71B1">
              <w:rPr>
                <w:b w:val="0"/>
              </w:rPr>
              <w:t>Team</w:t>
            </w:r>
          </w:p>
        </w:tc>
        <w:tc>
          <w:tcPr>
            <w:tcW w:w="1915" w:type="dxa"/>
          </w:tcPr>
          <w:p w14:paraId="65CCC139" w14:textId="45B322C5" w:rsidR="002F71B1" w:rsidRDefault="002941A6" w:rsidP="008A2791">
            <w:pPr>
              <w:cnfStyle w:val="000000000000" w:firstRow="0" w:lastRow="0" w:firstColumn="0" w:lastColumn="0" w:oddVBand="0" w:evenVBand="0" w:oddHBand="0" w:evenHBand="0" w:firstRowFirstColumn="0" w:firstRowLastColumn="0" w:lastRowFirstColumn="0" w:lastRowLastColumn="0"/>
            </w:pPr>
            <w:r>
              <w:t>Excessive time spent on analytic geometry research and implementation</w:t>
            </w:r>
          </w:p>
        </w:tc>
        <w:tc>
          <w:tcPr>
            <w:tcW w:w="1915" w:type="dxa"/>
          </w:tcPr>
          <w:p w14:paraId="7B1D9E77" w14:textId="2D6AC374" w:rsidR="002F71B1" w:rsidRDefault="002941A6" w:rsidP="008A2791">
            <w:pPr>
              <w:cnfStyle w:val="000000000000" w:firstRow="0" w:lastRow="0" w:firstColumn="0" w:lastColumn="0" w:oddVBand="0" w:evenVBand="0" w:oddHBand="0" w:evenHBand="0" w:firstRowFirstColumn="0" w:firstRowLastColumn="0" w:lastRowFirstColumn="0" w:lastRowLastColumn="0"/>
            </w:pPr>
            <w:r>
              <w:t>25</w:t>
            </w:r>
          </w:p>
        </w:tc>
        <w:tc>
          <w:tcPr>
            <w:tcW w:w="1915" w:type="dxa"/>
          </w:tcPr>
          <w:p w14:paraId="3A55379D" w14:textId="3915AE68" w:rsidR="002F71B1" w:rsidRDefault="002F71B1" w:rsidP="008A2791">
            <w:pPr>
              <w:cnfStyle w:val="000000000000" w:firstRow="0" w:lastRow="0" w:firstColumn="0" w:lastColumn="0" w:oddVBand="0" w:evenVBand="0" w:oddHBand="0" w:evenHBand="0" w:firstRowFirstColumn="0" w:firstRowLastColumn="0" w:lastRowFirstColumn="0" w:lastRowLastColumn="0"/>
            </w:pPr>
            <w:r>
              <w:t>45</w:t>
            </w:r>
          </w:p>
        </w:tc>
        <w:tc>
          <w:tcPr>
            <w:tcW w:w="1916" w:type="dxa"/>
          </w:tcPr>
          <w:p w14:paraId="72434997" w14:textId="460BF1A8" w:rsidR="002F71B1" w:rsidRDefault="002941A6" w:rsidP="008A2791">
            <w:pPr>
              <w:cnfStyle w:val="000000000000" w:firstRow="0" w:lastRow="0" w:firstColumn="0" w:lastColumn="0" w:oddVBand="0" w:evenVBand="0" w:oddHBand="0" w:evenHBand="0" w:firstRowFirstColumn="0" w:firstRowLastColumn="0" w:lastRowFirstColumn="0" w:lastRowLastColumn="0"/>
            </w:pPr>
            <w:r>
              <w:t>11.25</w:t>
            </w:r>
          </w:p>
        </w:tc>
      </w:tr>
      <w:tr w:rsidR="002F71B1" w14:paraId="58AC8B6E" w14:textId="77777777" w:rsidTr="0018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shd w:val="clear" w:color="auto" w:fill="auto"/>
          </w:tcPr>
          <w:p w14:paraId="188F2294" w14:textId="540C83CF" w:rsidR="002F71B1" w:rsidRPr="002F71B1" w:rsidRDefault="002F71B1" w:rsidP="008A2791">
            <w:pPr>
              <w:rPr>
                <w:b w:val="0"/>
              </w:rPr>
            </w:pPr>
            <w:r w:rsidRPr="002F71B1">
              <w:rPr>
                <w:b w:val="0"/>
              </w:rPr>
              <w:t>Team</w:t>
            </w:r>
          </w:p>
        </w:tc>
        <w:tc>
          <w:tcPr>
            <w:tcW w:w="1915" w:type="dxa"/>
            <w:shd w:val="clear" w:color="auto" w:fill="auto"/>
          </w:tcPr>
          <w:p w14:paraId="462E553E" w14:textId="013A2F6D" w:rsidR="002F71B1" w:rsidRDefault="002941A6" w:rsidP="008A2791">
            <w:pPr>
              <w:cnfStyle w:val="000000100000" w:firstRow="0" w:lastRow="0" w:firstColumn="0" w:lastColumn="0" w:oddVBand="0" w:evenVBand="0" w:oddHBand="1" w:evenHBand="0" w:firstRowFirstColumn="0" w:firstRowLastColumn="0" w:lastRowFirstColumn="0" w:lastRowLastColumn="0"/>
            </w:pPr>
            <w:r>
              <w:t>Selected hardware is problematic or not specifically suited for the project</w:t>
            </w:r>
          </w:p>
        </w:tc>
        <w:tc>
          <w:tcPr>
            <w:tcW w:w="1915" w:type="dxa"/>
            <w:shd w:val="clear" w:color="auto" w:fill="auto"/>
          </w:tcPr>
          <w:p w14:paraId="7A88FE51" w14:textId="779ECCE7" w:rsidR="002F71B1" w:rsidRDefault="002F71B1" w:rsidP="008A2791">
            <w:pPr>
              <w:cnfStyle w:val="000000100000" w:firstRow="0" w:lastRow="0" w:firstColumn="0" w:lastColumn="0" w:oddVBand="0" w:evenVBand="0" w:oddHBand="1" w:evenHBand="0" w:firstRowFirstColumn="0" w:firstRowLastColumn="0" w:lastRowFirstColumn="0" w:lastRowLastColumn="0"/>
            </w:pPr>
            <w:r>
              <w:t>50</w:t>
            </w:r>
          </w:p>
        </w:tc>
        <w:tc>
          <w:tcPr>
            <w:tcW w:w="1915" w:type="dxa"/>
            <w:shd w:val="clear" w:color="auto" w:fill="auto"/>
          </w:tcPr>
          <w:p w14:paraId="74915E9C" w14:textId="2227A3A5" w:rsidR="002F71B1" w:rsidRDefault="002F71B1" w:rsidP="008A2791">
            <w:pPr>
              <w:cnfStyle w:val="000000100000" w:firstRow="0" w:lastRow="0" w:firstColumn="0" w:lastColumn="0" w:oddVBand="0" w:evenVBand="0" w:oddHBand="1" w:evenHBand="0" w:firstRowFirstColumn="0" w:firstRowLastColumn="0" w:lastRowFirstColumn="0" w:lastRowLastColumn="0"/>
            </w:pPr>
            <w:r>
              <w:t>60</w:t>
            </w:r>
          </w:p>
        </w:tc>
        <w:tc>
          <w:tcPr>
            <w:tcW w:w="1916" w:type="dxa"/>
            <w:shd w:val="clear" w:color="auto" w:fill="auto"/>
          </w:tcPr>
          <w:p w14:paraId="07E78A2D" w14:textId="65BDAFCE" w:rsidR="002F71B1" w:rsidRDefault="002F71B1" w:rsidP="008A2791">
            <w:pPr>
              <w:cnfStyle w:val="000000100000" w:firstRow="0" w:lastRow="0" w:firstColumn="0" w:lastColumn="0" w:oddVBand="0" w:evenVBand="0" w:oddHBand="1" w:evenHBand="0" w:firstRowFirstColumn="0" w:firstRowLastColumn="0" w:lastRowFirstColumn="0" w:lastRowLastColumn="0"/>
            </w:pPr>
            <w:r>
              <w:t>30</w:t>
            </w:r>
          </w:p>
        </w:tc>
      </w:tr>
      <w:tr w:rsidR="002F71B1" w14:paraId="27A026C2" w14:textId="77777777" w:rsidTr="002F71B1">
        <w:tc>
          <w:tcPr>
            <w:cnfStyle w:val="001000000000" w:firstRow="0" w:lastRow="0" w:firstColumn="1" w:lastColumn="0" w:oddVBand="0" w:evenVBand="0" w:oddHBand="0" w:evenHBand="0" w:firstRowFirstColumn="0" w:firstRowLastColumn="0" w:lastRowFirstColumn="0" w:lastRowLastColumn="0"/>
            <w:tcW w:w="1915" w:type="dxa"/>
          </w:tcPr>
          <w:p w14:paraId="6E6DE5CE" w14:textId="390E5AE3" w:rsidR="002F71B1" w:rsidRPr="002F71B1" w:rsidRDefault="002F71B1" w:rsidP="008A2791">
            <w:pPr>
              <w:rPr>
                <w:b w:val="0"/>
              </w:rPr>
            </w:pPr>
            <w:r w:rsidRPr="002F71B1">
              <w:rPr>
                <w:b w:val="0"/>
              </w:rPr>
              <w:t xml:space="preserve">Team </w:t>
            </w:r>
          </w:p>
        </w:tc>
        <w:tc>
          <w:tcPr>
            <w:tcW w:w="1915" w:type="dxa"/>
          </w:tcPr>
          <w:p w14:paraId="091610CB" w14:textId="3B1D79EB" w:rsidR="002F71B1" w:rsidRDefault="002F71B1" w:rsidP="008A2791">
            <w:pPr>
              <w:cnfStyle w:val="000000000000" w:firstRow="0" w:lastRow="0" w:firstColumn="0" w:lastColumn="0" w:oddVBand="0" w:evenVBand="0" w:oddHBand="0" w:evenHBand="0" w:firstRowFirstColumn="0" w:firstRowLastColumn="0" w:lastRowFirstColumn="0" w:lastRowLastColumn="0"/>
            </w:pPr>
            <w:r>
              <w:t>Computer engineer over encumbered with tasks</w:t>
            </w:r>
          </w:p>
        </w:tc>
        <w:tc>
          <w:tcPr>
            <w:tcW w:w="1915" w:type="dxa"/>
          </w:tcPr>
          <w:p w14:paraId="2E8EE016" w14:textId="74DAFE0A" w:rsidR="002F71B1" w:rsidRDefault="002F71B1" w:rsidP="008A2791">
            <w:pPr>
              <w:cnfStyle w:val="000000000000" w:firstRow="0" w:lastRow="0" w:firstColumn="0" w:lastColumn="0" w:oddVBand="0" w:evenVBand="0" w:oddHBand="0" w:evenHBand="0" w:firstRowFirstColumn="0" w:firstRowLastColumn="0" w:lastRowFirstColumn="0" w:lastRowLastColumn="0"/>
            </w:pPr>
            <w:r>
              <w:t>50</w:t>
            </w:r>
          </w:p>
        </w:tc>
        <w:tc>
          <w:tcPr>
            <w:tcW w:w="1915" w:type="dxa"/>
          </w:tcPr>
          <w:p w14:paraId="3A378981" w14:textId="1050C564" w:rsidR="002F71B1" w:rsidRDefault="002F71B1" w:rsidP="008A2791">
            <w:pPr>
              <w:cnfStyle w:val="000000000000" w:firstRow="0" w:lastRow="0" w:firstColumn="0" w:lastColumn="0" w:oddVBand="0" w:evenVBand="0" w:oddHBand="0" w:evenHBand="0" w:firstRowFirstColumn="0" w:firstRowLastColumn="0" w:lastRowFirstColumn="0" w:lastRowLastColumn="0"/>
            </w:pPr>
            <w:r>
              <w:t>20</w:t>
            </w:r>
          </w:p>
        </w:tc>
        <w:tc>
          <w:tcPr>
            <w:tcW w:w="1916" w:type="dxa"/>
          </w:tcPr>
          <w:p w14:paraId="7FA2E7B6" w14:textId="05B13545" w:rsidR="002F71B1" w:rsidRDefault="002F71B1" w:rsidP="008A2791">
            <w:pPr>
              <w:cnfStyle w:val="000000000000" w:firstRow="0" w:lastRow="0" w:firstColumn="0" w:lastColumn="0" w:oddVBand="0" w:evenVBand="0" w:oddHBand="0" w:evenHBand="0" w:firstRowFirstColumn="0" w:firstRowLastColumn="0" w:lastRowFirstColumn="0" w:lastRowLastColumn="0"/>
            </w:pPr>
            <w:r>
              <w:t>10</w:t>
            </w:r>
          </w:p>
        </w:tc>
      </w:tr>
      <w:tr w:rsidR="002F71B1" w14:paraId="16CD5258" w14:textId="77777777" w:rsidTr="001828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shd w:val="clear" w:color="auto" w:fill="auto"/>
          </w:tcPr>
          <w:p w14:paraId="0AA08BC9" w14:textId="5DDCAE31" w:rsidR="002F71B1" w:rsidRPr="002F71B1" w:rsidRDefault="002F71B1" w:rsidP="008A2791">
            <w:pPr>
              <w:rPr>
                <w:b w:val="0"/>
              </w:rPr>
            </w:pPr>
            <w:r w:rsidRPr="002F71B1">
              <w:rPr>
                <w:b w:val="0"/>
              </w:rPr>
              <w:t>Total</w:t>
            </w:r>
          </w:p>
        </w:tc>
        <w:tc>
          <w:tcPr>
            <w:tcW w:w="1915" w:type="dxa"/>
            <w:shd w:val="clear" w:color="auto" w:fill="auto"/>
          </w:tcPr>
          <w:p w14:paraId="4C1F59D0" w14:textId="77777777" w:rsidR="002F71B1" w:rsidRDefault="002F71B1" w:rsidP="008A2791">
            <w:pPr>
              <w:cnfStyle w:val="000000100000" w:firstRow="0" w:lastRow="0" w:firstColumn="0" w:lastColumn="0" w:oddVBand="0" w:evenVBand="0" w:oddHBand="1" w:evenHBand="0" w:firstRowFirstColumn="0" w:firstRowLastColumn="0" w:lastRowFirstColumn="0" w:lastRowLastColumn="0"/>
            </w:pPr>
          </w:p>
        </w:tc>
        <w:tc>
          <w:tcPr>
            <w:tcW w:w="1915" w:type="dxa"/>
            <w:shd w:val="clear" w:color="auto" w:fill="auto"/>
          </w:tcPr>
          <w:p w14:paraId="69C55873" w14:textId="77777777" w:rsidR="002F71B1" w:rsidRDefault="002F71B1" w:rsidP="008A2791">
            <w:pPr>
              <w:cnfStyle w:val="000000100000" w:firstRow="0" w:lastRow="0" w:firstColumn="0" w:lastColumn="0" w:oddVBand="0" w:evenVBand="0" w:oddHBand="1" w:evenHBand="0" w:firstRowFirstColumn="0" w:firstRowLastColumn="0" w:lastRowFirstColumn="0" w:lastRowLastColumn="0"/>
            </w:pPr>
          </w:p>
        </w:tc>
        <w:tc>
          <w:tcPr>
            <w:tcW w:w="1915" w:type="dxa"/>
            <w:shd w:val="clear" w:color="auto" w:fill="auto"/>
          </w:tcPr>
          <w:p w14:paraId="52DF3674" w14:textId="77777777" w:rsidR="002F71B1" w:rsidRDefault="002F71B1" w:rsidP="008A2791">
            <w:pPr>
              <w:cnfStyle w:val="000000100000" w:firstRow="0" w:lastRow="0" w:firstColumn="0" w:lastColumn="0" w:oddVBand="0" w:evenVBand="0" w:oddHBand="1" w:evenHBand="0" w:firstRowFirstColumn="0" w:firstRowLastColumn="0" w:lastRowFirstColumn="0" w:lastRowLastColumn="0"/>
            </w:pPr>
          </w:p>
        </w:tc>
        <w:tc>
          <w:tcPr>
            <w:tcW w:w="1916" w:type="dxa"/>
            <w:shd w:val="clear" w:color="auto" w:fill="auto"/>
          </w:tcPr>
          <w:p w14:paraId="5838D196" w14:textId="377DCD65" w:rsidR="002F71B1" w:rsidRDefault="002941A6" w:rsidP="008A2791">
            <w:pPr>
              <w:cnfStyle w:val="000000100000" w:firstRow="0" w:lastRow="0" w:firstColumn="0" w:lastColumn="0" w:oddVBand="0" w:evenVBand="0" w:oddHBand="1" w:evenHBand="0" w:firstRowFirstColumn="0" w:firstRowLastColumn="0" w:lastRowFirstColumn="0" w:lastRowLastColumn="0"/>
            </w:pPr>
            <w:r>
              <w:t>73.75</w:t>
            </w:r>
          </w:p>
        </w:tc>
      </w:tr>
    </w:tbl>
    <w:p w14:paraId="101C4A8C" w14:textId="77777777" w:rsidR="002F71B1" w:rsidRPr="008A2791" w:rsidRDefault="002F71B1" w:rsidP="008A2791"/>
    <w:p w14:paraId="5884221E" w14:textId="77777777" w:rsidR="001414E7" w:rsidRDefault="001414E7" w:rsidP="00CA1B6B">
      <w:pPr>
        <w:pStyle w:val="Heading2"/>
      </w:pPr>
      <w:bookmarkStart w:id="25" w:name="_Toc317666968"/>
      <w:r>
        <w:t>Risk Severity</w:t>
      </w:r>
      <w:bookmarkEnd w:id="25"/>
    </w:p>
    <w:p w14:paraId="2FE2617D" w14:textId="3D767A02" w:rsidR="008A2791" w:rsidRDefault="009221ED" w:rsidP="008A2791">
      <w:r>
        <w:t>This section categorizes the identified risks by priority and provides a possible resolution. This section also identifies the possible triggers.</w:t>
      </w:r>
    </w:p>
    <w:p w14:paraId="2C4A67A2" w14:textId="03912786" w:rsidR="009221ED" w:rsidRDefault="009221ED" w:rsidP="008A2791"/>
    <w:p w14:paraId="1885FA93" w14:textId="77777777" w:rsidR="002F71B1" w:rsidRPr="008A2791" w:rsidRDefault="002F71B1" w:rsidP="008A2791"/>
    <w:tbl>
      <w:tblPr>
        <w:tblStyle w:val="TableGrid"/>
        <w:tblW w:w="0" w:type="auto"/>
        <w:tblLook w:val="04A0" w:firstRow="1" w:lastRow="0" w:firstColumn="1" w:lastColumn="0" w:noHBand="0" w:noVBand="1"/>
      </w:tblPr>
      <w:tblGrid>
        <w:gridCol w:w="2394"/>
        <w:gridCol w:w="2394"/>
        <w:gridCol w:w="2394"/>
        <w:gridCol w:w="2394"/>
      </w:tblGrid>
      <w:tr w:rsidR="002F71B1" w14:paraId="2FCDC33E" w14:textId="77777777" w:rsidTr="002F71B1">
        <w:tc>
          <w:tcPr>
            <w:tcW w:w="2394" w:type="dxa"/>
          </w:tcPr>
          <w:p w14:paraId="7D3AC532" w14:textId="628560CF" w:rsidR="002F71B1" w:rsidRDefault="002F71B1" w:rsidP="008A2791">
            <w:r>
              <w:t>Risk</w:t>
            </w:r>
          </w:p>
        </w:tc>
        <w:tc>
          <w:tcPr>
            <w:tcW w:w="2394" w:type="dxa"/>
          </w:tcPr>
          <w:p w14:paraId="52ABFA50" w14:textId="31DFCF86" w:rsidR="002F71B1" w:rsidRDefault="002F71B1" w:rsidP="008A2791">
            <w:r>
              <w:t>Priority</w:t>
            </w:r>
          </w:p>
        </w:tc>
        <w:tc>
          <w:tcPr>
            <w:tcW w:w="2394" w:type="dxa"/>
          </w:tcPr>
          <w:p w14:paraId="2AAE9F50" w14:textId="722917DA" w:rsidR="002F71B1" w:rsidRDefault="002F71B1" w:rsidP="008A2791">
            <w:r>
              <w:t>Resolution</w:t>
            </w:r>
          </w:p>
        </w:tc>
        <w:tc>
          <w:tcPr>
            <w:tcW w:w="2394" w:type="dxa"/>
          </w:tcPr>
          <w:p w14:paraId="08228826" w14:textId="2D84EDAC" w:rsidR="002F71B1" w:rsidRDefault="002F71B1" w:rsidP="008A2791">
            <w:r>
              <w:t>Triggers</w:t>
            </w:r>
          </w:p>
        </w:tc>
      </w:tr>
      <w:tr w:rsidR="002F71B1" w14:paraId="2B0CDB33" w14:textId="77777777" w:rsidTr="002F71B1">
        <w:tc>
          <w:tcPr>
            <w:tcW w:w="2394" w:type="dxa"/>
          </w:tcPr>
          <w:p w14:paraId="03C7E629" w14:textId="15353EA8" w:rsidR="002F71B1" w:rsidRDefault="002B268C" w:rsidP="008A2791">
            <w:r>
              <w:t>Slic3r is unsuited for the task as-is</w:t>
            </w:r>
          </w:p>
        </w:tc>
        <w:tc>
          <w:tcPr>
            <w:tcW w:w="2394" w:type="dxa"/>
          </w:tcPr>
          <w:p w14:paraId="26D5750F" w14:textId="665840E9" w:rsidR="002F71B1" w:rsidRDefault="002F71B1" w:rsidP="008A2791">
            <w:r>
              <w:t>High</w:t>
            </w:r>
          </w:p>
        </w:tc>
        <w:tc>
          <w:tcPr>
            <w:tcW w:w="2394" w:type="dxa"/>
          </w:tcPr>
          <w:p w14:paraId="65F882D5" w14:textId="76D3F423" w:rsidR="002F71B1" w:rsidRDefault="002F71B1" w:rsidP="008A2791">
            <w:r>
              <w:t>Must modify Slic3r or identify another open source slicing utility</w:t>
            </w:r>
          </w:p>
        </w:tc>
        <w:tc>
          <w:tcPr>
            <w:tcW w:w="2394" w:type="dxa"/>
          </w:tcPr>
          <w:p w14:paraId="09C0230A" w14:textId="46B1A7F9" w:rsidR="002F71B1" w:rsidRDefault="00852C60" w:rsidP="008A2791">
            <w:r>
              <w:t xml:space="preserve">The output from the Slic3r program does not function with </w:t>
            </w:r>
            <w:r w:rsidR="002B268C">
              <w:t>the supplied hardware</w:t>
            </w:r>
          </w:p>
        </w:tc>
      </w:tr>
      <w:tr w:rsidR="002F71B1" w14:paraId="27C73E8C" w14:textId="77777777" w:rsidTr="002F71B1">
        <w:tc>
          <w:tcPr>
            <w:tcW w:w="2394" w:type="dxa"/>
          </w:tcPr>
          <w:p w14:paraId="2741FF95" w14:textId="5327992A" w:rsidR="002F71B1" w:rsidRDefault="002F71B1" w:rsidP="008A2791">
            <w:r>
              <w:t>Analytic Geometry skills not sufficient</w:t>
            </w:r>
            <w:r w:rsidR="00AB1950">
              <w:t>.</w:t>
            </w:r>
          </w:p>
        </w:tc>
        <w:tc>
          <w:tcPr>
            <w:tcW w:w="2394" w:type="dxa"/>
          </w:tcPr>
          <w:p w14:paraId="29F6B89E" w14:textId="3640E549" w:rsidR="002F71B1" w:rsidRDefault="002F71B1" w:rsidP="008A2791">
            <w:r>
              <w:t>High</w:t>
            </w:r>
          </w:p>
        </w:tc>
        <w:tc>
          <w:tcPr>
            <w:tcW w:w="2394" w:type="dxa"/>
          </w:tcPr>
          <w:p w14:paraId="791555CB" w14:textId="3C49DD26" w:rsidR="002F71B1" w:rsidRDefault="002F71B1" w:rsidP="008A2791">
            <w:r>
              <w:t>Extra time must be spent on research</w:t>
            </w:r>
          </w:p>
        </w:tc>
        <w:tc>
          <w:tcPr>
            <w:tcW w:w="2394" w:type="dxa"/>
          </w:tcPr>
          <w:p w14:paraId="42894921" w14:textId="4F1256C2" w:rsidR="002F71B1" w:rsidRDefault="002B268C" w:rsidP="008A2791">
            <w:r>
              <w:t>Excessive time spent on analytic geometry research and implementation</w:t>
            </w:r>
          </w:p>
        </w:tc>
      </w:tr>
      <w:tr w:rsidR="002F71B1" w14:paraId="52DDB419" w14:textId="77777777" w:rsidTr="002F71B1">
        <w:tc>
          <w:tcPr>
            <w:tcW w:w="2394" w:type="dxa"/>
          </w:tcPr>
          <w:p w14:paraId="21B7463F" w14:textId="51FE21F6" w:rsidR="002F71B1" w:rsidRDefault="002B268C" w:rsidP="008A2791">
            <w:r>
              <w:t>Hardware selection is not specified correctly</w:t>
            </w:r>
          </w:p>
        </w:tc>
        <w:tc>
          <w:tcPr>
            <w:tcW w:w="2394" w:type="dxa"/>
          </w:tcPr>
          <w:p w14:paraId="0F0E9A02" w14:textId="7610B65C" w:rsidR="002F71B1" w:rsidRDefault="00AB1950" w:rsidP="008A2791">
            <w:r>
              <w:t>Medium</w:t>
            </w:r>
          </w:p>
        </w:tc>
        <w:tc>
          <w:tcPr>
            <w:tcW w:w="2394" w:type="dxa"/>
          </w:tcPr>
          <w:p w14:paraId="3E36FE44" w14:textId="7A30DF27" w:rsidR="002F71B1" w:rsidRDefault="00AB1950" w:rsidP="008A2791">
            <w:r>
              <w:t>Prove more input to ME team on hardware selection</w:t>
            </w:r>
          </w:p>
        </w:tc>
        <w:tc>
          <w:tcPr>
            <w:tcW w:w="2394" w:type="dxa"/>
          </w:tcPr>
          <w:p w14:paraId="5EC551BD" w14:textId="0203B071" w:rsidR="002F71B1" w:rsidRDefault="002B268C" w:rsidP="008A2791">
            <w:r>
              <w:t>Selected hardware is problematic or not specifically suited for the project</w:t>
            </w:r>
          </w:p>
        </w:tc>
      </w:tr>
      <w:tr w:rsidR="002F71B1" w14:paraId="0C0EB82A" w14:textId="77777777" w:rsidTr="002F71B1">
        <w:tc>
          <w:tcPr>
            <w:tcW w:w="2394" w:type="dxa"/>
          </w:tcPr>
          <w:p w14:paraId="1E530743" w14:textId="0411FC71" w:rsidR="002F71B1" w:rsidRDefault="00AB1950" w:rsidP="008A2791">
            <w:r>
              <w:t>Computer engineer encumbered with tasks</w:t>
            </w:r>
          </w:p>
        </w:tc>
        <w:tc>
          <w:tcPr>
            <w:tcW w:w="2394" w:type="dxa"/>
          </w:tcPr>
          <w:p w14:paraId="724A698E" w14:textId="410E1B0C" w:rsidR="002F71B1" w:rsidRDefault="00AB1950" w:rsidP="008A2791">
            <w:r>
              <w:t>Low</w:t>
            </w:r>
          </w:p>
        </w:tc>
        <w:tc>
          <w:tcPr>
            <w:tcW w:w="2394" w:type="dxa"/>
          </w:tcPr>
          <w:p w14:paraId="2BC07315" w14:textId="55306457" w:rsidR="002F71B1" w:rsidRDefault="00AB1950" w:rsidP="008A2791">
            <w:r>
              <w:t>Other team members must assist with CpE tasks</w:t>
            </w:r>
          </w:p>
        </w:tc>
        <w:tc>
          <w:tcPr>
            <w:tcW w:w="2394" w:type="dxa"/>
          </w:tcPr>
          <w:p w14:paraId="110BC845" w14:textId="79D476B3" w:rsidR="002F71B1" w:rsidRDefault="002B268C" w:rsidP="008A2791">
            <w:r>
              <w:t>Collaborative time with ME team is excessive or puts CSE team out of planned work breakdown</w:t>
            </w:r>
            <w:bookmarkStart w:id="26" w:name="_GoBack"/>
            <w:bookmarkEnd w:id="26"/>
          </w:p>
        </w:tc>
      </w:tr>
    </w:tbl>
    <w:p w14:paraId="69C9467F" w14:textId="69A27596" w:rsidR="002F71B1" w:rsidRPr="008A2791" w:rsidRDefault="002F71B1" w:rsidP="008A2791"/>
    <w:p w14:paraId="6DE333E4" w14:textId="77777777" w:rsidR="001414E7" w:rsidRDefault="001414E7" w:rsidP="00CA1B6B">
      <w:pPr>
        <w:pStyle w:val="Heading2"/>
      </w:pPr>
      <w:bookmarkStart w:id="27" w:name="_Toc317666969"/>
      <w:r>
        <w:t>Risk Response Planning</w:t>
      </w:r>
      <w:bookmarkEnd w:id="27"/>
    </w:p>
    <w:p w14:paraId="703B0689" w14:textId="608E384F" w:rsidR="00840793" w:rsidRDefault="00840793" w:rsidP="00840793">
      <w:r>
        <w:t xml:space="preserve">Risk response planning will prepare the team to identify and resolve risks associated with the project through either mitigation or evasion. The risk manager is responsible for providing a strategy for resolving risks as they occur throughout the project. The team will work with the risk manager and with </w:t>
      </w:r>
      <w:r w:rsidR="00AB1950">
        <w:t>other team members</w:t>
      </w:r>
      <w:r>
        <w:t xml:space="preserve"> during scheduled team meetings to provide the risk manager with a detailed description of the risk. Risk response planning will be broken into the following three steps:</w:t>
      </w:r>
    </w:p>
    <w:p w14:paraId="34D10877" w14:textId="0FB9D917" w:rsidR="00840793" w:rsidRDefault="00840793" w:rsidP="00840793">
      <w:pPr>
        <w:pStyle w:val="ListParagraph"/>
        <w:numPr>
          <w:ilvl w:val="0"/>
          <w:numId w:val="28"/>
        </w:numPr>
      </w:pPr>
      <w:r>
        <w:t>Risk Management Plan: This will describe how risk management will be implemented according to the risk response planning.</w:t>
      </w:r>
    </w:p>
    <w:p w14:paraId="52EE016F" w14:textId="370FC737" w:rsidR="00840793" w:rsidRDefault="00840793" w:rsidP="00840793">
      <w:pPr>
        <w:pStyle w:val="ListParagraph"/>
        <w:numPr>
          <w:ilvl w:val="0"/>
          <w:numId w:val="28"/>
        </w:numPr>
      </w:pPr>
      <w:r>
        <w:t xml:space="preserve">Identify Risks and Scope: Team members shall work with the risk manager to identify risks so that they can be </w:t>
      </w:r>
      <w:r w:rsidR="00AB1950">
        <w:t>documented and dealt with</w:t>
      </w:r>
      <w:r>
        <w:t>.</w:t>
      </w:r>
    </w:p>
    <w:p w14:paraId="4E23A6F6" w14:textId="735A5FAB" w:rsidR="00840793" w:rsidRDefault="00840793" w:rsidP="00840793">
      <w:pPr>
        <w:pStyle w:val="ListParagraph"/>
        <w:numPr>
          <w:ilvl w:val="0"/>
          <w:numId w:val="28"/>
        </w:numPr>
      </w:pPr>
      <w:r>
        <w:t>Quantitative Analysis: The risk manager shall develop a numeric value associated with the risk based on work breakdown and/or cost.</w:t>
      </w:r>
    </w:p>
    <w:p w14:paraId="6E38166F" w14:textId="78C1907D" w:rsidR="00840793" w:rsidRPr="00840793" w:rsidRDefault="00840793" w:rsidP="00840793">
      <w:r>
        <w:lastRenderedPageBreak/>
        <w:tab/>
      </w:r>
    </w:p>
    <w:p w14:paraId="0A5AE8BA" w14:textId="77777777" w:rsidR="001414E7" w:rsidRDefault="001414E7" w:rsidP="00980A81">
      <w:pPr>
        <w:pStyle w:val="Heading2"/>
      </w:pPr>
      <w:bookmarkStart w:id="28" w:name="_Toc317666970"/>
      <w:r>
        <w:t>Risk Documentation and Reporting</w:t>
      </w:r>
      <w:bookmarkEnd w:id="28"/>
    </w:p>
    <w:p w14:paraId="5C9ED8DF" w14:textId="5FE1CE59" w:rsidR="001414E7" w:rsidRDefault="001414E7" w:rsidP="00CA1B6B">
      <w:r>
        <w:t xml:space="preserve">Create a central repository for risk information and mitigation strategies. This is typically an automated system where risk information is available to appropriate project team members and risk owners. Typical tools include the risk register (the complete risk database) and a monthly risk status report that is part </w:t>
      </w:r>
      <w:r w:rsidR="00AB1950">
        <w:t>of the OMB Exhibit 300 process.</w:t>
      </w:r>
    </w:p>
    <w:p w14:paraId="54F2D0C8" w14:textId="77777777" w:rsidR="001414E7" w:rsidRDefault="001414E7" w:rsidP="00980A81">
      <w:pPr>
        <w:pStyle w:val="Heading2"/>
      </w:pPr>
      <w:bookmarkStart w:id="29" w:name="_Toc317666971"/>
      <w:r>
        <w:t>Risk Control</w:t>
      </w:r>
      <w:bookmarkEnd w:id="29"/>
    </w:p>
    <w:p w14:paraId="02406678" w14:textId="695872B1" w:rsidR="001414E7" w:rsidRPr="00D97CB2" w:rsidRDefault="00D97CB2" w:rsidP="00CA1B6B">
      <w:r>
        <w:t xml:space="preserve">The team members are individually responsible for identifying risks as they become aware of them. Team members shall have access to the risk database and documentation such that they can be modified after the risk has been adequately identified. </w:t>
      </w:r>
      <w:r w:rsidR="00F264AD">
        <w:t xml:space="preserve">In each team meeting, </w:t>
      </w:r>
      <w:r>
        <w:t xml:space="preserve">team </w:t>
      </w:r>
      <w:r w:rsidR="00F264AD">
        <w:t xml:space="preserve">members </w:t>
      </w:r>
      <w:r>
        <w:t xml:space="preserve">will </w:t>
      </w:r>
      <w:r w:rsidR="00E340C4">
        <w:t>present</w:t>
      </w:r>
      <w:r>
        <w:t xml:space="preserve"> any risks that </w:t>
      </w:r>
      <w:r w:rsidR="00E340C4">
        <w:t>have arisen</w:t>
      </w:r>
      <w:r>
        <w:t xml:space="preserve"> </w:t>
      </w:r>
      <w:r w:rsidR="00F264AD">
        <w:t>since the last team meeting</w:t>
      </w:r>
      <w:r>
        <w:t xml:space="preserve">. Each risk shall be discussed until an appropriate solution is reached. Critical risks shall be escalated to the project manager and project </w:t>
      </w:r>
      <w:r w:rsidR="00F264AD">
        <w:t>sponsor as soon as possible so</w:t>
      </w:r>
      <w:r>
        <w:t xml:space="preserve"> that a possible solution can be reached in a timely manner.</w:t>
      </w:r>
    </w:p>
    <w:p w14:paraId="7BA7CCF3" w14:textId="77777777" w:rsidR="001414E7" w:rsidRDefault="001414E7">
      <w:pPr>
        <w:pStyle w:val="Heading1"/>
      </w:pPr>
      <w:bookmarkStart w:id="30" w:name="_Toc317666972"/>
      <w:r>
        <w:lastRenderedPageBreak/>
        <w:t>Procurement Management Plan</w:t>
      </w:r>
      <w:bookmarkEnd w:id="30"/>
    </w:p>
    <w:p w14:paraId="0B1ABB34" w14:textId="77777777" w:rsidR="00BE427D" w:rsidRDefault="00BE427D" w:rsidP="00BE427D">
      <w:pPr>
        <w:pStyle w:val="Heading2"/>
      </w:pPr>
      <w:bookmarkStart w:id="31" w:name="_Toc317666973"/>
      <w:bookmarkStart w:id="32" w:name="_Toc317666977"/>
      <w:r>
        <w:t>Purpose of the Procurement Management Plan</w:t>
      </w:r>
      <w:bookmarkEnd w:id="31"/>
    </w:p>
    <w:p w14:paraId="0F29098E" w14:textId="4AD9738B" w:rsidR="00BE427D" w:rsidRPr="00D108DA" w:rsidRDefault="00BE427D" w:rsidP="00BE427D">
      <w:r>
        <w:t>The purpose of the procurement management plan is to</w:t>
      </w:r>
      <w:r w:rsidR="00CD4AB4">
        <w:t xml:space="preserve"> organize how the team will gather additional supplies for the completion of this project. It is very unlikely that</w:t>
      </w:r>
      <w:r w:rsidR="00BC0387">
        <w:t xml:space="preserve"> the team</w:t>
      </w:r>
      <w:r w:rsidR="00CD4AB4">
        <w:t xml:space="preserve"> will have all of the proper equipment on hand to complete the 3-</w:t>
      </w:r>
      <w:r w:rsidR="00BC0387">
        <w:t>D Printer Fabrication System, so a system must be in place to ensure that the team can procure the correct and best products for the job in an efficient manner.</w:t>
      </w:r>
    </w:p>
    <w:p w14:paraId="34603FEA" w14:textId="77777777" w:rsidR="00BE427D" w:rsidRDefault="00BE427D" w:rsidP="00BE427D">
      <w:pPr>
        <w:pStyle w:val="Heading2"/>
      </w:pPr>
      <w:bookmarkStart w:id="33" w:name="_Toc317666974"/>
      <w:r>
        <w:t>Roles and Responsibilities</w:t>
      </w:r>
      <w:bookmarkEnd w:id="33"/>
    </w:p>
    <w:p w14:paraId="6B80B7BE" w14:textId="7A2B5017" w:rsidR="00BE427D" w:rsidRDefault="00BE427D" w:rsidP="00BE427D">
      <w:r>
        <w:t>Below describes th</w:t>
      </w:r>
      <w:r w:rsidR="004E07A4">
        <w:t xml:space="preserve">e role each person plays in the team’s </w:t>
      </w:r>
      <w:r>
        <w:t>procurement management plan:</w:t>
      </w:r>
    </w:p>
    <w:p w14:paraId="4415D5A8" w14:textId="046777CF" w:rsidR="00BE427D" w:rsidRDefault="00112DEC" w:rsidP="00112DEC">
      <w:pPr>
        <w:pStyle w:val="BulletedList"/>
      </w:pPr>
      <w:r>
        <w:rPr>
          <w:b/>
        </w:rPr>
        <w:t>Project Sponsor:</w:t>
      </w:r>
      <w:r w:rsidR="00BE427D">
        <w:rPr>
          <w:b/>
        </w:rPr>
        <w:t xml:space="preserve"> </w:t>
      </w:r>
      <w:r w:rsidR="00BE427D">
        <w:t>Dr. Shiakolas will be providing advice on what items could be beneficial to our project. In addition, D</w:t>
      </w:r>
      <w:r w:rsidR="008A1229">
        <w:t>r. Shiakolas has offered to give</w:t>
      </w:r>
      <w:r w:rsidR="00BE427D">
        <w:t xml:space="preserve"> the team access to</w:t>
      </w:r>
      <w:r w:rsidR="008A1229">
        <w:t xml:space="preserve"> many tools he has that can assist the creation of the project.</w:t>
      </w:r>
    </w:p>
    <w:p w14:paraId="61784322" w14:textId="52AC66A7" w:rsidR="00112DEC" w:rsidRDefault="00112DEC" w:rsidP="00112DEC">
      <w:pPr>
        <w:pStyle w:val="BulletedList"/>
      </w:pPr>
      <w:r>
        <w:rPr>
          <w:b/>
        </w:rPr>
        <w:t xml:space="preserve">Project Team: </w:t>
      </w:r>
      <w:r>
        <w:t>Before a product can be purchased, the team must undergo a meeting about the purchase. One or more individuals of the team should perform research on the availability, cost, and usefulness of the product being considered. The individual(s) should then present his research to the team and explain if the purchase should be considered or not.</w:t>
      </w:r>
    </w:p>
    <w:p w14:paraId="4CE8E589" w14:textId="4E55AD2B" w:rsidR="008A1229" w:rsidRDefault="008A1229" w:rsidP="00112DEC">
      <w:pPr>
        <w:pStyle w:val="BulletedList"/>
      </w:pPr>
      <w:r>
        <w:rPr>
          <w:b/>
        </w:rPr>
        <w:t>Project Manager</w:t>
      </w:r>
      <w:r w:rsidR="00112DEC">
        <w:rPr>
          <w:b/>
        </w:rPr>
        <w:t xml:space="preserve">: </w:t>
      </w:r>
      <w:r w:rsidR="00112DEC">
        <w:t>When the team has decided on the product purchase, the Project Manager, Daniel Lain, will pass on the reque</w:t>
      </w:r>
      <w:r w:rsidR="00B535B4">
        <w:t>st to the Project Supervisor, Mr</w:t>
      </w:r>
      <w:r w:rsidR="00112DEC">
        <w:t>. O’ Dell, for consideration. The Project Supervisor has the final say on if the product is purchased.</w:t>
      </w:r>
    </w:p>
    <w:p w14:paraId="54F1323E" w14:textId="52DC857A" w:rsidR="008A1229" w:rsidRPr="008A1229" w:rsidRDefault="008A1229" w:rsidP="00112DEC">
      <w:pPr>
        <w:pStyle w:val="BulletedList"/>
      </w:pPr>
      <w:r>
        <w:rPr>
          <w:b/>
        </w:rPr>
        <w:t>Project Stakeholders</w:t>
      </w:r>
      <w:r w:rsidR="00112DEC">
        <w:rPr>
          <w:b/>
        </w:rPr>
        <w:t>:</w:t>
      </w:r>
      <w:r>
        <w:rPr>
          <w:b/>
        </w:rPr>
        <w:t xml:space="preserve"> </w:t>
      </w:r>
      <w:r w:rsidR="00B535B4">
        <w:t>This project</w:t>
      </w:r>
      <w:r>
        <w:t xml:space="preserve"> do</w:t>
      </w:r>
      <w:r w:rsidR="00B535B4">
        <w:t>es</w:t>
      </w:r>
      <w:r>
        <w:t xml:space="preserve"> not have any</w:t>
      </w:r>
      <w:r w:rsidR="00B535B4">
        <w:t xml:space="preserve"> </w:t>
      </w:r>
      <w:r w:rsidR="00B535B4">
        <w:rPr>
          <w:i/>
        </w:rPr>
        <w:t>additional</w:t>
      </w:r>
      <w:r>
        <w:t xml:space="preserve"> stakeholders at this time, but in th</w:t>
      </w:r>
      <w:r w:rsidR="00B535B4">
        <w:t>e event that more stakeholders are added</w:t>
      </w:r>
      <w:r>
        <w:t>, they will be notified of any purchasing decisions before they are made</w:t>
      </w:r>
      <w:r w:rsidR="002941A6">
        <w:t>. Project stakeholders are listed in section 10.2</w:t>
      </w:r>
      <w:r>
        <w:t xml:space="preserve">. </w:t>
      </w:r>
      <w:r w:rsidR="00B535B4">
        <w:t>Advice by stakeholders will be put into consideration, but will need sufficient cause first.</w:t>
      </w:r>
    </w:p>
    <w:p w14:paraId="61DD1CCC" w14:textId="77777777" w:rsidR="00BE427D" w:rsidRDefault="00BE427D" w:rsidP="00BE427D">
      <w:pPr>
        <w:pStyle w:val="Heading2"/>
      </w:pPr>
      <w:bookmarkStart w:id="34" w:name="_Toc317666975"/>
      <w:r>
        <w:t>Required Project Procurements and Timing</w:t>
      </w:r>
      <w:bookmarkEnd w:id="34"/>
    </w:p>
    <w:p w14:paraId="6C199E2A" w14:textId="1E4DD8E2" w:rsidR="00BC0387" w:rsidRPr="00BC0387" w:rsidRDefault="00BC0387" w:rsidP="00BE427D">
      <w:r>
        <w:t>Items needed for this project should be procured before or at the start of the impl</w:t>
      </w:r>
      <w:r w:rsidR="00B535B4">
        <w:t>ementation phase. Because of the</w:t>
      </w:r>
      <w:r>
        <w:t xml:space="preserve"> unique situation</w:t>
      </w:r>
      <w:r w:rsidR="00B535B4">
        <w:t xml:space="preserve"> between Ink3D and</w:t>
      </w:r>
      <w:r>
        <w:t xml:space="preserve"> the ME Team, it maybe be necessary to hold off on s</w:t>
      </w:r>
      <w:r w:rsidR="00B535B4">
        <w:t xml:space="preserve">ome purchases until </w:t>
      </w:r>
      <w:r>
        <w:t>the 3-D printer they are designing</w:t>
      </w:r>
      <w:r w:rsidR="00B535B4">
        <w:t xml:space="preserve"> is better understood</w:t>
      </w:r>
      <w:r>
        <w:t>. Towards the end of the designing phase</w:t>
      </w:r>
      <w:r w:rsidR="00623F5D">
        <w:t>, but before implementation</w:t>
      </w:r>
      <w:r>
        <w:t>, both teams need to meet to design t</w:t>
      </w:r>
      <w:r w:rsidR="00623F5D">
        <w:t>he integration</w:t>
      </w:r>
      <w:r>
        <w:t xml:space="preserve"> of the product. Here, both teams will agree on the last items that need to be procured for integration.</w:t>
      </w:r>
    </w:p>
    <w:p w14:paraId="6986B8BE" w14:textId="77777777" w:rsidR="00BE427D" w:rsidRDefault="00BE427D" w:rsidP="00BE427D">
      <w:pPr>
        <w:pStyle w:val="Heading2"/>
      </w:pPr>
      <w:bookmarkStart w:id="35" w:name="_Toc317666976"/>
      <w:r>
        <w:lastRenderedPageBreak/>
        <w:t>Description of Items/ Services to be acquired</w:t>
      </w:r>
      <w:bookmarkEnd w:id="35"/>
    </w:p>
    <w:p w14:paraId="706A3726" w14:textId="22FA0189" w:rsidR="00BE427D" w:rsidRDefault="00BC0387" w:rsidP="00BE427D">
      <w:r>
        <w:t>At this time, the following items are the known necessities that must be</w:t>
      </w:r>
      <w:r w:rsidR="008A1229">
        <w:t xml:space="preserve"> acquired before or at the start of the implementation phase. Without these items, integration with the ME Team and their </w:t>
      </w:r>
      <w:r>
        <w:t>3-D p</w:t>
      </w:r>
      <w:r w:rsidR="00CD4AB4">
        <w:t>rinter</w:t>
      </w:r>
      <w:r w:rsidR="008A1229">
        <w:t xml:space="preserve"> will be difficult.</w:t>
      </w:r>
    </w:p>
    <w:p w14:paraId="653DC1E2" w14:textId="498C781F" w:rsidR="008A1229" w:rsidRDefault="008A1229" w:rsidP="008A1229">
      <w:pPr>
        <w:pStyle w:val="BulletedList"/>
      </w:pPr>
      <w:r>
        <w:t>Printer Microcontroller</w:t>
      </w:r>
    </w:p>
    <w:p w14:paraId="3A181939" w14:textId="3A4E517B" w:rsidR="008A1229" w:rsidRPr="008A1229" w:rsidRDefault="00112DEC" w:rsidP="008A1229">
      <w:pPr>
        <w:pStyle w:val="BulletedList"/>
      </w:pPr>
      <w:r>
        <w:t xml:space="preserve">Cables to connect microcontroller and computer to the </w:t>
      </w:r>
      <w:r w:rsidR="00BC0387">
        <w:t>3-D p</w:t>
      </w:r>
      <w:r w:rsidR="00CD4AB4">
        <w:t>rinter</w:t>
      </w:r>
      <w:r>
        <w:t>. (The type of cable required has yet to be discovered. This is an area that can use more research</w:t>
      </w:r>
      <w:r w:rsidR="00BC0387">
        <w:t>, and will also depend on the outcome of the physical 3-D printer.</w:t>
      </w:r>
      <w:r>
        <w:t>)</w:t>
      </w:r>
    </w:p>
    <w:p w14:paraId="6B64BD97" w14:textId="77777777" w:rsidR="001414E7" w:rsidRDefault="001414E7">
      <w:pPr>
        <w:pStyle w:val="Heading1"/>
      </w:pPr>
      <w:r>
        <w:lastRenderedPageBreak/>
        <w:t>Project Closeout Report</w:t>
      </w:r>
      <w:bookmarkEnd w:id="32"/>
    </w:p>
    <w:p w14:paraId="7126E5A1" w14:textId="77777777" w:rsidR="001414E7" w:rsidRDefault="001414E7" w:rsidP="00CA1B6B">
      <w:pPr>
        <w:pStyle w:val="Heading2"/>
      </w:pPr>
      <w:bookmarkStart w:id="36" w:name="_Toc317666979"/>
      <w:r>
        <w:t>Purpose of Closeout Report</w:t>
      </w:r>
      <w:bookmarkEnd w:id="36"/>
    </w:p>
    <w:p w14:paraId="0B2D4C28" w14:textId="076EF4FB" w:rsidR="00A76DEE" w:rsidRPr="00A76DEE" w:rsidRDefault="00A76DEE" w:rsidP="00CA1B6B">
      <w:r>
        <w:t>Upon completion of this project, a closure report will be produced.  The purpose of the closure report is to insure that personnel, contract, administrative, and financial issues are resolved, that documents are archived, and lessons learned are captured.</w:t>
      </w:r>
    </w:p>
    <w:p w14:paraId="76EB044F" w14:textId="77777777" w:rsidR="001414E7" w:rsidRDefault="001414E7" w:rsidP="00CA1B6B">
      <w:pPr>
        <w:pStyle w:val="Heading2"/>
      </w:pPr>
      <w:bookmarkStart w:id="37" w:name="_Toc317666980"/>
      <w:r>
        <w:t>Administrative Closure</w:t>
      </w:r>
      <w:bookmarkEnd w:id="37"/>
    </w:p>
    <w:p w14:paraId="3111529F" w14:textId="77777777" w:rsidR="001414E7" w:rsidRDefault="001414E7" w:rsidP="00B5384F">
      <w:pPr>
        <w:pStyle w:val="Heading3"/>
      </w:pPr>
      <w:r>
        <w:t>Were the objectives of the project met?</w:t>
      </w:r>
    </w:p>
    <w:p w14:paraId="46B8FBC7" w14:textId="754BEB64" w:rsidR="00A76DEE" w:rsidRPr="00A76DEE" w:rsidRDefault="00A76DEE" w:rsidP="00CA1B6B">
      <w:r>
        <w:t>The closure report will examine all objectives of the project and determine if they have been met.  The final product of the project will be compared with requirements specified in the System Requirements Specification.  If all requirements are met by the final project, the project will be deemed a success.  If requirements are left unfulfilled, the obstacles and constraints for those requirements will be analyzed and documented.</w:t>
      </w:r>
    </w:p>
    <w:p w14:paraId="646841B9" w14:textId="77777777" w:rsidR="001414E7" w:rsidRDefault="001414E7" w:rsidP="00B5384F">
      <w:pPr>
        <w:pStyle w:val="Heading3"/>
      </w:pPr>
      <w:r>
        <w:t>Archiving Project Artifacts</w:t>
      </w:r>
    </w:p>
    <w:p w14:paraId="7C9254A2" w14:textId="14C5CE0E" w:rsidR="00A76DEE" w:rsidRDefault="00A76DEE" w:rsidP="00CA1B6B">
      <w:r w:rsidRPr="00A76DEE">
        <w:t>All project artifacts will be archived using GitHub so that they may be available for future interests in this project.  The following is a list of the artifacts to be archived:</w:t>
      </w:r>
    </w:p>
    <w:p w14:paraId="037EA4AA" w14:textId="7E5469AA" w:rsidR="00A76DEE" w:rsidRDefault="00A76DEE" w:rsidP="00A76DEE">
      <w:pPr>
        <w:pStyle w:val="ListParagraph"/>
        <w:numPr>
          <w:ilvl w:val="0"/>
          <w:numId w:val="25"/>
        </w:numPr>
      </w:pPr>
      <w:r>
        <w:t>System Requirements Specification</w:t>
      </w:r>
    </w:p>
    <w:p w14:paraId="1B5DF388" w14:textId="0820A75B" w:rsidR="00A76DEE" w:rsidRDefault="00A76DEE" w:rsidP="00A76DEE">
      <w:pPr>
        <w:pStyle w:val="ListParagraph"/>
        <w:numPr>
          <w:ilvl w:val="0"/>
          <w:numId w:val="25"/>
        </w:numPr>
      </w:pPr>
      <w:r>
        <w:t>Project Charter</w:t>
      </w:r>
    </w:p>
    <w:p w14:paraId="0766A6FB" w14:textId="7192DFE1" w:rsidR="00A76DEE" w:rsidRDefault="00A76DEE" w:rsidP="00A76DEE">
      <w:pPr>
        <w:pStyle w:val="ListParagraph"/>
        <w:numPr>
          <w:ilvl w:val="0"/>
          <w:numId w:val="25"/>
        </w:numPr>
      </w:pPr>
      <w:r>
        <w:t>Microsoft Project Plan (Work Breakdown Schedule)</w:t>
      </w:r>
    </w:p>
    <w:p w14:paraId="67C0FC10" w14:textId="654D6C79" w:rsidR="00A76DEE" w:rsidRDefault="00A76DEE" w:rsidP="00A76DEE">
      <w:pPr>
        <w:pStyle w:val="ListParagraph"/>
        <w:numPr>
          <w:ilvl w:val="0"/>
          <w:numId w:val="25"/>
        </w:numPr>
      </w:pPr>
      <w:r>
        <w:t>Architectural Design Specification</w:t>
      </w:r>
    </w:p>
    <w:p w14:paraId="2AA3B46C" w14:textId="571FE8AA" w:rsidR="00A76DEE" w:rsidRDefault="00A76DEE" w:rsidP="00A76DEE">
      <w:pPr>
        <w:pStyle w:val="ListParagraph"/>
        <w:numPr>
          <w:ilvl w:val="0"/>
          <w:numId w:val="25"/>
        </w:numPr>
      </w:pPr>
      <w:r>
        <w:t>Detailed Design Specification</w:t>
      </w:r>
    </w:p>
    <w:p w14:paraId="6BD78283" w14:textId="5A8656B5" w:rsidR="00A76DEE" w:rsidRDefault="00A76DEE" w:rsidP="00A76DEE">
      <w:pPr>
        <w:pStyle w:val="ListParagraph"/>
        <w:numPr>
          <w:ilvl w:val="0"/>
          <w:numId w:val="25"/>
        </w:numPr>
      </w:pPr>
      <w:r>
        <w:t>Meeting Agendas</w:t>
      </w:r>
    </w:p>
    <w:p w14:paraId="492CE628" w14:textId="57539D50" w:rsidR="00A76DEE" w:rsidRDefault="00A76DEE" w:rsidP="00A76DEE">
      <w:pPr>
        <w:pStyle w:val="ListParagraph"/>
        <w:numPr>
          <w:ilvl w:val="0"/>
          <w:numId w:val="25"/>
        </w:numPr>
      </w:pPr>
      <w:r>
        <w:t>Meeting Notes</w:t>
      </w:r>
    </w:p>
    <w:p w14:paraId="6EB95736" w14:textId="154E4724" w:rsidR="00A76DEE" w:rsidRDefault="00A76DEE" w:rsidP="00A76DEE">
      <w:pPr>
        <w:pStyle w:val="ListParagraph"/>
        <w:numPr>
          <w:ilvl w:val="0"/>
          <w:numId w:val="25"/>
        </w:numPr>
      </w:pPr>
      <w:r>
        <w:t>Research Documentation</w:t>
      </w:r>
    </w:p>
    <w:p w14:paraId="3DC6F914" w14:textId="1D8A573E" w:rsidR="00A76DEE" w:rsidRDefault="00A76DEE" w:rsidP="00A76DEE">
      <w:pPr>
        <w:pStyle w:val="ListParagraph"/>
        <w:numPr>
          <w:ilvl w:val="0"/>
          <w:numId w:val="25"/>
        </w:numPr>
      </w:pPr>
      <w:r>
        <w:t>Financial Records</w:t>
      </w:r>
    </w:p>
    <w:p w14:paraId="770BDF81" w14:textId="7720B26C" w:rsidR="00A76DEE" w:rsidRDefault="00A76DEE" w:rsidP="00A76DEE">
      <w:pPr>
        <w:pStyle w:val="ListParagraph"/>
        <w:numPr>
          <w:ilvl w:val="0"/>
          <w:numId w:val="25"/>
        </w:numPr>
      </w:pPr>
      <w:r>
        <w:t>Team Status Report Power Point Presentations</w:t>
      </w:r>
    </w:p>
    <w:p w14:paraId="5F41B745" w14:textId="416BCA98" w:rsidR="00A76DEE" w:rsidRDefault="00A76DEE" w:rsidP="00A76DEE">
      <w:pPr>
        <w:pStyle w:val="ListParagraph"/>
        <w:numPr>
          <w:ilvl w:val="0"/>
          <w:numId w:val="25"/>
        </w:numPr>
      </w:pPr>
      <w:r>
        <w:t>Change Control Forms</w:t>
      </w:r>
    </w:p>
    <w:p w14:paraId="3C69C9B4" w14:textId="671A9A18" w:rsidR="00A76DEE" w:rsidRDefault="00A76DEE" w:rsidP="00A76DEE">
      <w:pPr>
        <w:pStyle w:val="ListParagraph"/>
        <w:numPr>
          <w:ilvl w:val="0"/>
          <w:numId w:val="25"/>
        </w:numPr>
      </w:pPr>
      <w:r>
        <w:t>Product User Manual</w:t>
      </w:r>
    </w:p>
    <w:p w14:paraId="5F47F8A4" w14:textId="63E676B5" w:rsidR="00A76DEE" w:rsidRDefault="00A76DEE" w:rsidP="00A76DEE">
      <w:pPr>
        <w:pStyle w:val="ListParagraph"/>
        <w:numPr>
          <w:ilvl w:val="0"/>
          <w:numId w:val="25"/>
        </w:numPr>
      </w:pPr>
      <w:r>
        <w:t>Source Code</w:t>
      </w:r>
    </w:p>
    <w:p w14:paraId="029687DA" w14:textId="1B64E6A9" w:rsidR="00A76DEE" w:rsidRDefault="00A76DEE" w:rsidP="00A76DEE">
      <w:pPr>
        <w:pStyle w:val="ListParagraph"/>
        <w:numPr>
          <w:ilvl w:val="0"/>
          <w:numId w:val="25"/>
        </w:numPr>
      </w:pPr>
      <w:r>
        <w:t>Source Code Documentation</w:t>
      </w:r>
    </w:p>
    <w:p w14:paraId="08F190E7" w14:textId="55350D7A" w:rsidR="00A76DEE" w:rsidRPr="00A76DEE" w:rsidRDefault="00A76DEE" w:rsidP="00A76DEE">
      <w:r>
        <w:t xml:space="preserve">The GitHub repository where these artifacts will be archived is located at </w:t>
      </w:r>
      <w:r w:rsidRPr="00A76DEE">
        <w:t>https://github.com/qpHalcy0n/SRDesign</w:t>
      </w:r>
      <w:r>
        <w:t>.</w:t>
      </w:r>
    </w:p>
    <w:p w14:paraId="0DBD1C78" w14:textId="77777777" w:rsidR="001414E7" w:rsidRDefault="001414E7" w:rsidP="00B5384F">
      <w:pPr>
        <w:pStyle w:val="Heading3"/>
      </w:pPr>
      <w:r>
        <w:lastRenderedPageBreak/>
        <w:t>Lessons Learned</w:t>
      </w:r>
      <w:r>
        <w:tab/>
      </w:r>
    </w:p>
    <w:p w14:paraId="6F52ECC4" w14:textId="4D112029" w:rsidR="00A76DEE" w:rsidRPr="00A76DEE" w:rsidRDefault="00A76DEE" w:rsidP="00CA1B6B">
      <w:r>
        <w:t xml:space="preserve">At the end of this project, a team meeting will be held with the intent of discussing the lessons learned throughout the project.  </w:t>
      </w:r>
      <w:r w:rsidR="00F562A7">
        <w:t xml:space="preserve">It is important to reflect on the project and take away experiences that can contribute to success in future projects.  </w:t>
      </w:r>
      <w:r>
        <w:t xml:space="preserve">Each team member will be present the lessons they have learned throughout the project and the team will discuss </w:t>
      </w:r>
      <w:r w:rsidR="00F562A7">
        <w:t>each lesson.  The discussion will include the topics of how each lesson can be applied to future projects and how the project would have been affected if the lesson was learned prior to the start of the project.  Each item discussed will be documented in the closeout report.</w:t>
      </w:r>
    </w:p>
    <w:p w14:paraId="4CDD8427" w14:textId="77777777" w:rsidR="001414E7" w:rsidRDefault="001414E7" w:rsidP="00B5384F">
      <w:pPr>
        <w:pStyle w:val="Heading3"/>
      </w:pPr>
      <w:r>
        <w:t xml:space="preserve">Plans for Post </w:t>
      </w:r>
      <w:r w:rsidRPr="00B5384F">
        <w:t>Implementation</w:t>
      </w:r>
      <w:r>
        <w:t xml:space="preserve"> Review (PIR)</w:t>
      </w:r>
    </w:p>
    <w:p w14:paraId="6923A854" w14:textId="4DE059A8" w:rsidR="001414E7" w:rsidRPr="00F562A7" w:rsidRDefault="00F562A7" w:rsidP="00CA1B6B">
      <w:r w:rsidRPr="00F562A7">
        <w:t>A post implementation review will be conducted on the final product of this project.  The final product will be compared with the System Requirements Specification to determine if the product was implemented according to specified requirements.  In order to verify that the product is acceptable, the team and the project sponsor will go through each verification procedure defined in the Acceptance Criteria section of the Systems Requirements Specification.</w:t>
      </w:r>
      <w:r>
        <w:t xml:space="preserve">  In addition to verifying that requirements were met for the project, the team will review the effort put into the project and analyze if the </w:t>
      </w:r>
      <w:r w:rsidR="00CA271D">
        <w:t>scope of the project was realistic given the amount of resources available.  This process will be documented in the closeout report.</w:t>
      </w:r>
    </w:p>
    <w:p w14:paraId="17FD8864" w14:textId="77777777" w:rsidR="001414E7" w:rsidRDefault="001414E7" w:rsidP="00B5384F">
      <w:pPr>
        <w:pStyle w:val="Heading3"/>
      </w:pPr>
      <w:r>
        <w:t>Final Customer Acceptance</w:t>
      </w:r>
    </w:p>
    <w:p w14:paraId="32DC5EA5" w14:textId="35A79026" w:rsidR="00CA271D" w:rsidRPr="00CA271D" w:rsidRDefault="00CA271D" w:rsidP="00CA1B6B">
      <w:r>
        <w:t>For this project, the customer is the project’s sponsor.  The product will be considered accepted by the customer when the customer verifies the acceptance criteria defined in the System Requirements Specification.  A meeting will be held where all team members of the software team, all team members of the mechanical engineering team, and the sponsor are present.  During this meeting, all verification procedures defined in the System Requirements Specification will be conducted.  In addition to verifying acceptance criteria, any open issues will be discussed with all parties present.  All parties will have an opportunity to discuss their vision for the future of the product and make suggestions about any further steps that must be taken in order for the next team to continue development on the product.</w:t>
      </w:r>
    </w:p>
    <w:p w14:paraId="0F74BFEE" w14:textId="77777777" w:rsidR="001414E7" w:rsidRDefault="001414E7" w:rsidP="00B5384F">
      <w:pPr>
        <w:pStyle w:val="Heading3"/>
      </w:pPr>
      <w:r>
        <w:t>Financial Records</w:t>
      </w:r>
    </w:p>
    <w:p w14:paraId="6D6BCBED" w14:textId="51E9B161" w:rsidR="00CA271D" w:rsidRPr="00CA271D" w:rsidRDefault="007A202B" w:rsidP="00CA1B6B">
      <w:r>
        <w:t>All financial records will be accounted for, documented, and archived.  Physical invoiced and purchase orders will be scanned and archived on GitHub with sensitive information blacked out.  A final cost report will be created that accounts for all project spending and this report will also be archived on GitHub.</w:t>
      </w:r>
    </w:p>
    <w:p w14:paraId="7D0716D3" w14:textId="77777777" w:rsidR="001414E7" w:rsidRDefault="001414E7" w:rsidP="00B5384F">
      <w:pPr>
        <w:pStyle w:val="Heading3"/>
      </w:pPr>
      <w:r>
        <w:t>Final Project Performance Report</w:t>
      </w:r>
    </w:p>
    <w:p w14:paraId="0D46AC8F" w14:textId="1E6B41C1" w:rsidR="007A202B" w:rsidRPr="007A202B" w:rsidRDefault="007A202B" w:rsidP="00CA1B6B">
      <w:r>
        <w:t>Once the project is completed, a final project performance report will be created.  The purpose of this report is to summarize the project’s scope management, schedule performance, cost performance, quality achievements, and review the risk containment performance.  Any reasoning behind cost or schedule variance will be analyzed and explained in this report.</w:t>
      </w:r>
    </w:p>
    <w:sectPr w:rsidR="007A202B" w:rsidRPr="007A202B" w:rsidSect="001B4682">
      <w:headerReference w:type="default" r:id="rId13"/>
      <w:footerReference w:type="default" r:id="rId14"/>
      <w:pgSz w:w="12240" w:h="15840" w:code="1"/>
      <w:pgMar w:top="864" w:right="1440" w:bottom="792"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3A9365" w14:textId="77777777" w:rsidR="0087176D" w:rsidRDefault="0087176D">
      <w:r>
        <w:separator/>
      </w:r>
    </w:p>
  </w:endnote>
  <w:endnote w:type="continuationSeparator" w:id="0">
    <w:p w14:paraId="41B6FB68" w14:textId="77777777" w:rsidR="0087176D" w:rsidRDefault="00871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New Roman Bold">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21454" w14:textId="77777777" w:rsidR="00852C60" w:rsidRDefault="00852C60" w:rsidP="00CE71E2">
    <w:pPr>
      <w:framePr w:wrap="around" w:vAnchor="text" w:hAnchor="margin" w:xAlign="right" w:y="1"/>
    </w:pPr>
    <w:r>
      <w:fldChar w:fldCharType="begin"/>
    </w:r>
    <w:r>
      <w:instrText xml:space="preserve">PAGE  </w:instrText>
    </w:r>
    <w:r>
      <w:fldChar w:fldCharType="end"/>
    </w:r>
  </w:p>
  <w:p w14:paraId="1122B721" w14:textId="77777777" w:rsidR="00852C60" w:rsidRDefault="00852C60" w:rsidP="003313E2">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DA547" w14:textId="77777777" w:rsidR="00852C60" w:rsidRDefault="00852C60" w:rsidP="00883383">
    <w:pPr>
      <w:pStyle w:val="Header"/>
    </w:pPr>
    <w:r>
      <w:tab/>
      <w:t>Project Charter</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F0A62" w14:textId="77777777" w:rsidR="00852C60" w:rsidRDefault="00852C60" w:rsidP="00883383">
    <w:pPr>
      <w:pStyle w:val="Header"/>
    </w:pPr>
    <w:r>
      <w:fldChar w:fldCharType="begin"/>
    </w:r>
    <w:r>
      <w:instrText xml:space="preserve"> SAVEDATE  \@ "d MMMM yyyy @ h:mm:ss am/pm"  \* MERGEFORMAT </w:instrText>
    </w:r>
    <w:r>
      <w:fldChar w:fldCharType="separate"/>
    </w:r>
    <w:r>
      <w:rPr>
        <w:noProof/>
      </w:rPr>
      <w:t>15 October 2013 @ 12:38:00 PM</w:t>
    </w:r>
    <w:r>
      <w:fldChar w:fldCharType="end"/>
    </w:r>
    <w:r>
      <w:tab/>
    </w:r>
    <w:r>
      <w:fldChar w:fldCharType="begin"/>
    </w:r>
    <w:r>
      <w:instrText xml:space="preserve"> PAGE  \* roman  \* MERGEFORMAT </w:instrText>
    </w:r>
    <w:r>
      <w:fldChar w:fldCharType="separate"/>
    </w:r>
    <w:r w:rsidR="002B268C">
      <w:rPr>
        <w:noProof/>
      </w:rPr>
      <w:t>ii</w:t>
    </w:r>
    <w:r>
      <w:fldChar w:fldCharType="end"/>
    </w:r>
    <w:r>
      <w:tab/>
    </w:r>
    <w:fldSimple w:instr=" STYLEREF  PseudoHeading1  \* MERGEFORMAT ">
      <w:r w:rsidR="002B268C">
        <w:rPr>
          <w:noProof/>
        </w:rPr>
        <w:t>Table of Contents</w:t>
      </w:r>
    </w:fldSimple>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7B5FD" w14:textId="77777777" w:rsidR="00852C60" w:rsidRPr="003313E2" w:rsidRDefault="00852C60" w:rsidP="001B4682">
    <w:pPr>
      <w:pStyle w:val="Header"/>
    </w:pPr>
    <w:r>
      <w:fldChar w:fldCharType="begin"/>
    </w:r>
    <w:r>
      <w:instrText xml:space="preserve"> SAVEDATE  \@ "d MMMM yyyy @ h:mm:ss am/pm"  \* MERGEFORMAT </w:instrText>
    </w:r>
    <w:r>
      <w:fldChar w:fldCharType="separate"/>
    </w:r>
    <w:r>
      <w:rPr>
        <w:noProof/>
      </w:rPr>
      <w:t>15 October 2013 @ 12:38:00 PM</w:t>
    </w:r>
    <w:r>
      <w:fldChar w:fldCharType="end"/>
    </w:r>
    <w:r w:rsidRPr="003313E2">
      <w:tab/>
    </w:r>
    <w:r>
      <w:rPr>
        <w:b w:val="0"/>
      </w:rPr>
      <w:fldChar w:fldCharType="begin"/>
    </w:r>
    <w:r>
      <w:rPr>
        <w:b w:val="0"/>
      </w:rPr>
      <w:instrText xml:space="preserve"> PAGE </w:instrText>
    </w:r>
    <w:r>
      <w:rPr>
        <w:b w:val="0"/>
      </w:rPr>
      <w:fldChar w:fldCharType="separate"/>
    </w:r>
    <w:r w:rsidR="002B268C">
      <w:rPr>
        <w:b w:val="0"/>
        <w:noProof/>
      </w:rPr>
      <w:t>28</w:t>
    </w:r>
    <w:r>
      <w:rPr>
        <w:b w:val="0"/>
      </w:rPr>
      <w:fldChar w:fldCharType="end"/>
    </w:r>
    <w:r>
      <w:rPr>
        <w:b w:val="0"/>
      </w:rPr>
      <w:tab/>
    </w:r>
    <w:fldSimple w:instr=" STYLEREF  &quot;Heading 1&quot;  \* MERGEFORMAT ">
      <w:r w:rsidR="002B268C">
        <w:rPr>
          <w:noProof/>
        </w:rPr>
        <w:t>Project Closeout Report</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B831BB" w14:textId="77777777" w:rsidR="0087176D" w:rsidRDefault="0087176D">
      <w:r>
        <w:separator/>
      </w:r>
    </w:p>
  </w:footnote>
  <w:footnote w:type="continuationSeparator" w:id="0">
    <w:p w14:paraId="52E84B90" w14:textId="77777777" w:rsidR="0087176D" w:rsidRDefault="008717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C1D92" w14:textId="77777777" w:rsidR="00852C60" w:rsidRPr="00883383" w:rsidRDefault="00852C60" w:rsidP="00883383">
    <w:pPr>
      <w:pStyle w:val="Header"/>
    </w:pPr>
    <w:r w:rsidRPr="00883383">
      <w:t>Senior Design Documentation Library</w:t>
    </w:r>
    <w:r>
      <w:tab/>
    </w:r>
    <w:r>
      <w:tab/>
      <w:t>Project Charter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FFB41" w14:textId="77777777" w:rsidR="00852C60" w:rsidRDefault="00852C60" w:rsidP="003313E2">
    <w:pPr>
      <w:pStyle w:val="Header"/>
    </w:pPr>
    <w:r>
      <w:tab/>
      <w:t>Senior Design Documentation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8019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5E71A7E"/>
    <w:multiLevelType w:val="hybridMultilevel"/>
    <w:tmpl w:val="304413BA"/>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2">
    <w:nsid w:val="120F06C5"/>
    <w:multiLevelType w:val="hybridMultilevel"/>
    <w:tmpl w:val="D270AC9A"/>
    <w:lvl w:ilvl="0" w:tplc="0409000D">
      <w:start w:val="1"/>
      <w:numFmt w:val="bullet"/>
      <w:lvlText w:val=""/>
      <w:lvlJc w:val="left"/>
      <w:pPr>
        <w:tabs>
          <w:tab w:val="num" w:pos="461"/>
        </w:tabs>
        <w:ind w:left="461" w:hanging="360"/>
      </w:pPr>
      <w:rPr>
        <w:rFonts w:ascii="Wingdings" w:hAnsi="Wingdings" w:hint="default"/>
      </w:rPr>
    </w:lvl>
    <w:lvl w:ilvl="1" w:tplc="04090003" w:tentative="1">
      <w:start w:val="1"/>
      <w:numFmt w:val="bullet"/>
      <w:lvlText w:val="o"/>
      <w:lvlJc w:val="left"/>
      <w:pPr>
        <w:tabs>
          <w:tab w:val="num" w:pos="1181"/>
        </w:tabs>
        <w:ind w:left="1181" w:hanging="360"/>
      </w:pPr>
      <w:rPr>
        <w:rFonts w:ascii="Courier New" w:hAnsi="Courier New" w:cs="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cs="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cs="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3">
    <w:nsid w:val="12DC2F13"/>
    <w:multiLevelType w:val="hybridMultilevel"/>
    <w:tmpl w:val="35C0993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4">
    <w:nsid w:val="1B8206CF"/>
    <w:multiLevelType w:val="multilevel"/>
    <w:tmpl w:val="5B16BBE4"/>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5">
    <w:nsid w:val="1FCF7157"/>
    <w:multiLevelType w:val="hybridMultilevel"/>
    <w:tmpl w:val="27E61206"/>
    <w:lvl w:ilvl="0" w:tplc="04090001">
      <w:start w:val="1"/>
      <w:numFmt w:val="bullet"/>
      <w:lvlText w:val=""/>
      <w:lvlJc w:val="left"/>
      <w:pPr>
        <w:tabs>
          <w:tab w:val="num" w:pos="461"/>
        </w:tabs>
        <w:ind w:left="461" w:hanging="360"/>
      </w:pPr>
      <w:rPr>
        <w:rFonts w:ascii="Symbol" w:hAnsi="Symbol" w:hint="default"/>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6">
    <w:nsid w:val="21E74FEA"/>
    <w:multiLevelType w:val="hybridMultilevel"/>
    <w:tmpl w:val="2AE61478"/>
    <w:lvl w:ilvl="0" w:tplc="04090005">
      <w:start w:val="1"/>
      <w:numFmt w:val="bullet"/>
      <w:lvlText w:val=""/>
      <w:lvlJc w:val="left"/>
      <w:pPr>
        <w:tabs>
          <w:tab w:val="num" w:pos="360"/>
        </w:tabs>
        <w:ind w:left="360" w:hanging="360"/>
      </w:pPr>
      <w:rPr>
        <w:rFonts w:ascii="Wingdings" w:hAnsi="Wingdings" w:cs="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7">
    <w:nsid w:val="249802DF"/>
    <w:multiLevelType w:val="hybridMultilevel"/>
    <w:tmpl w:val="CACEE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B23E4D"/>
    <w:multiLevelType w:val="hybridMultilevel"/>
    <w:tmpl w:val="9BACB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FA693B"/>
    <w:multiLevelType w:val="hybridMultilevel"/>
    <w:tmpl w:val="CBEA4662"/>
    <w:lvl w:ilvl="0" w:tplc="E0FA80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2505FAF"/>
    <w:multiLevelType w:val="multilevel"/>
    <w:tmpl w:val="81563AC0"/>
    <w:lvl w:ilvl="0">
      <w:start w:val="1"/>
      <w:numFmt w:val="decimal"/>
      <w:pStyle w:val="Heading1"/>
      <w:lvlText w:val="%1"/>
      <w:lvlJc w:val="left"/>
      <w:pPr>
        <w:tabs>
          <w:tab w:val="num" w:pos="1872"/>
        </w:tabs>
        <w:ind w:left="1872" w:hanging="432"/>
      </w:pPr>
      <w:rPr>
        <w:rFonts w:hint="default"/>
      </w:rPr>
    </w:lvl>
    <w:lvl w:ilvl="1">
      <w:start w:val="1"/>
      <w:numFmt w:val="decimal"/>
      <w:pStyle w:val="Heading2"/>
      <w:isLg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460760D"/>
    <w:multiLevelType w:val="hybridMultilevel"/>
    <w:tmpl w:val="4E44E256"/>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2">
    <w:nsid w:val="3B574AE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469E4D8C"/>
    <w:multiLevelType w:val="hybridMultilevel"/>
    <w:tmpl w:val="8634E7B0"/>
    <w:lvl w:ilvl="0" w:tplc="DFF42DD4">
      <w:start w:val="1"/>
      <w:numFmt w:val="bullet"/>
      <w:lvlText w:val="▲"/>
      <w:lvlJc w:val="left"/>
      <w:pPr>
        <w:tabs>
          <w:tab w:val="num" w:pos="461"/>
        </w:tabs>
        <w:ind w:left="461" w:hanging="360"/>
      </w:pPr>
      <w:rPr>
        <w:rFonts w:ascii="Times New Roman" w:hAnsi="Times New Roman" w:cs="Times New Roman" w:hint="default"/>
        <w:color w:val="BA5205"/>
      </w:rPr>
    </w:lvl>
    <w:lvl w:ilvl="1" w:tplc="04090003" w:tentative="1">
      <w:start w:val="1"/>
      <w:numFmt w:val="bullet"/>
      <w:lvlText w:val="o"/>
      <w:lvlJc w:val="left"/>
      <w:pPr>
        <w:tabs>
          <w:tab w:val="num" w:pos="1181"/>
        </w:tabs>
        <w:ind w:left="1181" w:hanging="360"/>
      </w:pPr>
      <w:rPr>
        <w:rFonts w:ascii="Courier New" w:hAnsi="Courier New" w:hint="default"/>
      </w:rPr>
    </w:lvl>
    <w:lvl w:ilvl="2" w:tplc="04090005" w:tentative="1">
      <w:start w:val="1"/>
      <w:numFmt w:val="bullet"/>
      <w:lvlText w:val=""/>
      <w:lvlJc w:val="left"/>
      <w:pPr>
        <w:tabs>
          <w:tab w:val="num" w:pos="1901"/>
        </w:tabs>
        <w:ind w:left="1901" w:hanging="360"/>
      </w:pPr>
      <w:rPr>
        <w:rFonts w:ascii="Wingdings" w:hAnsi="Wingdings" w:hint="default"/>
      </w:rPr>
    </w:lvl>
    <w:lvl w:ilvl="3" w:tplc="04090001" w:tentative="1">
      <w:start w:val="1"/>
      <w:numFmt w:val="bullet"/>
      <w:lvlText w:val=""/>
      <w:lvlJc w:val="left"/>
      <w:pPr>
        <w:tabs>
          <w:tab w:val="num" w:pos="2621"/>
        </w:tabs>
        <w:ind w:left="2621" w:hanging="360"/>
      </w:pPr>
      <w:rPr>
        <w:rFonts w:ascii="Symbol" w:hAnsi="Symbol" w:hint="default"/>
      </w:rPr>
    </w:lvl>
    <w:lvl w:ilvl="4" w:tplc="04090003" w:tentative="1">
      <w:start w:val="1"/>
      <w:numFmt w:val="bullet"/>
      <w:lvlText w:val="o"/>
      <w:lvlJc w:val="left"/>
      <w:pPr>
        <w:tabs>
          <w:tab w:val="num" w:pos="3341"/>
        </w:tabs>
        <w:ind w:left="3341" w:hanging="360"/>
      </w:pPr>
      <w:rPr>
        <w:rFonts w:ascii="Courier New" w:hAnsi="Courier New" w:hint="default"/>
      </w:rPr>
    </w:lvl>
    <w:lvl w:ilvl="5" w:tplc="04090005" w:tentative="1">
      <w:start w:val="1"/>
      <w:numFmt w:val="bullet"/>
      <w:lvlText w:val=""/>
      <w:lvlJc w:val="left"/>
      <w:pPr>
        <w:tabs>
          <w:tab w:val="num" w:pos="4061"/>
        </w:tabs>
        <w:ind w:left="4061" w:hanging="360"/>
      </w:pPr>
      <w:rPr>
        <w:rFonts w:ascii="Wingdings" w:hAnsi="Wingdings" w:hint="default"/>
      </w:rPr>
    </w:lvl>
    <w:lvl w:ilvl="6" w:tplc="04090001" w:tentative="1">
      <w:start w:val="1"/>
      <w:numFmt w:val="bullet"/>
      <w:lvlText w:val=""/>
      <w:lvlJc w:val="left"/>
      <w:pPr>
        <w:tabs>
          <w:tab w:val="num" w:pos="4781"/>
        </w:tabs>
        <w:ind w:left="4781" w:hanging="360"/>
      </w:pPr>
      <w:rPr>
        <w:rFonts w:ascii="Symbol" w:hAnsi="Symbol" w:hint="default"/>
      </w:rPr>
    </w:lvl>
    <w:lvl w:ilvl="7" w:tplc="04090003" w:tentative="1">
      <w:start w:val="1"/>
      <w:numFmt w:val="bullet"/>
      <w:lvlText w:val="o"/>
      <w:lvlJc w:val="left"/>
      <w:pPr>
        <w:tabs>
          <w:tab w:val="num" w:pos="5501"/>
        </w:tabs>
        <w:ind w:left="5501" w:hanging="360"/>
      </w:pPr>
      <w:rPr>
        <w:rFonts w:ascii="Courier New" w:hAnsi="Courier New" w:hint="default"/>
      </w:rPr>
    </w:lvl>
    <w:lvl w:ilvl="8" w:tplc="04090005" w:tentative="1">
      <w:start w:val="1"/>
      <w:numFmt w:val="bullet"/>
      <w:lvlText w:val=""/>
      <w:lvlJc w:val="left"/>
      <w:pPr>
        <w:tabs>
          <w:tab w:val="num" w:pos="6221"/>
        </w:tabs>
        <w:ind w:left="6221" w:hanging="360"/>
      </w:pPr>
      <w:rPr>
        <w:rFonts w:ascii="Wingdings" w:hAnsi="Wingdings" w:hint="default"/>
      </w:rPr>
    </w:lvl>
  </w:abstractNum>
  <w:abstractNum w:abstractNumId="14">
    <w:nsid w:val="4AE452B9"/>
    <w:multiLevelType w:val="hybridMultilevel"/>
    <w:tmpl w:val="9DDC89FA"/>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cs="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cs="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cs="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5">
    <w:nsid w:val="4D945E24"/>
    <w:multiLevelType w:val="multilevel"/>
    <w:tmpl w:val="07A21E66"/>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pStyle w:val="Heading4"/>
      <w:lvlText w:val="%1.%2.%3.%4"/>
      <w:lvlJc w:val="left"/>
      <w:pPr>
        <w:tabs>
          <w:tab w:val="num" w:pos="1224"/>
        </w:tabs>
        <w:ind w:left="122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6">
    <w:nsid w:val="52280FB9"/>
    <w:multiLevelType w:val="hybridMultilevel"/>
    <w:tmpl w:val="DD709B6E"/>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17">
    <w:nsid w:val="597F26FD"/>
    <w:multiLevelType w:val="hybridMultilevel"/>
    <w:tmpl w:val="8B84C860"/>
    <w:lvl w:ilvl="0" w:tplc="C7EEB3D8">
      <w:start w:val="1"/>
      <w:numFmt w:val="bullet"/>
      <w:pStyle w:val="BulletedLis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0810D41"/>
    <w:multiLevelType w:val="multilevel"/>
    <w:tmpl w:val="0F46465C"/>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9">
    <w:nsid w:val="616B0717"/>
    <w:multiLevelType w:val="multilevel"/>
    <w:tmpl w:val="EFC87CF2"/>
    <w:lvl w:ilvl="0">
      <w:start w:val="1"/>
      <w:numFmt w:val="decimal"/>
      <w:isLgl/>
      <w:lvlText w:val="%1"/>
      <w:lvlJc w:val="left"/>
      <w:pPr>
        <w:tabs>
          <w:tab w:val="num" w:pos="792"/>
        </w:tabs>
        <w:ind w:left="792" w:hanging="432"/>
      </w:pPr>
      <w:rPr>
        <w:rFonts w:hint="default"/>
      </w:rPr>
    </w:lvl>
    <w:lvl w:ilvl="1">
      <w:start w:val="1"/>
      <w:numFmt w:val="decimal"/>
      <w:isLg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0">
    <w:nsid w:val="658734B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6B3A51D4"/>
    <w:multiLevelType w:val="hybridMultilevel"/>
    <w:tmpl w:val="13B085F8"/>
    <w:lvl w:ilvl="0" w:tplc="F97829F2">
      <w:start w:val="1"/>
      <w:numFmt w:val="bullet"/>
      <w:lvlText w:val=""/>
      <w:lvlJc w:val="left"/>
      <w:pPr>
        <w:tabs>
          <w:tab w:val="num" w:pos="533"/>
        </w:tabs>
        <w:ind w:left="533"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2">
    <w:nsid w:val="6E213A74"/>
    <w:multiLevelType w:val="multilevel"/>
    <w:tmpl w:val="BFE4107C"/>
    <w:lvl w:ilvl="0">
      <w:start w:val="1"/>
      <w:numFmt w:val="decimal"/>
      <w:isLgl/>
      <w:lvlText w:val="%1"/>
      <w:lvlJc w:val="left"/>
      <w:pPr>
        <w:tabs>
          <w:tab w:val="num" w:pos="342"/>
        </w:tabs>
        <w:ind w:left="342" w:hanging="432"/>
      </w:pPr>
      <w:rPr>
        <w:rFonts w:hint="default"/>
      </w:rPr>
    </w:lvl>
    <w:lvl w:ilvl="1">
      <w:start w:val="1"/>
      <w:numFmt w:val="decimal"/>
      <w:isLgl/>
      <w:lvlText w:val="%1.%2"/>
      <w:lvlJc w:val="left"/>
      <w:pPr>
        <w:tabs>
          <w:tab w:val="num" w:pos="486"/>
        </w:tabs>
        <w:ind w:left="486" w:hanging="576"/>
      </w:pPr>
      <w:rPr>
        <w:rFonts w:hint="default"/>
      </w:rPr>
    </w:lvl>
    <w:lvl w:ilvl="2">
      <w:start w:val="1"/>
      <w:numFmt w:val="decimal"/>
      <w:lvlText w:val="%1.%2.%3"/>
      <w:lvlJc w:val="left"/>
      <w:pPr>
        <w:tabs>
          <w:tab w:val="num" w:pos="630"/>
        </w:tabs>
        <w:ind w:left="630" w:hanging="720"/>
      </w:pPr>
      <w:rPr>
        <w:rFonts w:hint="default"/>
      </w:rPr>
    </w:lvl>
    <w:lvl w:ilvl="3">
      <w:start w:val="1"/>
      <w:numFmt w:val="decimal"/>
      <w:lvlText w:val="%1.%2.%3.%4"/>
      <w:lvlJc w:val="left"/>
      <w:pPr>
        <w:tabs>
          <w:tab w:val="num" w:pos="774"/>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3">
    <w:nsid w:val="6E614EF6"/>
    <w:multiLevelType w:val="hybridMultilevel"/>
    <w:tmpl w:val="0406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8E40D8"/>
    <w:multiLevelType w:val="hybridMultilevel"/>
    <w:tmpl w:val="CBC62260"/>
    <w:lvl w:ilvl="0" w:tplc="04090001">
      <w:start w:val="1"/>
      <w:numFmt w:val="bullet"/>
      <w:lvlText w:val=""/>
      <w:lvlJc w:val="left"/>
      <w:pPr>
        <w:tabs>
          <w:tab w:val="num" w:pos="821"/>
        </w:tabs>
        <w:ind w:left="821" w:hanging="360"/>
      </w:pPr>
      <w:rPr>
        <w:rFonts w:ascii="Symbol" w:hAnsi="Symbol" w:hint="default"/>
      </w:rPr>
    </w:lvl>
    <w:lvl w:ilvl="1" w:tplc="04090003" w:tentative="1">
      <w:start w:val="1"/>
      <w:numFmt w:val="bullet"/>
      <w:lvlText w:val="o"/>
      <w:lvlJc w:val="left"/>
      <w:pPr>
        <w:tabs>
          <w:tab w:val="num" w:pos="1541"/>
        </w:tabs>
        <w:ind w:left="1541" w:hanging="360"/>
      </w:pPr>
      <w:rPr>
        <w:rFonts w:ascii="Courier New" w:hAnsi="Courier New" w:hint="default"/>
      </w:rPr>
    </w:lvl>
    <w:lvl w:ilvl="2" w:tplc="04090005" w:tentative="1">
      <w:start w:val="1"/>
      <w:numFmt w:val="bullet"/>
      <w:lvlText w:val=""/>
      <w:lvlJc w:val="left"/>
      <w:pPr>
        <w:tabs>
          <w:tab w:val="num" w:pos="2261"/>
        </w:tabs>
        <w:ind w:left="2261" w:hanging="360"/>
      </w:pPr>
      <w:rPr>
        <w:rFonts w:ascii="Wingdings" w:hAnsi="Wingdings" w:hint="default"/>
      </w:rPr>
    </w:lvl>
    <w:lvl w:ilvl="3" w:tplc="04090001" w:tentative="1">
      <w:start w:val="1"/>
      <w:numFmt w:val="bullet"/>
      <w:lvlText w:val=""/>
      <w:lvlJc w:val="left"/>
      <w:pPr>
        <w:tabs>
          <w:tab w:val="num" w:pos="2981"/>
        </w:tabs>
        <w:ind w:left="2981" w:hanging="360"/>
      </w:pPr>
      <w:rPr>
        <w:rFonts w:ascii="Symbol" w:hAnsi="Symbol" w:hint="default"/>
      </w:rPr>
    </w:lvl>
    <w:lvl w:ilvl="4" w:tplc="04090003" w:tentative="1">
      <w:start w:val="1"/>
      <w:numFmt w:val="bullet"/>
      <w:lvlText w:val="o"/>
      <w:lvlJc w:val="left"/>
      <w:pPr>
        <w:tabs>
          <w:tab w:val="num" w:pos="3701"/>
        </w:tabs>
        <w:ind w:left="3701" w:hanging="360"/>
      </w:pPr>
      <w:rPr>
        <w:rFonts w:ascii="Courier New" w:hAnsi="Courier New" w:hint="default"/>
      </w:rPr>
    </w:lvl>
    <w:lvl w:ilvl="5" w:tplc="04090005" w:tentative="1">
      <w:start w:val="1"/>
      <w:numFmt w:val="bullet"/>
      <w:lvlText w:val=""/>
      <w:lvlJc w:val="left"/>
      <w:pPr>
        <w:tabs>
          <w:tab w:val="num" w:pos="4421"/>
        </w:tabs>
        <w:ind w:left="4421" w:hanging="360"/>
      </w:pPr>
      <w:rPr>
        <w:rFonts w:ascii="Wingdings" w:hAnsi="Wingdings" w:hint="default"/>
      </w:rPr>
    </w:lvl>
    <w:lvl w:ilvl="6" w:tplc="04090001" w:tentative="1">
      <w:start w:val="1"/>
      <w:numFmt w:val="bullet"/>
      <w:lvlText w:val=""/>
      <w:lvlJc w:val="left"/>
      <w:pPr>
        <w:tabs>
          <w:tab w:val="num" w:pos="5141"/>
        </w:tabs>
        <w:ind w:left="5141" w:hanging="360"/>
      </w:pPr>
      <w:rPr>
        <w:rFonts w:ascii="Symbol" w:hAnsi="Symbol" w:hint="default"/>
      </w:rPr>
    </w:lvl>
    <w:lvl w:ilvl="7" w:tplc="04090003" w:tentative="1">
      <w:start w:val="1"/>
      <w:numFmt w:val="bullet"/>
      <w:lvlText w:val="o"/>
      <w:lvlJc w:val="left"/>
      <w:pPr>
        <w:tabs>
          <w:tab w:val="num" w:pos="5861"/>
        </w:tabs>
        <w:ind w:left="5861" w:hanging="360"/>
      </w:pPr>
      <w:rPr>
        <w:rFonts w:ascii="Courier New" w:hAnsi="Courier New" w:hint="default"/>
      </w:rPr>
    </w:lvl>
    <w:lvl w:ilvl="8" w:tplc="04090005" w:tentative="1">
      <w:start w:val="1"/>
      <w:numFmt w:val="bullet"/>
      <w:lvlText w:val=""/>
      <w:lvlJc w:val="left"/>
      <w:pPr>
        <w:tabs>
          <w:tab w:val="num" w:pos="6581"/>
        </w:tabs>
        <w:ind w:left="6581" w:hanging="360"/>
      </w:pPr>
      <w:rPr>
        <w:rFonts w:ascii="Wingdings" w:hAnsi="Wingdings" w:hint="default"/>
      </w:rPr>
    </w:lvl>
  </w:abstractNum>
  <w:abstractNum w:abstractNumId="25">
    <w:nsid w:val="778507CA"/>
    <w:multiLevelType w:val="hybridMultilevel"/>
    <w:tmpl w:val="E8189710"/>
    <w:lvl w:ilvl="0" w:tplc="0409000F">
      <w:start w:val="1"/>
      <w:numFmt w:val="decimal"/>
      <w:lvlText w:val="%1."/>
      <w:lvlJc w:val="left"/>
      <w:pPr>
        <w:tabs>
          <w:tab w:val="num" w:pos="885"/>
        </w:tabs>
        <w:ind w:left="885" w:hanging="360"/>
      </w:pPr>
    </w:lvl>
    <w:lvl w:ilvl="1" w:tplc="04090019" w:tentative="1">
      <w:start w:val="1"/>
      <w:numFmt w:val="lowerLetter"/>
      <w:lvlText w:val="%2."/>
      <w:lvlJc w:val="left"/>
      <w:pPr>
        <w:tabs>
          <w:tab w:val="num" w:pos="1605"/>
        </w:tabs>
        <w:ind w:left="1605" w:hanging="360"/>
      </w:pPr>
    </w:lvl>
    <w:lvl w:ilvl="2" w:tplc="0409001B" w:tentative="1">
      <w:start w:val="1"/>
      <w:numFmt w:val="lowerRoman"/>
      <w:lvlText w:val="%3."/>
      <w:lvlJc w:val="right"/>
      <w:pPr>
        <w:tabs>
          <w:tab w:val="num" w:pos="2325"/>
        </w:tabs>
        <w:ind w:left="2325" w:hanging="180"/>
      </w:pPr>
    </w:lvl>
    <w:lvl w:ilvl="3" w:tplc="0409000F" w:tentative="1">
      <w:start w:val="1"/>
      <w:numFmt w:val="decimal"/>
      <w:lvlText w:val="%4."/>
      <w:lvlJc w:val="left"/>
      <w:pPr>
        <w:tabs>
          <w:tab w:val="num" w:pos="3045"/>
        </w:tabs>
        <w:ind w:left="3045" w:hanging="360"/>
      </w:pPr>
    </w:lvl>
    <w:lvl w:ilvl="4" w:tplc="04090019" w:tentative="1">
      <w:start w:val="1"/>
      <w:numFmt w:val="lowerLetter"/>
      <w:lvlText w:val="%5."/>
      <w:lvlJc w:val="left"/>
      <w:pPr>
        <w:tabs>
          <w:tab w:val="num" w:pos="3765"/>
        </w:tabs>
        <w:ind w:left="3765" w:hanging="360"/>
      </w:pPr>
    </w:lvl>
    <w:lvl w:ilvl="5" w:tplc="0409001B" w:tentative="1">
      <w:start w:val="1"/>
      <w:numFmt w:val="lowerRoman"/>
      <w:lvlText w:val="%6."/>
      <w:lvlJc w:val="right"/>
      <w:pPr>
        <w:tabs>
          <w:tab w:val="num" w:pos="4485"/>
        </w:tabs>
        <w:ind w:left="4485" w:hanging="180"/>
      </w:pPr>
    </w:lvl>
    <w:lvl w:ilvl="6" w:tplc="0409000F" w:tentative="1">
      <w:start w:val="1"/>
      <w:numFmt w:val="decimal"/>
      <w:lvlText w:val="%7."/>
      <w:lvlJc w:val="left"/>
      <w:pPr>
        <w:tabs>
          <w:tab w:val="num" w:pos="5205"/>
        </w:tabs>
        <w:ind w:left="5205" w:hanging="360"/>
      </w:pPr>
    </w:lvl>
    <w:lvl w:ilvl="7" w:tplc="04090019" w:tentative="1">
      <w:start w:val="1"/>
      <w:numFmt w:val="lowerLetter"/>
      <w:lvlText w:val="%8."/>
      <w:lvlJc w:val="left"/>
      <w:pPr>
        <w:tabs>
          <w:tab w:val="num" w:pos="5925"/>
        </w:tabs>
        <w:ind w:left="5925" w:hanging="360"/>
      </w:pPr>
    </w:lvl>
    <w:lvl w:ilvl="8" w:tplc="0409001B" w:tentative="1">
      <w:start w:val="1"/>
      <w:numFmt w:val="lowerRoman"/>
      <w:lvlText w:val="%9."/>
      <w:lvlJc w:val="right"/>
      <w:pPr>
        <w:tabs>
          <w:tab w:val="num" w:pos="6645"/>
        </w:tabs>
        <w:ind w:left="6645" w:hanging="180"/>
      </w:pPr>
    </w:lvl>
  </w:abstractNum>
  <w:abstractNum w:abstractNumId="26">
    <w:nsid w:val="7D38263C"/>
    <w:multiLevelType w:val="hybridMultilevel"/>
    <w:tmpl w:val="8EE0B798"/>
    <w:lvl w:ilvl="0" w:tplc="84CC098C">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FC86693"/>
    <w:multiLevelType w:val="hybridMultilevel"/>
    <w:tmpl w:val="34E8258C"/>
    <w:lvl w:ilvl="0" w:tplc="B22AAA78">
      <w:start w:val="1"/>
      <w:numFmt w:val="bullet"/>
      <w:lvlText w:val="▲"/>
      <w:lvlJc w:val="left"/>
      <w:pPr>
        <w:tabs>
          <w:tab w:val="num" w:pos="3330"/>
        </w:tabs>
        <w:ind w:left="3330" w:hanging="360"/>
      </w:pPr>
      <w:rPr>
        <w:rFonts w:ascii="Times New Roman" w:hAnsi="Times New Roman" w:cs="Times New Roman" w:hint="default"/>
        <w:b w:val="0"/>
        <w:i w:val="0"/>
        <w:color w:val="BA5205"/>
        <w:sz w:val="24"/>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7"/>
  </w:num>
  <w:num w:numId="2">
    <w:abstractNumId w:val="5"/>
  </w:num>
  <w:num w:numId="3">
    <w:abstractNumId w:val="22"/>
  </w:num>
  <w:num w:numId="4">
    <w:abstractNumId w:val="25"/>
  </w:num>
  <w:num w:numId="5">
    <w:abstractNumId w:val="16"/>
  </w:num>
  <w:num w:numId="6">
    <w:abstractNumId w:val="11"/>
  </w:num>
  <w:num w:numId="7">
    <w:abstractNumId w:val="21"/>
  </w:num>
  <w:num w:numId="8">
    <w:abstractNumId w:val="26"/>
  </w:num>
  <w:num w:numId="9">
    <w:abstractNumId w:val="24"/>
  </w:num>
  <w:num w:numId="10">
    <w:abstractNumId w:val="6"/>
  </w:num>
  <w:num w:numId="11">
    <w:abstractNumId w:val="2"/>
  </w:num>
  <w:num w:numId="12">
    <w:abstractNumId w:val="13"/>
  </w:num>
  <w:num w:numId="13">
    <w:abstractNumId w:val="1"/>
  </w:num>
  <w:num w:numId="14">
    <w:abstractNumId w:val="3"/>
  </w:num>
  <w:num w:numId="15">
    <w:abstractNumId w:val="14"/>
  </w:num>
  <w:num w:numId="16">
    <w:abstractNumId w:val="20"/>
  </w:num>
  <w:num w:numId="17">
    <w:abstractNumId w:val="0"/>
  </w:num>
  <w:num w:numId="18">
    <w:abstractNumId w:val="10"/>
  </w:num>
  <w:num w:numId="19">
    <w:abstractNumId w:val="12"/>
  </w:num>
  <w:num w:numId="20">
    <w:abstractNumId w:val="4"/>
  </w:num>
  <w:num w:numId="21">
    <w:abstractNumId w:val="19"/>
  </w:num>
  <w:num w:numId="22">
    <w:abstractNumId w:val="18"/>
  </w:num>
  <w:num w:numId="23">
    <w:abstractNumId w:val="15"/>
  </w:num>
  <w:num w:numId="24">
    <w:abstractNumId w:val="17"/>
  </w:num>
  <w:num w:numId="25">
    <w:abstractNumId w:val="23"/>
  </w:num>
  <w:num w:numId="26">
    <w:abstractNumId w:val="8"/>
  </w:num>
  <w:num w:numId="27">
    <w:abstractNumId w:val="7"/>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eaeaea,#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C1B"/>
    <w:rsid w:val="00036A39"/>
    <w:rsid w:val="000972C5"/>
    <w:rsid w:val="000B40DF"/>
    <w:rsid w:val="000C4A81"/>
    <w:rsid w:val="000F26BD"/>
    <w:rsid w:val="00112DEC"/>
    <w:rsid w:val="00140543"/>
    <w:rsid w:val="001414E7"/>
    <w:rsid w:val="00166172"/>
    <w:rsid w:val="001828EA"/>
    <w:rsid w:val="001844E2"/>
    <w:rsid w:val="001B4682"/>
    <w:rsid w:val="001D35C7"/>
    <w:rsid w:val="001E4DA6"/>
    <w:rsid w:val="00211B22"/>
    <w:rsid w:val="002124E5"/>
    <w:rsid w:val="00213A32"/>
    <w:rsid w:val="0021533A"/>
    <w:rsid w:val="0025298E"/>
    <w:rsid w:val="00252FEA"/>
    <w:rsid w:val="00263CE0"/>
    <w:rsid w:val="0029403C"/>
    <w:rsid w:val="002941A6"/>
    <w:rsid w:val="002A0962"/>
    <w:rsid w:val="002B268C"/>
    <w:rsid w:val="002F71B1"/>
    <w:rsid w:val="00325E5D"/>
    <w:rsid w:val="003313E2"/>
    <w:rsid w:val="003478E7"/>
    <w:rsid w:val="003623A5"/>
    <w:rsid w:val="00383C1B"/>
    <w:rsid w:val="003A5E53"/>
    <w:rsid w:val="003E6131"/>
    <w:rsid w:val="003F6C41"/>
    <w:rsid w:val="004224B1"/>
    <w:rsid w:val="00431EA2"/>
    <w:rsid w:val="00447CB5"/>
    <w:rsid w:val="00474305"/>
    <w:rsid w:val="004A252E"/>
    <w:rsid w:val="004A4322"/>
    <w:rsid w:val="004B0501"/>
    <w:rsid w:val="004C06D3"/>
    <w:rsid w:val="004C136F"/>
    <w:rsid w:val="004C6600"/>
    <w:rsid w:val="004E07A4"/>
    <w:rsid w:val="004E0C59"/>
    <w:rsid w:val="00506178"/>
    <w:rsid w:val="00524A70"/>
    <w:rsid w:val="00531B84"/>
    <w:rsid w:val="00532829"/>
    <w:rsid w:val="00534978"/>
    <w:rsid w:val="0054747F"/>
    <w:rsid w:val="00550B4C"/>
    <w:rsid w:val="005612FA"/>
    <w:rsid w:val="00585AF3"/>
    <w:rsid w:val="005B5DC0"/>
    <w:rsid w:val="005F3E01"/>
    <w:rsid w:val="0061040F"/>
    <w:rsid w:val="00615AFE"/>
    <w:rsid w:val="00617F7F"/>
    <w:rsid w:val="00623F5D"/>
    <w:rsid w:val="00633F90"/>
    <w:rsid w:val="00635B3D"/>
    <w:rsid w:val="0065421D"/>
    <w:rsid w:val="006A6041"/>
    <w:rsid w:val="006B0E6C"/>
    <w:rsid w:val="006B5DF1"/>
    <w:rsid w:val="006C5EE0"/>
    <w:rsid w:val="006E5EE5"/>
    <w:rsid w:val="007114DE"/>
    <w:rsid w:val="00741E54"/>
    <w:rsid w:val="0074252E"/>
    <w:rsid w:val="00767D94"/>
    <w:rsid w:val="007722F3"/>
    <w:rsid w:val="00772A9C"/>
    <w:rsid w:val="007A202B"/>
    <w:rsid w:val="007A74AA"/>
    <w:rsid w:val="007E6B5C"/>
    <w:rsid w:val="007E7E14"/>
    <w:rsid w:val="007F101F"/>
    <w:rsid w:val="007F4978"/>
    <w:rsid w:val="00812042"/>
    <w:rsid w:val="00812CCE"/>
    <w:rsid w:val="00840793"/>
    <w:rsid w:val="00844ED3"/>
    <w:rsid w:val="00852C60"/>
    <w:rsid w:val="00856603"/>
    <w:rsid w:val="008613F1"/>
    <w:rsid w:val="00867439"/>
    <w:rsid w:val="0087176D"/>
    <w:rsid w:val="00871E19"/>
    <w:rsid w:val="00883383"/>
    <w:rsid w:val="00891DBA"/>
    <w:rsid w:val="008A1229"/>
    <w:rsid w:val="008A2791"/>
    <w:rsid w:val="008C5229"/>
    <w:rsid w:val="008D575B"/>
    <w:rsid w:val="008D6886"/>
    <w:rsid w:val="008E69CA"/>
    <w:rsid w:val="009032DA"/>
    <w:rsid w:val="009221ED"/>
    <w:rsid w:val="00935349"/>
    <w:rsid w:val="00942AB4"/>
    <w:rsid w:val="00980A81"/>
    <w:rsid w:val="009B1719"/>
    <w:rsid w:val="009B7734"/>
    <w:rsid w:val="009E07FA"/>
    <w:rsid w:val="00A02049"/>
    <w:rsid w:val="00A1415E"/>
    <w:rsid w:val="00A22D26"/>
    <w:rsid w:val="00A33919"/>
    <w:rsid w:val="00A470FF"/>
    <w:rsid w:val="00A76DEE"/>
    <w:rsid w:val="00A8230B"/>
    <w:rsid w:val="00AB1950"/>
    <w:rsid w:val="00AB27CF"/>
    <w:rsid w:val="00AC29AD"/>
    <w:rsid w:val="00AC42A4"/>
    <w:rsid w:val="00AD2F1F"/>
    <w:rsid w:val="00AF4439"/>
    <w:rsid w:val="00B535B4"/>
    <w:rsid w:val="00B5384F"/>
    <w:rsid w:val="00B55F89"/>
    <w:rsid w:val="00B6646C"/>
    <w:rsid w:val="00B676CD"/>
    <w:rsid w:val="00B75E86"/>
    <w:rsid w:val="00B84D1C"/>
    <w:rsid w:val="00BC0387"/>
    <w:rsid w:val="00BD5FF6"/>
    <w:rsid w:val="00BE1B5B"/>
    <w:rsid w:val="00BE3A46"/>
    <w:rsid w:val="00BE427D"/>
    <w:rsid w:val="00BE75DB"/>
    <w:rsid w:val="00C81F58"/>
    <w:rsid w:val="00C87011"/>
    <w:rsid w:val="00C911F2"/>
    <w:rsid w:val="00CA1B6B"/>
    <w:rsid w:val="00CA271D"/>
    <w:rsid w:val="00CD4AB4"/>
    <w:rsid w:val="00CE71E2"/>
    <w:rsid w:val="00D03BBB"/>
    <w:rsid w:val="00D45B96"/>
    <w:rsid w:val="00D774B1"/>
    <w:rsid w:val="00D95C76"/>
    <w:rsid w:val="00D97CB2"/>
    <w:rsid w:val="00DB1889"/>
    <w:rsid w:val="00E14ED6"/>
    <w:rsid w:val="00E21F85"/>
    <w:rsid w:val="00E340C4"/>
    <w:rsid w:val="00E40267"/>
    <w:rsid w:val="00E42C07"/>
    <w:rsid w:val="00E46E4E"/>
    <w:rsid w:val="00E5482E"/>
    <w:rsid w:val="00E57EF1"/>
    <w:rsid w:val="00E66BFC"/>
    <w:rsid w:val="00E6700B"/>
    <w:rsid w:val="00E77D44"/>
    <w:rsid w:val="00E77F73"/>
    <w:rsid w:val="00E82823"/>
    <w:rsid w:val="00E924E9"/>
    <w:rsid w:val="00E9696D"/>
    <w:rsid w:val="00EA21D5"/>
    <w:rsid w:val="00EC6550"/>
    <w:rsid w:val="00EE22BA"/>
    <w:rsid w:val="00F02AB5"/>
    <w:rsid w:val="00F06673"/>
    <w:rsid w:val="00F21D61"/>
    <w:rsid w:val="00F264AD"/>
    <w:rsid w:val="00F532C5"/>
    <w:rsid w:val="00F54D4C"/>
    <w:rsid w:val="00F562A7"/>
    <w:rsid w:val="00F75EE9"/>
    <w:rsid w:val="00F800ED"/>
    <w:rsid w:val="00F80522"/>
    <w:rsid w:val="00FC01C9"/>
    <w:rsid w:val="00FC499A"/>
    <w:rsid w:val="00FD44BA"/>
    <w:rsid w:val="00FE1D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f8f8f8"/>
    </o:shapedefaults>
    <o:shapelayout v:ext="edit">
      <o:idmap v:ext="edit" data="1"/>
    </o:shapelayout>
  </w:shapeDefaults>
  <w:decimalSymbol w:val="."/>
  <w:listSeparator w:val=","/>
  <w14:docId w14:val="039618FF"/>
  <w15:docId w15:val="{57C7EE25-C0DD-47C9-B1D9-5AB8B176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4682"/>
    <w:pPr>
      <w:spacing w:before="120"/>
    </w:pPr>
    <w:rPr>
      <w:sz w:val="24"/>
      <w:szCs w:val="24"/>
    </w:rPr>
  </w:style>
  <w:style w:type="paragraph" w:styleId="Heading1">
    <w:name w:val="heading 1"/>
    <w:basedOn w:val="Normal"/>
    <w:next w:val="Normal"/>
    <w:qFormat/>
    <w:rsid w:val="001B4682"/>
    <w:pPr>
      <w:keepNext/>
      <w:keepLines/>
      <w:pageBreakBefore/>
      <w:numPr>
        <w:numId w:val="18"/>
      </w:numPr>
      <w:spacing w:before="1440" w:after="480"/>
      <w:jc w:val="center"/>
      <w:outlineLvl w:val="0"/>
    </w:pPr>
    <w:rPr>
      <w:rFonts w:ascii="Arial" w:hAnsi="Arial"/>
      <w:b/>
      <w:bCs/>
      <w:color w:val="000000"/>
      <w:kern w:val="32"/>
      <w:sz w:val="40"/>
      <w:szCs w:val="40"/>
    </w:rPr>
  </w:style>
  <w:style w:type="paragraph" w:styleId="Heading2">
    <w:name w:val="heading 2"/>
    <w:basedOn w:val="Normal"/>
    <w:next w:val="Normal"/>
    <w:qFormat/>
    <w:rsid w:val="00CA1B6B"/>
    <w:pPr>
      <w:keepNext/>
      <w:numPr>
        <w:ilvl w:val="1"/>
        <w:numId w:val="18"/>
      </w:numPr>
      <w:spacing w:before="240" w:after="60"/>
      <w:outlineLvl w:val="1"/>
    </w:pPr>
    <w:rPr>
      <w:rFonts w:ascii="Arial" w:hAnsi="Arial"/>
      <w:b/>
      <w:bCs/>
      <w:color w:val="000000"/>
      <w:szCs w:val="23"/>
    </w:rPr>
  </w:style>
  <w:style w:type="paragraph" w:styleId="Heading3">
    <w:name w:val="heading 3"/>
    <w:basedOn w:val="Normal"/>
    <w:next w:val="Normal"/>
    <w:qFormat/>
    <w:rsid w:val="00CA1B6B"/>
    <w:pPr>
      <w:keepNext/>
      <w:numPr>
        <w:ilvl w:val="2"/>
        <w:numId w:val="18"/>
      </w:numPr>
      <w:spacing w:before="240" w:after="60"/>
      <w:outlineLvl w:val="2"/>
    </w:pPr>
    <w:rPr>
      <w:rFonts w:ascii="Arial" w:hAnsi="Arial"/>
      <w:b/>
      <w:bCs/>
      <w:color w:val="000000"/>
      <w:szCs w:val="26"/>
    </w:rPr>
  </w:style>
  <w:style w:type="paragraph" w:styleId="Heading4">
    <w:name w:val="heading 4"/>
    <w:basedOn w:val="Normal"/>
    <w:next w:val="Normal"/>
    <w:qFormat/>
    <w:rsid w:val="005F3E01"/>
    <w:pPr>
      <w:keepNext/>
      <w:numPr>
        <w:ilvl w:val="3"/>
        <w:numId w:val="23"/>
      </w:numPr>
      <w:spacing w:before="240" w:after="60"/>
      <w:outlineLvl w:val="3"/>
    </w:pPr>
    <w:rPr>
      <w:rFonts w:ascii="Arial" w:hAnsi="Arial"/>
      <w:b/>
      <w:bCs/>
      <w:color w:val="000000"/>
      <w:szCs w:val="28"/>
    </w:rPr>
  </w:style>
  <w:style w:type="paragraph" w:styleId="Heading5">
    <w:name w:val="heading 5"/>
    <w:basedOn w:val="Normal"/>
    <w:next w:val="Normal"/>
    <w:qFormat/>
    <w:rsid w:val="005F3E01"/>
    <w:pPr>
      <w:keepNext/>
      <w:framePr w:w="1800" w:wrap="auto" w:vAnchor="text" w:hAnchor="page" w:x="1201" w:y="1"/>
      <w:numPr>
        <w:ilvl w:val="4"/>
        <w:numId w:val="23"/>
      </w:numPr>
      <w:spacing w:before="40" w:after="240"/>
      <w:jc w:val="both"/>
      <w:outlineLvl w:val="4"/>
    </w:pPr>
    <w:rPr>
      <w:rFonts w:ascii="Arial Black" w:hAnsi="Arial Black"/>
      <w:spacing w:val="-5"/>
      <w:sz w:val="18"/>
      <w:szCs w:val="18"/>
    </w:rPr>
  </w:style>
  <w:style w:type="paragraph" w:styleId="Heading6">
    <w:name w:val="heading 6"/>
    <w:basedOn w:val="Normal"/>
    <w:next w:val="Normal"/>
    <w:qFormat/>
    <w:rsid w:val="005F3E01"/>
    <w:pPr>
      <w:keepNext/>
      <w:framePr w:w="1800" w:wrap="auto" w:vAnchor="text" w:hAnchor="page" w:x="1201" w:y="1"/>
      <w:numPr>
        <w:ilvl w:val="5"/>
        <w:numId w:val="23"/>
      </w:numPr>
      <w:jc w:val="both"/>
      <w:outlineLvl w:val="5"/>
    </w:pPr>
    <w:rPr>
      <w:rFonts w:ascii="Arial" w:hAnsi="Arial"/>
    </w:rPr>
  </w:style>
  <w:style w:type="paragraph" w:styleId="Heading7">
    <w:name w:val="heading 7"/>
    <w:basedOn w:val="Normal"/>
    <w:next w:val="Normal"/>
    <w:qFormat/>
    <w:rsid w:val="005F3E01"/>
    <w:pPr>
      <w:framePr w:w="3780" w:hSpace="240" w:wrap="auto"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jc w:val="both"/>
      <w:outlineLvl w:val="6"/>
    </w:pPr>
    <w:rPr>
      <w:rFonts w:ascii="Times New Roman Bold" w:hAnsi="Times New Roman Bold"/>
      <w:b/>
      <w:bCs/>
      <w:i/>
      <w:iCs/>
      <w:spacing w:val="-5"/>
      <w:sz w:val="28"/>
      <w:szCs w:val="28"/>
    </w:rPr>
  </w:style>
  <w:style w:type="paragraph" w:styleId="Heading8">
    <w:name w:val="heading 8"/>
    <w:basedOn w:val="Normal"/>
    <w:next w:val="Normal"/>
    <w:qFormat/>
    <w:rsid w:val="005F3E01"/>
    <w:pPr>
      <w:keepNext/>
      <w:framePr w:w="1860" w:wrap="auto" w:vAnchor="text" w:hAnchor="page" w:x="1201" w:y="1"/>
      <w:numPr>
        <w:ilvl w:val="7"/>
        <w:numId w:val="23"/>
      </w:numPr>
      <w:spacing w:before="60" w:line="320" w:lineRule="exact"/>
      <w:jc w:val="center"/>
      <w:outlineLvl w:val="7"/>
    </w:pPr>
    <w:rPr>
      <w:rFonts w:ascii="Arial Black" w:hAnsi="Arial Black"/>
      <w:caps/>
      <w:spacing w:val="60"/>
      <w:sz w:val="14"/>
      <w:szCs w:val="14"/>
    </w:rPr>
  </w:style>
  <w:style w:type="paragraph" w:styleId="Heading9">
    <w:name w:val="heading 9"/>
    <w:basedOn w:val="Normal"/>
    <w:next w:val="Normal"/>
    <w:qFormat/>
    <w:rsid w:val="005F3E01"/>
    <w:pPr>
      <w:keepNext/>
      <w:numPr>
        <w:ilvl w:val="8"/>
        <w:numId w:val="23"/>
      </w:numPr>
      <w:spacing w:before="80" w:after="60"/>
      <w:jc w:val="both"/>
      <w:outlineLvl w:val="8"/>
    </w:pPr>
    <w:rPr>
      <w:rFonts w:ascii="Arial" w:hAnsi="Arial"/>
      <w:b/>
      <w:bCs/>
      <w:i/>
      <w:iCs/>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DB1889"/>
    <w:pPr>
      <w:spacing w:before="480" w:after="240"/>
      <w:jc w:val="right"/>
    </w:pPr>
    <w:rPr>
      <w:rFonts w:cs="Arial"/>
      <w:b/>
      <w:bCs/>
      <w:kern w:val="28"/>
      <w:sz w:val="48"/>
      <w:szCs w:val="32"/>
    </w:rPr>
  </w:style>
  <w:style w:type="paragraph" w:customStyle="1" w:styleId="Institution">
    <w:name w:val="Institution"/>
    <w:basedOn w:val="Normal"/>
    <w:rsid w:val="001B4682"/>
    <w:pPr>
      <w:spacing w:before="720" w:after="960"/>
      <w:jc w:val="center"/>
    </w:pPr>
    <w:rPr>
      <w:b/>
      <w:iCs/>
      <w:sz w:val="40"/>
      <w:szCs w:val="40"/>
    </w:rPr>
  </w:style>
  <w:style w:type="paragraph" w:customStyle="1" w:styleId="BulletedList">
    <w:name w:val="Bulleted List"/>
    <w:basedOn w:val="Normal"/>
    <w:rsid w:val="005F3E01"/>
    <w:pPr>
      <w:numPr>
        <w:numId w:val="24"/>
      </w:numPr>
    </w:pPr>
  </w:style>
  <w:style w:type="paragraph" w:customStyle="1" w:styleId="MemberNames">
    <w:name w:val="MemberNames"/>
    <w:basedOn w:val="Normal"/>
    <w:rsid w:val="00883383"/>
    <w:pPr>
      <w:spacing w:before="480" w:after="360"/>
      <w:jc w:val="right"/>
    </w:pPr>
    <w:rPr>
      <w:color w:val="000000"/>
      <w:sz w:val="40"/>
      <w:szCs w:val="40"/>
    </w:rPr>
  </w:style>
  <w:style w:type="paragraph" w:customStyle="1" w:styleId="RecordDates">
    <w:name w:val="Record Dates"/>
    <w:basedOn w:val="Normal"/>
    <w:rsid w:val="00883383"/>
    <w:pPr>
      <w:jc w:val="right"/>
    </w:pPr>
    <w:rPr>
      <w:b/>
      <w:bCs/>
      <w:noProof/>
      <w:sz w:val="28"/>
      <w:szCs w:val="28"/>
    </w:rPr>
  </w:style>
  <w:style w:type="paragraph" w:styleId="Header">
    <w:name w:val="header"/>
    <w:basedOn w:val="Normal"/>
    <w:rsid w:val="001B4682"/>
    <w:pPr>
      <w:pBdr>
        <w:top w:val="single" w:sz="12" w:space="1" w:color="auto"/>
        <w:bottom w:val="single" w:sz="12" w:space="1" w:color="auto"/>
      </w:pBdr>
      <w:tabs>
        <w:tab w:val="center" w:pos="4680"/>
        <w:tab w:val="right" w:pos="9360"/>
      </w:tabs>
      <w:spacing w:after="360"/>
    </w:pPr>
    <w:rPr>
      <w:b/>
    </w:rPr>
  </w:style>
  <w:style w:type="paragraph" w:customStyle="1" w:styleId="PseudoHeading1">
    <w:name w:val="PseudoHeading1"/>
    <w:basedOn w:val="Normal"/>
    <w:rsid w:val="00DB1889"/>
    <w:pPr>
      <w:spacing w:before="1440" w:after="480"/>
      <w:jc w:val="center"/>
    </w:pPr>
    <w:rPr>
      <w:b/>
      <w:bCs/>
      <w:sz w:val="40"/>
    </w:rPr>
  </w:style>
  <w:style w:type="paragraph" w:styleId="Caption">
    <w:name w:val="caption"/>
    <w:basedOn w:val="Normal"/>
    <w:next w:val="Normal"/>
    <w:qFormat/>
    <w:pPr>
      <w:spacing w:after="120"/>
    </w:pPr>
    <w:rPr>
      <w:rFonts w:ascii="Arial" w:hAnsi="Arial"/>
      <w:b/>
      <w:bCs/>
      <w:sz w:val="20"/>
      <w:szCs w:val="20"/>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rFonts w:ascii="Arial" w:hAnsi="Arial"/>
      <w:sz w:val="20"/>
      <w:szCs w:val="20"/>
    </w:rPr>
  </w:style>
  <w:style w:type="paragraph" w:styleId="BalloonText">
    <w:name w:val="Balloon Text"/>
    <w:basedOn w:val="Normal"/>
    <w:semiHidden/>
    <w:rPr>
      <w:rFonts w:ascii="Tahoma" w:hAnsi="Tahoma" w:cs="Tahoma"/>
      <w:sz w:val="16"/>
      <w:szCs w:val="16"/>
    </w:rPr>
  </w:style>
  <w:style w:type="paragraph" w:styleId="TOC1">
    <w:name w:val="toc 1"/>
    <w:basedOn w:val="Normal"/>
    <w:uiPriority w:val="39"/>
    <w:rsid w:val="00CE71E2"/>
    <w:pPr>
      <w:tabs>
        <w:tab w:val="left" w:pos="720"/>
        <w:tab w:val="right" w:leader="dot" w:pos="9360"/>
      </w:tabs>
      <w:spacing w:after="120"/>
      <w:ind w:left="720" w:hanging="720"/>
    </w:pPr>
    <w:rPr>
      <w:b/>
      <w:bCs/>
      <w:noProof/>
      <w:color w:val="000000"/>
      <w:szCs w:val="22"/>
    </w:rPr>
  </w:style>
  <w:style w:type="paragraph" w:styleId="TOC2">
    <w:name w:val="toc 2"/>
    <w:basedOn w:val="TOC1"/>
    <w:uiPriority w:val="39"/>
    <w:rsid w:val="00CE71E2"/>
    <w:pPr>
      <w:tabs>
        <w:tab w:val="left" w:leader="dot" w:pos="994"/>
      </w:tabs>
      <w:spacing w:before="0" w:after="0"/>
      <w:ind w:left="1440"/>
    </w:pPr>
    <w:rPr>
      <w:b w:val="0"/>
      <w:bCs w:val="0"/>
      <w:sz w:val="22"/>
    </w:rPr>
  </w:style>
  <w:style w:type="paragraph" w:styleId="TOC3">
    <w:name w:val="toc 3"/>
    <w:basedOn w:val="Normal"/>
    <w:next w:val="Normal"/>
    <w:semiHidden/>
    <w:pPr>
      <w:tabs>
        <w:tab w:val="right" w:leader="dot" w:pos="9360"/>
      </w:tabs>
      <w:ind w:left="1260" w:hanging="780"/>
    </w:pPr>
    <w:rPr>
      <w:i/>
      <w:iCs/>
      <w:noProof/>
      <w:color w:val="000000"/>
      <w:sz w:val="20"/>
      <w:szCs w:val="23"/>
    </w:rPr>
  </w:style>
  <w:style w:type="character" w:styleId="Hyperlink">
    <w:name w:val="Hyperlink"/>
    <w:basedOn w:val="DefaultParagraphFont"/>
    <w:uiPriority w:val="99"/>
    <w:rsid w:val="00FD44BA"/>
    <w:rPr>
      <w:color w:val="0000FF"/>
      <w:u w:val="single"/>
    </w:rPr>
  </w:style>
  <w:style w:type="paragraph" w:styleId="ListParagraph">
    <w:name w:val="List Paragraph"/>
    <w:basedOn w:val="Normal"/>
    <w:uiPriority w:val="34"/>
    <w:qFormat/>
    <w:rsid w:val="00767D94"/>
    <w:pPr>
      <w:ind w:left="720"/>
      <w:contextualSpacing/>
    </w:pPr>
  </w:style>
  <w:style w:type="character" w:styleId="PlaceholderText">
    <w:name w:val="Placeholder Text"/>
    <w:basedOn w:val="DefaultParagraphFont"/>
    <w:uiPriority w:val="99"/>
    <w:semiHidden/>
    <w:rsid w:val="00E40267"/>
    <w:rPr>
      <w:color w:val="808080"/>
    </w:rPr>
  </w:style>
  <w:style w:type="table" w:styleId="TableGrid">
    <w:name w:val="Table Grid"/>
    <w:basedOn w:val="TableNormal"/>
    <w:rsid w:val="006E5E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524A70"/>
    <w:rPr>
      <w:b/>
      <w:bCs/>
    </w:rPr>
  </w:style>
  <w:style w:type="table" w:styleId="LightShading">
    <w:name w:val="Light Shading"/>
    <w:basedOn w:val="TableNormal"/>
    <w:uiPriority w:val="60"/>
    <w:rsid w:val="002F71B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6">
    <w:name w:val="Light Shading Accent 6"/>
    <w:basedOn w:val="TableNormal"/>
    <w:uiPriority w:val="60"/>
    <w:rsid w:val="002F71B1"/>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2F71B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
    <w:name w:val="Medium Shading 1"/>
    <w:basedOn w:val="TableNormal"/>
    <w:uiPriority w:val="63"/>
    <w:rsid w:val="002F71B1"/>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835500">
      <w:bodyDiv w:val="1"/>
      <w:marLeft w:val="0"/>
      <w:marRight w:val="0"/>
      <w:marTop w:val="0"/>
      <w:marBottom w:val="0"/>
      <w:divBdr>
        <w:top w:val="none" w:sz="0" w:space="0" w:color="auto"/>
        <w:left w:val="none" w:sz="0" w:space="0" w:color="auto"/>
        <w:bottom w:val="none" w:sz="0" w:space="0" w:color="auto"/>
        <w:right w:val="none" w:sz="0" w:space="0" w:color="auto"/>
      </w:divBdr>
    </w:div>
    <w:div w:id="1420324402">
      <w:bodyDiv w:val="1"/>
      <w:marLeft w:val="0"/>
      <w:marRight w:val="0"/>
      <w:marTop w:val="0"/>
      <w:marBottom w:val="0"/>
      <w:divBdr>
        <w:top w:val="none" w:sz="0" w:space="0" w:color="auto"/>
        <w:left w:val="none" w:sz="0" w:space="0" w:color="auto"/>
        <w:bottom w:val="none" w:sz="0" w:space="0" w:color="auto"/>
        <w:right w:val="none" w:sz="0" w:space="0" w:color="auto"/>
      </w:divBdr>
    </w:div>
    <w:div w:id="1447389945">
      <w:bodyDiv w:val="1"/>
      <w:marLeft w:val="0"/>
      <w:marRight w:val="0"/>
      <w:marTop w:val="0"/>
      <w:marBottom w:val="0"/>
      <w:divBdr>
        <w:top w:val="none" w:sz="0" w:space="0" w:color="auto"/>
        <w:left w:val="none" w:sz="0" w:space="0" w:color="auto"/>
        <w:bottom w:val="none" w:sz="0" w:space="0" w:color="auto"/>
        <w:right w:val="none" w:sz="0" w:space="0" w:color="auto"/>
      </w:divBdr>
    </w:div>
    <w:div w:id="201649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Documents\My%20Webs\Senior_Design_Common_Materials\Senior%20Design%20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F93D17-2D7E-4747-81AC-DACD01B12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Senior Design Project Charter</Template>
  <TotalTime>373</TotalTime>
  <Pages>31</Pages>
  <Words>6771</Words>
  <Characters>38598</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&lt;&lt;update project name in doc properties&gt;&gt;</vt:lpstr>
    </vt:vector>
  </TitlesOfParts>
  <Company>The University of Texas at Arlington</Company>
  <LinksUpToDate>false</LinksUpToDate>
  <CharactersWithSpaces>45279</CharactersWithSpaces>
  <SharedDoc>false</SharedDoc>
  <HLinks>
    <vt:vector size="312" baseType="variant">
      <vt:variant>
        <vt:i4>1769520</vt:i4>
      </vt:variant>
      <vt:variant>
        <vt:i4>320</vt:i4>
      </vt:variant>
      <vt:variant>
        <vt:i4>0</vt:i4>
      </vt:variant>
      <vt:variant>
        <vt:i4>5</vt:i4>
      </vt:variant>
      <vt:variant>
        <vt:lpwstr/>
      </vt:variant>
      <vt:variant>
        <vt:lpwstr>_Toc200719320</vt:lpwstr>
      </vt:variant>
      <vt:variant>
        <vt:i4>1572912</vt:i4>
      </vt:variant>
      <vt:variant>
        <vt:i4>314</vt:i4>
      </vt:variant>
      <vt:variant>
        <vt:i4>0</vt:i4>
      </vt:variant>
      <vt:variant>
        <vt:i4>5</vt:i4>
      </vt:variant>
      <vt:variant>
        <vt:lpwstr/>
      </vt:variant>
      <vt:variant>
        <vt:lpwstr>_Toc200719319</vt:lpwstr>
      </vt:variant>
      <vt:variant>
        <vt:i4>1572912</vt:i4>
      </vt:variant>
      <vt:variant>
        <vt:i4>308</vt:i4>
      </vt:variant>
      <vt:variant>
        <vt:i4>0</vt:i4>
      </vt:variant>
      <vt:variant>
        <vt:i4>5</vt:i4>
      </vt:variant>
      <vt:variant>
        <vt:lpwstr/>
      </vt:variant>
      <vt:variant>
        <vt:lpwstr>_Toc200719318</vt:lpwstr>
      </vt:variant>
      <vt:variant>
        <vt:i4>1572912</vt:i4>
      </vt:variant>
      <vt:variant>
        <vt:i4>302</vt:i4>
      </vt:variant>
      <vt:variant>
        <vt:i4>0</vt:i4>
      </vt:variant>
      <vt:variant>
        <vt:i4>5</vt:i4>
      </vt:variant>
      <vt:variant>
        <vt:lpwstr/>
      </vt:variant>
      <vt:variant>
        <vt:lpwstr>_Toc200719317</vt:lpwstr>
      </vt:variant>
      <vt:variant>
        <vt:i4>1572912</vt:i4>
      </vt:variant>
      <vt:variant>
        <vt:i4>296</vt:i4>
      </vt:variant>
      <vt:variant>
        <vt:i4>0</vt:i4>
      </vt:variant>
      <vt:variant>
        <vt:i4>5</vt:i4>
      </vt:variant>
      <vt:variant>
        <vt:lpwstr/>
      </vt:variant>
      <vt:variant>
        <vt:lpwstr>_Toc200719316</vt:lpwstr>
      </vt:variant>
      <vt:variant>
        <vt:i4>1572912</vt:i4>
      </vt:variant>
      <vt:variant>
        <vt:i4>290</vt:i4>
      </vt:variant>
      <vt:variant>
        <vt:i4>0</vt:i4>
      </vt:variant>
      <vt:variant>
        <vt:i4>5</vt:i4>
      </vt:variant>
      <vt:variant>
        <vt:lpwstr/>
      </vt:variant>
      <vt:variant>
        <vt:lpwstr>_Toc200719315</vt:lpwstr>
      </vt:variant>
      <vt:variant>
        <vt:i4>1572912</vt:i4>
      </vt:variant>
      <vt:variant>
        <vt:i4>284</vt:i4>
      </vt:variant>
      <vt:variant>
        <vt:i4>0</vt:i4>
      </vt:variant>
      <vt:variant>
        <vt:i4>5</vt:i4>
      </vt:variant>
      <vt:variant>
        <vt:lpwstr/>
      </vt:variant>
      <vt:variant>
        <vt:lpwstr>_Toc200719314</vt:lpwstr>
      </vt:variant>
      <vt:variant>
        <vt:i4>1572912</vt:i4>
      </vt:variant>
      <vt:variant>
        <vt:i4>278</vt:i4>
      </vt:variant>
      <vt:variant>
        <vt:i4>0</vt:i4>
      </vt:variant>
      <vt:variant>
        <vt:i4>5</vt:i4>
      </vt:variant>
      <vt:variant>
        <vt:lpwstr/>
      </vt:variant>
      <vt:variant>
        <vt:lpwstr>_Toc200719313</vt:lpwstr>
      </vt:variant>
      <vt:variant>
        <vt:i4>1572912</vt:i4>
      </vt:variant>
      <vt:variant>
        <vt:i4>272</vt:i4>
      </vt:variant>
      <vt:variant>
        <vt:i4>0</vt:i4>
      </vt:variant>
      <vt:variant>
        <vt:i4>5</vt:i4>
      </vt:variant>
      <vt:variant>
        <vt:lpwstr/>
      </vt:variant>
      <vt:variant>
        <vt:lpwstr>_Toc200719312</vt:lpwstr>
      </vt:variant>
      <vt:variant>
        <vt:i4>1572912</vt:i4>
      </vt:variant>
      <vt:variant>
        <vt:i4>266</vt:i4>
      </vt:variant>
      <vt:variant>
        <vt:i4>0</vt:i4>
      </vt:variant>
      <vt:variant>
        <vt:i4>5</vt:i4>
      </vt:variant>
      <vt:variant>
        <vt:lpwstr/>
      </vt:variant>
      <vt:variant>
        <vt:lpwstr>_Toc200719311</vt:lpwstr>
      </vt:variant>
      <vt:variant>
        <vt:i4>1572912</vt:i4>
      </vt:variant>
      <vt:variant>
        <vt:i4>260</vt:i4>
      </vt:variant>
      <vt:variant>
        <vt:i4>0</vt:i4>
      </vt:variant>
      <vt:variant>
        <vt:i4>5</vt:i4>
      </vt:variant>
      <vt:variant>
        <vt:lpwstr/>
      </vt:variant>
      <vt:variant>
        <vt:lpwstr>_Toc200719310</vt:lpwstr>
      </vt:variant>
      <vt:variant>
        <vt:i4>1638448</vt:i4>
      </vt:variant>
      <vt:variant>
        <vt:i4>254</vt:i4>
      </vt:variant>
      <vt:variant>
        <vt:i4>0</vt:i4>
      </vt:variant>
      <vt:variant>
        <vt:i4>5</vt:i4>
      </vt:variant>
      <vt:variant>
        <vt:lpwstr/>
      </vt:variant>
      <vt:variant>
        <vt:lpwstr>_Toc200719309</vt:lpwstr>
      </vt:variant>
      <vt:variant>
        <vt:i4>1638448</vt:i4>
      </vt:variant>
      <vt:variant>
        <vt:i4>248</vt:i4>
      </vt:variant>
      <vt:variant>
        <vt:i4>0</vt:i4>
      </vt:variant>
      <vt:variant>
        <vt:i4>5</vt:i4>
      </vt:variant>
      <vt:variant>
        <vt:lpwstr/>
      </vt:variant>
      <vt:variant>
        <vt:lpwstr>_Toc200719308</vt:lpwstr>
      </vt:variant>
      <vt:variant>
        <vt:i4>1638448</vt:i4>
      </vt:variant>
      <vt:variant>
        <vt:i4>242</vt:i4>
      </vt:variant>
      <vt:variant>
        <vt:i4>0</vt:i4>
      </vt:variant>
      <vt:variant>
        <vt:i4>5</vt:i4>
      </vt:variant>
      <vt:variant>
        <vt:lpwstr/>
      </vt:variant>
      <vt:variant>
        <vt:lpwstr>_Toc200719307</vt:lpwstr>
      </vt:variant>
      <vt:variant>
        <vt:i4>1638448</vt:i4>
      </vt:variant>
      <vt:variant>
        <vt:i4>236</vt:i4>
      </vt:variant>
      <vt:variant>
        <vt:i4>0</vt:i4>
      </vt:variant>
      <vt:variant>
        <vt:i4>5</vt:i4>
      </vt:variant>
      <vt:variant>
        <vt:lpwstr/>
      </vt:variant>
      <vt:variant>
        <vt:lpwstr>_Toc200719306</vt:lpwstr>
      </vt:variant>
      <vt:variant>
        <vt:i4>1638448</vt:i4>
      </vt:variant>
      <vt:variant>
        <vt:i4>230</vt:i4>
      </vt:variant>
      <vt:variant>
        <vt:i4>0</vt:i4>
      </vt:variant>
      <vt:variant>
        <vt:i4>5</vt:i4>
      </vt:variant>
      <vt:variant>
        <vt:lpwstr/>
      </vt:variant>
      <vt:variant>
        <vt:lpwstr>_Toc200719305</vt:lpwstr>
      </vt:variant>
      <vt:variant>
        <vt:i4>1638448</vt:i4>
      </vt:variant>
      <vt:variant>
        <vt:i4>224</vt:i4>
      </vt:variant>
      <vt:variant>
        <vt:i4>0</vt:i4>
      </vt:variant>
      <vt:variant>
        <vt:i4>5</vt:i4>
      </vt:variant>
      <vt:variant>
        <vt:lpwstr/>
      </vt:variant>
      <vt:variant>
        <vt:lpwstr>_Toc200719304</vt:lpwstr>
      </vt:variant>
      <vt:variant>
        <vt:i4>1638448</vt:i4>
      </vt:variant>
      <vt:variant>
        <vt:i4>218</vt:i4>
      </vt:variant>
      <vt:variant>
        <vt:i4>0</vt:i4>
      </vt:variant>
      <vt:variant>
        <vt:i4>5</vt:i4>
      </vt:variant>
      <vt:variant>
        <vt:lpwstr/>
      </vt:variant>
      <vt:variant>
        <vt:lpwstr>_Toc200719303</vt:lpwstr>
      </vt:variant>
      <vt:variant>
        <vt:i4>1638448</vt:i4>
      </vt:variant>
      <vt:variant>
        <vt:i4>212</vt:i4>
      </vt:variant>
      <vt:variant>
        <vt:i4>0</vt:i4>
      </vt:variant>
      <vt:variant>
        <vt:i4>5</vt:i4>
      </vt:variant>
      <vt:variant>
        <vt:lpwstr/>
      </vt:variant>
      <vt:variant>
        <vt:lpwstr>_Toc200719302</vt:lpwstr>
      </vt:variant>
      <vt:variant>
        <vt:i4>1638448</vt:i4>
      </vt:variant>
      <vt:variant>
        <vt:i4>206</vt:i4>
      </vt:variant>
      <vt:variant>
        <vt:i4>0</vt:i4>
      </vt:variant>
      <vt:variant>
        <vt:i4>5</vt:i4>
      </vt:variant>
      <vt:variant>
        <vt:lpwstr/>
      </vt:variant>
      <vt:variant>
        <vt:lpwstr>_Toc200719301</vt:lpwstr>
      </vt:variant>
      <vt:variant>
        <vt:i4>1638448</vt:i4>
      </vt:variant>
      <vt:variant>
        <vt:i4>200</vt:i4>
      </vt:variant>
      <vt:variant>
        <vt:i4>0</vt:i4>
      </vt:variant>
      <vt:variant>
        <vt:i4>5</vt:i4>
      </vt:variant>
      <vt:variant>
        <vt:lpwstr/>
      </vt:variant>
      <vt:variant>
        <vt:lpwstr>_Toc200719300</vt:lpwstr>
      </vt:variant>
      <vt:variant>
        <vt:i4>1048625</vt:i4>
      </vt:variant>
      <vt:variant>
        <vt:i4>194</vt:i4>
      </vt:variant>
      <vt:variant>
        <vt:i4>0</vt:i4>
      </vt:variant>
      <vt:variant>
        <vt:i4>5</vt:i4>
      </vt:variant>
      <vt:variant>
        <vt:lpwstr/>
      </vt:variant>
      <vt:variant>
        <vt:lpwstr>_Toc200719299</vt:lpwstr>
      </vt:variant>
      <vt:variant>
        <vt:i4>1048625</vt:i4>
      </vt:variant>
      <vt:variant>
        <vt:i4>188</vt:i4>
      </vt:variant>
      <vt:variant>
        <vt:i4>0</vt:i4>
      </vt:variant>
      <vt:variant>
        <vt:i4>5</vt:i4>
      </vt:variant>
      <vt:variant>
        <vt:lpwstr/>
      </vt:variant>
      <vt:variant>
        <vt:lpwstr>_Toc200719298</vt:lpwstr>
      </vt:variant>
      <vt:variant>
        <vt:i4>1048625</vt:i4>
      </vt:variant>
      <vt:variant>
        <vt:i4>182</vt:i4>
      </vt:variant>
      <vt:variant>
        <vt:i4>0</vt:i4>
      </vt:variant>
      <vt:variant>
        <vt:i4>5</vt:i4>
      </vt:variant>
      <vt:variant>
        <vt:lpwstr/>
      </vt:variant>
      <vt:variant>
        <vt:lpwstr>_Toc200719297</vt:lpwstr>
      </vt:variant>
      <vt:variant>
        <vt:i4>1048625</vt:i4>
      </vt:variant>
      <vt:variant>
        <vt:i4>176</vt:i4>
      </vt:variant>
      <vt:variant>
        <vt:i4>0</vt:i4>
      </vt:variant>
      <vt:variant>
        <vt:i4>5</vt:i4>
      </vt:variant>
      <vt:variant>
        <vt:lpwstr/>
      </vt:variant>
      <vt:variant>
        <vt:lpwstr>_Toc200719296</vt:lpwstr>
      </vt:variant>
      <vt:variant>
        <vt:i4>1048625</vt:i4>
      </vt:variant>
      <vt:variant>
        <vt:i4>170</vt:i4>
      </vt:variant>
      <vt:variant>
        <vt:i4>0</vt:i4>
      </vt:variant>
      <vt:variant>
        <vt:i4>5</vt:i4>
      </vt:variant>
      <vt:variant>
        <vt:lpwstr/>
      </vt:variant>
      <vt:variant>
        <vt:lpwstr>_Toc200719295</vt:lpwstr>
      </vt:variant>
      <vt:variant>
        <vt:i4>1048625</vt:i4>
      </vt:variant>
      <vt:variant>
        <vt:i4>164</vt:i4>
      </vt:variant>
      <vt:variant>
        <vt:i4>0</vt:i4>
      </vt:variant>
      <vt:variant>
        <vt:i4>5</vt:i4>
      </vt:variant>
      <vt:variant>
        <vt:lpwstr/>
      </vt:variant>
      <vt:variant>
        <vt:lpwstr>_Toc200719294</vt:lpwstr>
      </vt:variant>
      <vt:variant>
        <vt:i4>1048625</vt:i4>
      </vt:variant>
      <vt:variant>
        <vt:i4>158</vt:i4>
      </vt:variant>
      <vt:variant>
        <vt:i4>0</vt:i4>
      </vt:variant>
      <vt:variant>
        <vt:i4>5</vt:i4>
      </vt:variant>
      <vt:variant>
        <vt:lpwstr/>
      </vt:variant>
      <vt:variant>
        <vt:lpwstr>_Toc200719293</vt:lpwstr>
      </vt:variant>
      <vt:variant>
        <vt:i4>1048625</vt:i4>
      </vt:variant>
      <vt:variant>
        <vt:i4>152</vt:i4>
      </vt:variant>
      <vt:variant>
        <vt:i4>0</vt:i4>
      </vt:variant>
      <vt:variant>
        <vt:i4>5</vt:i4>
      </vt:variant>
      <vt:variant>
        <vt:lpwstr/>
      </vt:variant>
      <vt:variant>
        <vt:lpwstr>_Toc200719292</vt:lpwstr>
      </vt:variant>
      <vt:variant>
        <vt:i4>1048625</vt:i4>
      </vt:variant>
      <vt:variant>
        <vt:i4>146</vt:i4>
      </vt:variant>
      <vt:variant>
        <vt:i4>0</vt:i4>
      </vt:variant>
      <vt:variant>
        <vt:i4>5</vt:i4>
      </vt:variant>
      <vt:variant>
        <vt:lpwstr/>
      </vt:variant>
      <vt:variant>
        <vt:lpwstr>_Toc200719291</vt:lpwstr>
      </vt:variant>
      <vt:variant>
        <vt:i4>1048625</vt:i4>
      </vt:variant>
      <vt:variant>
        <vt:i4>140</vt:i4>
      </vt:variant>
      <vt:variant>
        <vt:i4>0</vt:i4>
      </vt:variant>
      <vt:variant>
        <vt:i4>5</vt:i4>
      </vt:variant>
      <vt:variant>
        <vt:lpwstr/>
      </vt:variant>
      <vt:variant>
        <vt:lpwstr>_Toc200719290</vt:lpwstr>
      </vt:variant>
      <vt:variant>
        <vt:i4>1114161</vt:i4>
      </vt:variant>
      <vt:variant>
        <vt:i4>134</vt:i4>
      </vt:variant>
      <vt:variant>
        <vt:i4>0</vt:i4>
      </vt:variant>
      <vt:variant>
        <vt:i4>5</vt:i4>
      </vt:variant>
      <vt:variant>
        <vt:lpwstr/>
      </vt:variant>
      <vt:variant>
        <vt:lpwstr>_Toc200719289</vt:lpwstr>
      </vt:variant>
      <vt:variant>
        <vt:i4>1114161</vt:i4>
      </vt:variant>
      <vt:variant>
        <vt:i4>128</vt:i4>
      </vt:variant>
      <vt:variant>
        <vt:i4>0</vt:i4>
      </vt:variant>
      <vt:variant>
        <vt:i4>5</vt:i4>
      </vt:variant>
      <vt:variant>
        <vt:lpwstr/>
      </vt:variant>
      <vt:variant>
        <vt:lpwstr>_Toc200719288</vt:lpwstr>
      </vt:variant>
      <vt:variant>
        <vt:i4>1114161</vt:i4>
      </vt:variant>
      <vt:variant>
        <vt:i4>122</vt:i4>
      </vt:variant>
      <vt:variant>
        <vt:i4>0</vt:i4>
      </vt:variant>
      <vt:variant>
        <vt:i4>5</vt:i4>
      </vt:variant>
      <vt:variant>
        <vt:lpwstr/>
      </vt:variant>
      <vt:variant>
        <vt:lpwstr>_Toc200719287</vt:lpwstr>
      </vt:variant>
      <vt:variant>
        <vt:i4>1114161</vt:i4>
      </vt:variant>
      <vt:variant>
        <vt:i4>116</vt:i4>
      </vt:variant>
      <vt:variant>
        <vt:i4>0</vt:i4>
      </vt:variant>
      <vt:variant>
        <vt:i4>5</vt:i4>
      </vt:variant>
      <vt:variant>
        <vt:lpwstr/>
      </vt:variant>
      <vt:variant>
        <vt:lpwstr>_Toc200719286</vt:lpwstr>
      </vt:variant>
      <vt:variant>
        <vt:i4>1114161</vt:i4>
      </vt:variant>
      <vt:variant>
        <vt:i4>110</vt:i4>
      </vt:variant>
      <vt:variant>
        <vt:i4>0</vt:i4>
      </vt:variant>
      <vt:variant>
        <vt:i4>5</vt:i4>
      </vt:variant>
      <vt:variant>
        <vt:lpwstr/>
      </vt:variant>
      <vt:variant>
        <vt:lpwstr>_Toc200719285</vt:lpwstr>
      </vt:variant>
      <vt:variant>
        <vt:i4>1114161</vt:i4>
      </vt:variant>
      <vt:variant>
        <vt:i4>104</vt:i4>
      </vt:variant>
      <vt:variant>
        <vt:i4>0</vt:i4>
      </vt:variant>
      <vt:variant>
        <vt:i4>5</vt:i4>
      </vt:variant>
      <vt:variant>
        <vt:lpwstr/>
      </vt:variant>
      <vt:variant>
        <vt:lpwstr>_Toc200719284</vt:lpwstr>
      </vt:variant>
      <vt:variant>
        <vt:i4>1114161</vt:i4>
      </vt:variant>
      <vt:variant>
        <vt:i4>98</vt:i4>
      </vt:variant>
      <vt:variant>
        <vt:i4>0</vt:i4>
      </vt:variant>
      <vt:variant>
        <vt:i4>5</vt:i4>
      </vt:variant>
      <vt:variant>
        <vt:lpwstr/>
      </vt:variant>
      <vt:variant>
        <vt:lpwstr>_Toc200719283</vt:lpwstr>
      </vt:variant>
      <vt:variant>
        <vt:i4>1114161</vt:i4>
      </vt:variant>
      <vt:variant>
        <vt:i4>92</vt:i4>
      </vt:variant>
      <vt:variant>
        <vt:i4>0</vt:i4>
      </vt:variant>
      <vt:variant>
        <vt:i4>5</vt:i4>
      </vt:variant>
      <vt:variant>
        <vt:lpwstr/>
      </vt:variant>
      <vt:variant>
        <vt:lpwstr>_Toc200719282</vt:lpwstr>
      </vt:variant>
      <vt:variant>
        <vt:i4>1114161</vt:i4>
      </vt:variant>
      <vt:variant>
        <vt:i4>86</vt:i4>
      </vt:variant>
      <vt:variant>
        <vt:i4>0</vt:i4>
      </vt:variant>
      <vt:variant>
        <vt:i4>5</vt:i4>
      </vt:variant>
      <vt:variant>
        <vt:lpwstr/>
      </vt:variant>
      <vt:variant>
        <vt:lpwstr>_Toc200719281</vt:lpwstr>
      </vt:variant>
      <vt:variant>
        <vt:i4>1114161</vt:i4>
      </vt:variant>
      <vt:variant>
        <vt:i4>80</vt:i4>
      </vt:variant>
      <vt:variant>
        <vt:i4>0</vt:i4>
      </vt:variant>
      <vt:variant>
        <vt:i4>5</vt:i4>
      </vt:variant>
      <vt:variant>
        <vt:lpwstr/>
      </vt:variant>
      <vt:variant>
        <vt:lpwstr>_Toc200719280</vt:lpwstr>
      </vt:variant>
      <vt:variant>
        <vt:i4>1966129</vt:i4>
      </vt:variant>
      <vt:variant>
        <vt:i4>74</vt:i4>
      </vt:variant>
      <vt:variant>
        <vt:i4>0</vt:i4>
      </vt:variant>
      <vt:variant>
        <vt:i4>5</vt:i4>
      </vt:variant>
      <vt:variant>
        <vt:lpwstr/>
      </vt:variant>
      <vt:variant>
        <vt:lpwstr>_Toc200719279</vt:lpwstr>
      </vt:variant>
      <vt:variant>
        <vt:i4>1966129</vt:i4>
      </vt:variant>
      <vt:variant>
        <vt:i4>68</vt:i4>
      </vt:variant>
      <vt:variant>
        <vt:i4>0</vt:i4>
      </vt:variant>
      <vt:variant>
        <vt:i4>5</vt:i4>
      </vt:variant>
      <vt:variant>
        <vt:lpwstr/>
      </vt:variant>
      <vt:variant>
        <vt:lpwstr>_Toc200719278</vt:lpwstr>
      </vt:variant>
      <vt:variant>
        <vt:i4>1966129</vt:i4>
      </vt:variant>
      <vt:variant>
        <vt:i4>62</vt:i4>
      </vt:variant>
      <vt:variant>
        <vt:i4>0</vt:i4>
      </vt:variant>
      <vt:variant>
        <vt:i4>5</vt:i4>
      </vt:variant>
      <vt:variant>
        <vt:lpwstr/>
      </vt:variant>
      <vt:variant>
        <vt:lpwstr>_Toc200719277</vt:lpwstr>
      </vt:variant>
      <vt:variant>
        <vt:i4>1966129</vt:i4>
      </vt:variant>
      <vt:variant>
        <vt:i4>56</vt:i4>
      </vt:variant>
      <vt:variant>
        <vt:i4>0</vt:i4>
      </vt:variant>
      <vt:variant>
        <vt:i4>5</vt:i4>
      </vt:variant>
      <vt:variant>
        <vt:lpwstr/>
      </vt:variant>
      <vt:variant>
        <vt:lpwstr>_Toc200719276</vt:lpwstr>
      </vt:variant>
      <vt:variant>
        <vt:i4>1966129</vt:i4>
      </vt:variant>
      <vt:variant>
        <vt:i4>50</vt:i4>
      </vt:variant>
      <vt:variant>
        <vt:i4>0</vt:i4>
      </vt:variant>
      <vt:variant>
        <vt:i4>5</vt:i4>
      </vt:variant>
      <vt:variant>
        <vt:lpwstr/>
      </vt:variant>
      <vt:variant>
        <vt:lpwstr>_Toc200719275</vt:lpwstr>
      </vt:variant>
      <vt:variant>
        <vt:i4>1966129</vt:i4>
      </vt:variant>
      <vt:variant>
        <vt:i4>44</vt:i4>
      </vt:variant>
      <vt:variant>
        <vt:i4>0</vt:i4>
      </vt:variant>
      <vt:variant>
        <vt:i4>5</vt:i4>
      </vt:variant>
      <vt:variant>
        <vt:lpwstr/>
      </vt:variant>
      <vt:variant>
        <vt:lpwstr>_Toc200719274</vt:lpwstr>
      </vt:variant>
      <vt:variant>
        <vt:i4>1966129</vt:i4>
      </vt:variant>
      <vt:variant>
        <vt:i4>38</vt:i4>
      </vt:variant>
      <vt:variant>
        <vt:i4>0</vt:i4>
      </vt:variant>
      <vt:variant>
        <vt:i4>5</vt:i4>
      </vt:variant>
      <vt:variant>
        <vt:lpwstr/>
      </vt:variant>
      <vt:variant>
        <vt:lpwstr>_Toc200719273</vt:lpwstr>
      </vt:variant>
      <vt:variant>
        <vt:i4>1966129</vt:i4>
      </vt:variant>
      <vt:variant>
        <vt:i4>32</vt:i4>
      </vt:variant>
      <vt:variant>
        <vt:i4>0</vt:i4>
      </vt:variant>
      <vt:variant>
        <vt:i4>5</vt:i4>
      </vt:variant>
      <vt:variant>
        <vt:lpwstr/>
      </vt:variant>
      <vt:variant>
        <vt:lpwstr>_Toc200719272</vt:lpwstr>
      </vt:variant>
      <vt:variant>
        <vt:i4>1966129</vt:i4>
      </vt:variant>
      <vt:variant>
        <vt:i4>26</vt:i4>
      </vt:variant>
      <vt:variant>
        <vt:i4>0</vt:i4>
      </vt:variant>
      <vt:variant>
        <vt:i4>5</vt:i4>
      </vt:variant>
      <vt:variant>
        <vt:lpwstr/>
      </vt:variant>
      <vt:variant>
        <vt:lpwstr>_Toc200719271</vt:lpwstr>
      </vt:variant>
      <vt:variant>
        <vt:i4>1966129</vt:i4>
      </vt:variant>
      <vt:variant>
        <vt:i4>20</vt:i4>
      </vt:variant>
      <vt:variant>
        <vt:i4>0</vt:i4>
      </vt:variant>
      <vt:variant>
        <vt:i4>5</vt:i4>
      </vt:variant>
      <vt:variant>
        <vt:lpwstr/>
      </vt:variant>
      <vt:variant>
        <vt:lpwstr>_Toc200719270</vt:lpwstr>
      </vt:variant>
      <vt:variant>
        <vt:i4>2031665</vt:i4>
      </vt:variant>
      <vt:variant>
        <vt:i4>14</vt:i4>
      </vt:variant>
      <vt:variant>
        <vt:i4>0</vt:i4>
      </vt:variant>
      <vt:variant>
        <vt:i4>5</vt:i4>
      </vt:variant>
      <vt:variant>
        <vt:lpwstr/>
      </vt:variant>
      <vt:variant>
        <vt:lpwstr>_Toc200719269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&lt;&lt;update project name in doc properties&gt;&gt;</dc:title>
  <dc:subject>Project Charter</dc:subject>
  <dc:creator>Mike</dc:creator>
  <cp:keywords>Charter, Project Plan</cp:keywords>
  <cp:lastModifiedBy>Zach Gaydos</cp:lastModifiedBy>
  <cp:revision>58</cp:revision>
  <cp:lastPrinted>2012-02-22T15:46:00Z</cp:lastPrinted>
  <dcterms:created xsi:type="dcterms:W3CDTF">2013-10-10T15:20:00Z</dcterms:created>
  <dcterms:modified xsi:type="dcterms:W3CDTF">2013-10-15T23:03:00Z</dcterms:modified>
  <cp:category>Senior Design Documentation</cp:category>
</cp:coreProperties>
</file>